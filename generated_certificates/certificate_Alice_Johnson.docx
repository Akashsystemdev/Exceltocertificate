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315"/>
        <w:gridCol w:w="4315"/>
      </w:tblGrid>
      <w:tr w:rsidR="00CF678B" w:rsidRPr="00CF678B" w:rsidTr="00AB436C">
        <w:trPr>
          <w:trHeight w:val="639"/>
        </w:trPr>
        <w:tc>
          <w:tcPr>
            <w:tcW w:w="8630" w:type="dxa"/>
            <w:gridSpan w:val="2"/>
            <w:vAlign w:val="bottom"/>
          </w:tcPr>
          <w:p w:rsidR="00CF678B" w:rsidRPr="00CF678B" w:rsidRDefault="00BB55A2" w:rsidP="00A95754">
            <w:pPr>
              <w:pStyle w:val="Subject"/>
              <w:spacing w:after="60"/>
            </w:pPr>
            <w:r>
              <w:t xml:space="preserve">Alice Johnson</w:t>
            </w:r>
          </w:p>
        </w:tc>
      </w:tr>
      <w:tr w:rsidR="00CF678B" w:rsidRPr="00CF678B" w:rsidTr="00AB436C">
        <w:trPr>
          <w:trHeight w:val="450"/>
        </w:trPr>
        <w:tc>
          <w:tcPr>
            <w:tcW w:w="8630" w:type="dxa"/>
            <w:gridSpan w:val="2"/>
            <w:vAlign w:val="bottom"/>
          </w:tcPr>
          <w:p w:rsidR="00CF678B" w:rsidRPr="00AB436C" w:rsidRDefault="00BB55A2" w:rsidP="00A95754">
            <w:pPr>
              <w:pStyle w:val="Title"/>
              <w:spacing w:after="60"/>
              <w:rPr>
                <w:rStyle w:val="Heading1Char"/>
                <w:rFonts w:asciiTheme="majorHAnsi" w:hAnsiTheme="majorHAnsi"/>
                <w:color w:val="FFFFFF" w:themeColor="background1"/>
                <w:sz w:val="28"/>
                <w:szCs w:val="56"/>
              </w:rPr>
            </w:pPr>
            <w:r>
              <w:t xml:space="preserve">Software engineer who loves coffee and mountain biking.</w:t>
            </w:r>
          </w:p>
        </w:tc>
      </w:tr>
      <w:tr w:rsidR="00CF678B" w:rsidRPr="00CF678B" w:rsidTr="005C21D7">
        <w:tc>
          <w:tcPr>
            <w:tcW w:w="4315" w:type="dxa"/>
            <w:shd w:val="clear" w:color="auto" w:fill="FBF6CD" w:themeFill="accent3"/>
          </w:tcPr>
          <w:p w:rsidR="00CF678B" w:rsidRPr="00CF678B" w:rsidRDefault="00CF678B" w:rsidP="00CF678B">
            <w:pPr>
              <w:rPr>
                <w:sz w:val="8"/>
              </w:rPr>
            </w:pPr>
          </w:p>
        </w:tc>
        <w:tc>
          <w:tcPr>
            <w:tcW w:w="4315" w:type="dxa"/>
          </w:tcPr>
          <w:p w:rsidR="00CF678B" w:rsidRPr="00CF678B" w:rsidRDefault="00CF678B" w:rsidP="00CF678B">
            <w:pPr>
              <w:rPr>
                <w:sz w:val="8"/>
              </w:rPr>
            </w:pPr>
          </w:p>
        </w:tc>
      </w:tr>
      <w:tr w:rsidR="00CF678B" w:rsidRPr="00CF678B" w:rsidTr="005C21D7">
        <w:trPr>
          <w:trHeight w:val="639"/>
        </w:trPr>
        <w:tc>
          <w:tcPr>
            <w:tcW w:w="8630" w:type="dxa"/>
            <w:gridSpan w:val="2"/>
          </w:tcPr>
          <w:p w:rsidR="00CF678B" w:rsidRPr="00AB436C" w:rsidRDefault="00BB55A2" w:rsidP="00AB436C">
            <w:pPr>
              <w:pStyle w:val="Message"/>
            </w:pPr>
            <w:r>
              <w:t xml:space="preserve">Excited to attend the event!</w:t>
            </w:r>
          </w:p>
        </w:tc>
      </w:tr>
    </w:tbl>
    <w:p w:rsidR="005B66D9" w:rsidRPr="00AB436C" w:rsidRDefault="005B66D9" w:rsidP="00ED3473">
      <w:pPr>
        <w:rPr>
          <w:sz w:val="8"/>
        </w:rPr>
      </w:pPr>
    </w:p>
    <w:sectPr w:rsidR="005B66D9" w:rsidRPr="00AB436C" w:rsidSect="004A424D">
      <w:headerReference w:type="default" r:id="rId12"/>
      <w:pgSz w:w="10080" w:h="720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19E2" w:rsidRDefault="00F819E2">
      <w:r>
        <w:separator/>
      </w:r>
    </w:p>
  </w:endnote>
  <w:endnote w:type="continuationSeparator" w:id="0">
    <w:p w:rsidR="00F819E2" w:rsidRDefault="00F8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19E2" w:rsidRDefault="00F819E2">
      <w:r>
        <w:separator/>
      </w:r>
    </w:p>
  </w:footnote>
  <w:footnote w:type="continuationSeparator" w:id="0">
    <w:p w:rsidR="00F819E2" w:rsidRDefault="00F8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6F5D" w:rsidRDefault="00ED3473">
    <w:pPr>
      <w:pStyle w:val="Header"/>
    </w:pPr>
    <w:r>
      <w:rPr>
        <w:noProof/>
        <w:lang w:bidi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407C79" wp14:editId="12643498">
              <wp:simplePos x="0" y="0"/>
              <wp:positionH relativeFrom="column">
                <wp:posOffset>-5753100</wp:posOffset>
              </wp:positionH>
              <wp:positionV relativeFrom="paragraph">
                <wp:posOffset>-4914900</wp:posOffset>
              </wp:positionV>
              <wp:extent cx="17145897" cy="10314268"/>
              <wp:effectExtent l="0" t="0" r="0" b="0"/>
              <wp:wrapNone/>
              <wp:docPr id="4" name="Group 4" descr="Background images and acc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897" cy="10314268"/>
                        <a:chOff x="0" y="0"/>
                        <a:chExt cx="17145899" cy="10314268"/>
                      </a:xfrm>
                    </wpg:grpSpPr>
                    <wps:wsp>
                      <wps:cNvPr id="280" name="Rectangle 280"/>
                      <wps:cNvSpPr/>
                      <wps:spPr>
                        <a:xfrm>
                          <a:off x="5295900" y="4450352"/>
                          <a:ext cx="6400800" cy="45720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3"/>
                            </a:gs>
                            <a:gs pos="22000">
                              <a:schemeClr val="accent4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0" name="Group 4"/>
                      <wpg:cNvGrpSpPr/>
                      <wpg:grpSpPr bwMode="auto">
                        <a:xfrm rot="5400000">
                          <a:off x="9379846" y="2548215"/>
                          <a:ext cx="10314268" cy="5217838"/>
                          <a:chOff x="0" y="0"/>
                          <a:chExt cx="1536" cy="777"/>
                        </a:xfrm>
                        <a:solidFill>
                          <a:srgbClr val="FBF6CD"/>
                        </a:solidFill>
                      </wpg:grpSpPr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Freeform 57"/>
                        <wps:cNvSpPr>
                          <a:spLocks/>
                        </wps:cNvSpPr>
                        <wps:spPr bwMode="auto">
                          <a:xfrm>
                            <a:off x="47" y="388"/>
                            <a:ext cx="727" cy="388"/>
                          </a:xfrm>
                          <a:custGeom>
                            <a:avLst/>
                            <a:gdLst>
                              <a:gd name="T0" fmla="*/ 536 w 536"/>
                              <a:gd name="T1" fmla="*/ 285 h 285"/>
                              <a:gd name="T2" fmla="*/ 43 w 536"/>
                              <a:gd name="T3" fmla="*/ 0 h 285"/>
                              <a:gd name="T4" fmla="*/ 0 w 536"/>
                              <a:gd name="T5" fmla="*/ 90 h 285"/>
                              <a:gd name="T6" fmla="*/ 536 w 536"/>
                              <a:gd name="T7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36" h="285">
                                <a:moveTo>
                                  <a:pt x="536" y="285"/>
                                </a:move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26" y="29"/>
                                  <a:pt x="12" y="59"/>
                                  <a:pt x="0" y="90"/>
                                </a:cubicBezTo>
                                <a:cubicBezTo>
                                  <a:pt x="536" y="285"/>
                                  <a:pt x="536" y="285"/>
                                  <a:pt x="536" y="2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" name="Freeform 58"/>
                        <wps:cNvSpPr>
                          <a:spLocks/>
                        </wps:cNvSpPr>
                        <wps:spPr bwMode="auto">
                          <a:xfrm>
                            <a:off x="0" y="641"/>
                            <a:ext cx="774" cy="135"/>
                          </a:xfrm>
                          <a:custGeom>
                            <a:avLst/>
                            <a:gdLst>
                              <a:gd name="T0" fmla="*/ 570 w 570"/>
                              <a:gd name="T1" fmla="*/ 99 h 99"/>
                              <a:gd name="T2" fmla="*/ 570 w 570"/>
                              <a:gd name="T3" fmla="*/ 99 h 99"/>
                              <a:gd name="T4" fmla="*/ 9 w 570"/>
                              <a:gd name="T5" fmla="*/ 0 h 99"/>
                              <a:gd name="T6" fmla="*/ 0 w 570"/>
                              <a:gd name="T7" fmla="*/ 99 h 99"/>
                              <a:gd name="T8" fmla="*/ 570 w 570"/>
                              <a:gd name="T9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0" h="99">
                                <a:moveTo>
                                  <a:pt x="570" y="99"/>
                                </a:moveTo>
                                <a:cubicBezTo>
                                  <a:pt x="570" y="99"/>
                                  <a:pt x="570" y="99"/>
                                  <a:pt x="570" y="99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3" y="32"/>
                                  <a:pt x="0" y="65"/>
                                  <a:pt x="0" y="99"/>
                                </a:cubicBezTo>
                                <a:cubicBezTo>
                                  <a:pt x="570" y="99"/>
                                  <a:pt x="570" y="99"/>
                                  <a:pt x="570" y="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Freeform 63"/>
                        <wps:cNvSpPr>
                          <a:spLocks/>
                        </wps:cNvSpPr>
                        <wps:spPr bwMode="auto">
                          <a:xfrm>
                            <a:off x="182" y="182"/>
                            <a:ext cx="592" cy="594"/>
                          </a:xfrm>
                          <a:custGeom>
                            <a:avLst/>
                            <a:gdLst>
                              <a:gd name="T0" fmla="*/ 436 w 436"/>
                              <a:gd name="T1" fmla="*/ 436 h 436"/>
                              <a:gd name="T2" fmla="*/ 70 w 436"/>
                              <a:gd name="T3" fmla="*/ 0 h 436"/>
                              <a:gd name="T4" fmla="*/ 0 w 436"/>
                              <a:gd name="T5" fmla="*/ 70 h 436"/>
                              <a:gd name="T6" fmla="*/ 436 w 436"/>
                              <a:gd name="T7" fmla="*/ 43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436" y="436"/>
                                </a:move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44" y="21"/>
                                  <a:pt x="21" y="44"/>
                                  <a:pt x="0" y="70"/>
                                </a:cubicBezTo>
                                <a:cubicBezTo>
                                  <a:pt x="436" y="436"/>
                                  <a:pt x="436" y="436"/>
                                  <a:pt x="436" y="4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" name="Freeform 76"/>
                        <wps:cNvSpPr>
                          <a:spLocks/>
                        </wps:cNvSpPr>
                        <wps:spPr bwMode="auto">
                          <a:xfrm>
                            <a:off x="640" y="0"/>
                            <a:ext cx="134" cy="776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570"/>
                              <a:gd name="T2" fmla="*/ 0 w 99"/>
                              <a:gd name="T3" fmla="*/ 9 h 570"/>
                              <a:gd name="T4" fmla="*/ 99 w 99"/>
                              <a:gd name="T5" fmla="*/ 570 h 570"/>
                              <a:gd name="T6" fmla="*/ 99 w 99"/>
                              <a:gd name="T7" fmla="*/ 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570">
                                <a:moveTo>
                                  <a:pt x="99" y="0"/>
                                </a:moveTo>
                                <a:cubicBezTo>
                                  <a:pt x="65" y="0"/>
                                  <a:pt x="32" y="3"/>
                                  <a:pt x="0" y="9"/>
                                </a:cubicBezTo>
                                <a:cubicBezTo>
                                  <a:pt x="99" y="570"/>
                                  <a:pt x="99" y="570"/>
                                  <a:pt x="99" y="570"/>
                                </a:cubicBez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Freeform 82"/>
                        <wps:cNvSpPr>
                          <a:spLocks/>
                        </wps:cNvSpPr>
                        <wps:spPr bwMode="auto">
                          <a:xfrm>
                            <a:off x="774" y="510"/>
                            <a:ext cx="762" cy="266"/>
                          </a:xfrm>
                          <a:custGeom>
                            <a:avLst/>
                            <a:gdLst>
                              <a:gd name="T0" fmla="*/ 561 w 561"/>
                              <a:gd name="T1" fmla="*/ 96 h 195"/>
                              <a:gd name="T2" fmla="*/ 536 w 561"/>
                              <a:gd name="T3" fmla="*/ 0 h 195"/>
                              <a:gd name="T4" fmla="*/ 0 w 561"/>
                              <a:gd name="T5" fmla="*/ 195 h 195"/>
                              <a:gd name="T6" fmla="*/ 561 w 561"/>
                              <a:gd name="T7" fmla="*/ 96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61" h="195">
                                <a:moveTo>
                                  <a:pt x="561" y="96"/>
                                </a:moveTo>
                                <a:cubicBezTo>
                                  <a:pt x="555" y="63"/>
                                  <a:pt x="547" y="31"/>
                                  <a:pt x="536" y="0"/>
                                </a:cubicBezTo>
                                <a:cubicBezTo>
                                  <a:pt x="0" y="195"/>
                                  <a:pt x="0" y="195"/>
                                  <a:pt x="0" y="195"/>
                                </a:cubicBezTo>
                                <a:lnTo>
                                  <a:pt x="561" y="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" name="Freeform 96"/>
                        <wps:cNvSpPr>
                          <a:spLocks/>
                        </wps:cNvSpPr>
                        <wps:spPr bwMode="auto">
                          <a:xfrm>
                            <a:off x="774" y="104"/>
                            <a:ext cx="497" cy="672"/>
                          </a:xfrm>
                          <a:custGeom>
                            <a:avLst/>
                            <a:gdLst>
                              <a:gd name="T0" fmla="*/ 0 w 366"/>
                              <a:gd name="T1" fmla="*/ 493 h 493"/>
                              <a:gd name="T2" fmla="*/ 366 w 366"/>
                              <a:gd name="T3" fmla="*/ 57 h 493"/>
                              <a:gd name="T4" fmla="*/ 285 w 366"/>
                              <a:gd name="T5" fmla="*/ 0 h 493"/>
                              <a:gd name="T6" fmla="*/ 0 w 366"/>
                              <a:gd name="T7" fmla="*/ 493 h 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6" h="493">
                                <a:moveTo>
                                  <a:pt x="0" y="493"/>
                                </a:moveTo>
                                <a:cubicBezTo>
                                  <a:pt x="366" y="57"/>
                                  <a:pt x="366" y="57"/>
                                  <a:pt x="366" y="57"/>
                                </a:cubicBezTo>
                                <a:cubicBezTo>
                                  <a:pt x="341" y="35"/>
                                  <a:pt x="314" y="16"/>
                                  <a:pt x="285" y="0"/>
                                </a:cubicBezTo>
                                <a:cubicBezTo>
                                  <a:pt x="0" y="493"/>
                                  <a:pt x="0" y="493"/>
                                  <a:pt x="0" y="4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" name="Freeform 98"/>
                        <wps:cNvSpPr>
                          <a:spLocks/>
                        </wps:cNvSpPr>
                        <wps:spPr bwMode="auto">
                          <a:xfrm>
                            <a:off x="774" y="12"/>
                            <a:ext cx="265" cy="764"/>
                          </a:xfrm>
                          <a:custGeom>
                            <a:avLst/>
                            <a:gdLst>
                              <a:gd name="T0" fmla="*/ 195 w 195"/>
                              <a:gd name="T1" fmla="*/ 25 h 561"/>
                              <a:gd name="T2" fmla="*/ 99 w 195"/>
                              <a:gd name="T3" fmla="*/ 0 h 561"/>
                              <a:gd name="T4" fmla="*/ 0 w 195"/>
                              <a:gd name="T5" fmla="*/ 561 h 561"/>
                              <a:gd name="T6" fmla="*/ 195 w 195"/>
                              <a:gd name="T7" fmla="*/ 25 h 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" h="561">
                                <a:moveTo>
                                  <a:pt x="195" y="25"/>
                                </a:moveTo>
                                <a:cubicBezTo>
                                  <a:pt x="164" y="14"/>
                                  <a:pt x="132" y="6"/>
                                  <a:pt x="99" y="0"/>
                                </a:cubicBezTo>
                                <a:cubicBezTo>
                                  <a:pt x="0" y="561"/>
                                  <a:pt x="0" y="561"/>
                                  <a:pt x="0" y="561"/>
                                </a:cubicBezTo>
                                <a:lnTo>
                                  <a:pt x="195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" name="Freeform 99"/>
                        <wps:cNvSpPr>
                          <a:spLocks/>
                        </wps:cNvSpPr>
                        <wps:spPr bwMode="auto">
                          <a:xfrm>
                            <a:off x="774" y="277"/>
                            <a:ext cx="670" cy="499"/>
                          </a:xfrm>
                          <a:custGeom>
                            <a:avLst/>
                            <a:gdLst>
                              <a:gd name="T0" fmla="*/ 0 w 493"/>
                              <a:gd name="T1" fmla="*/ 366 h 366"/>
                              <a:gd name="T2" fmla="*/ 493 w 493"/>
                              <a:gd name="T3" fmla="*/ 81 h 366"/>
                              <a:gd name="T4" fmla="*/ 436 w 493"/>
                              <a:gd name="T5" fmla="*/ 0 h 366"/>
                              <a:gd name="T6" fmla="*/ 0 w 493"/>
                              <a:gd name="T7" fmla="*/ 366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3" h="366">
                                <a:moveTo>
                                  <a:pt x="0" y="366"/>
                                </a:moveTo>
                                <a:cubicBezTo>
                                  <a:pt x="493" y="81"/>
                                  <a:pt x="493" y="81"/>
                                  <a:pt x="493" y="81"/>
                                </a:cubicBezTo>
                                <a:cubicBezTo>
                                  <a:pt x="477" y="52"/>
                                  <a:pt x="458" y="25"/>
                                  <a:pt x="436" y="0"/>
                                </a:cubicBezTo>
                                <a:cubicBezTo>
                                  <a:pt x="0" y="366"/>
                                  <a:pt x="0" y="366"/>
                                  <a:pt x="0" y="3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Oval 6"/>
                      <wps:cNvSpPr/>
                      <wps:spPr>
                        <a:xfrm>
                          <a:off x="3733800" y="3999502"/>
                          <a:ext cx="6080760" cy="60807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0000">
                              <a:schemeClr val="accent2">
                                <a:lumMod val="50000"/>
                              </a:schemeClr>
                            </a:gs>
                          </a:gsLst>
                          <a:lin ang="2700000" scaled="0"/>
                          <a:tileRect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625" name="Group 4"/>
                      <wpg:cNvGrpSpPr/>
                      <wpg:grpSpPr bwMode="auto">
                        <a:xfrm>
                          <a:off x="4857695" y="7055321"/>
                          <a:ext cx="4952971" cy="3024069"/>
                          <a:chOff x="277" y="776"/>
                          <a:chExt cx="1271" cy="776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626" name="Rectangle 162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7" name="Rectangle 162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8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9" name="Rectangle 162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0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1" name="Rectangle 163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2" name="Rectangle 163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3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4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5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6" name="Rectangle 163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7" name="Rectangle 163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8" name="Rectangle 163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9" name="Rectangle 163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0" name="Rectangle 164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1" name="Rectangle 164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2" name="Rectangle 164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3" name="Rectangle 164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4" name="Rectangle 164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5" name="Rectangle 164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6" name="Rectangle 164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7" name="Rectangle 164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8" name="Rectangle 164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9" name="Rectangle 164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0" name="Rectangle 165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1" name="Rectangle 165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2" name="Rectangle 165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3" name="Rectangle 165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4" name="Rectangle 165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5" name="Rectangle 165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6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7" name="Rectangle 165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8" name="Rectangle 165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9" name="Rectangle 165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0" name="Freeform 39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774" cy="134"/>
                          </a:xfrm>
                          <a:custGeom>
                            <a:avLst/>
                            <a:gdLst>
                              <a:gd name="T0" fmla="*/ 561 w 570"/>
                              <a:gd name="T1" fmla="*/ 99 h 99"/>
                              <a:gd name="T2" fmla="*/ 570 w 570"/>
                              <a:gd name="T3" fmla="*/ 0 h 99"/>
                              <a:gd name="T4" fmla="*/ 0 w 570"/>
                              <a:gd name="T5" fmla="*/ 0 h 99"/>
                              <a:gd name="T6" fmla="*/ 561 w 570"/>
                              <a:gd name="T7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0" h="99">
                                <a:moveTo>
                                  <a:pt x="561" y="99"/>
                                </a:moveTo>
                                <a:cubicBezTo>
                                  <a:pt x="567" y="67"/>
                                  <a:pt x="570" y="34"/>
                                  <a:pt x="57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561" y="9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1" name="Rectangle 166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2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3" name="Rectangle 166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4" name="Rectangle 166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5" name="Rectangle 166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6" name="Rectangle 166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7" name="Rectangle 166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8" name="Rectangle 166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9" name="Rectangle 166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0" name="Rectangle 167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1" name="Rectangle 167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2" name="Rectangle 167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3" name="Rectangle 167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4" name="Rectangle 167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5" name="Rectangle 167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6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3" name="Freeform 69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135" cy="776"/>
                          </a:xfrm>
                          <a:custGeom>
                            <a:avLst/>
                            <a:gdLst>
                              <a:gd name="T0" fmla="*/ 0 w 99"/>
                              <a:gd name="T1" fmla="*/ 0 h 570"/>
                              <a:gd name="T2" fmla="*/ 0 w 99"/>
                              <a:gd name="T3" fmla="*/ 570 h 570"/>
                              <a:gd name="T4" fmla="*/ 99 w 99"/>
                              <a:gd name="T5" fmla="*/ 561 h 570"/>
                              <a:gd name="T6" fmla="*/ 0 w 99"/>
                              <a:gd name="T7" fmla="*/ 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570">
                                <a:moveTo>
                                  <a:pt x="0" y="0"/>
                                </a:moveTo>
                                <a:cubicBezTo>
                                  <a:pt x="0" y="570"/>
                                  <a:pt x="0" y="570"/>
                                  <a:pt x="0" y="570"/>
                                </a:cubicBezTo>
                                <a:cubicBezTo>
                                  <a:pt x="34" y="570"/>
                                  <a:pt x="67" y="567"/>
                                  <a:pt x="99" y="56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5" name="Freeform 73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387" cy="729"/>
                          </a:xfrm>
                          <a:custGeom>
                            <a:avLst/>
                            <a:gdLst>
                              <a:gd name="T0" fmla="*/ 195 w 285"/>
                              <a:gd name="T1" fmla="*/ 536 h 536"/>
                              <a:gd name="T2" fmla="*/ 285 w 285"/>
                              <a:gd name="T3" fmla="*/ 493 h 536"/>
                              <a:gd name="T4" fmla="*/ 0 w 285"/>
                              <a:gd name="T5" fmla="*/ 0 h 536"/>
                              <a:gd name="T6" fmla="*/ 195 w 285"/>
                              <a:gd name="T7" fmla="*/ 536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5" h="536">
                                <a:moveTo>
                                  <a:pt x="195" y="536"/>
                                </a:moveTo>
                                <a:cubicBezTo>
                                  <a:pt x="226" y="524"/>
                                  <a:pt x="256" y="510"/>
                                  <a:pt x="285" y="49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195" y="5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6" name="Freeform 74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728" cy="388"/>
                          </a:xfrm>
                          <a:custGeom>
                            <a:avLst/>
                            <a:gdLst>
                              <a:gd name="T0" fmla="*/ 0 w 536"/>
                              <a:gd name="T1" fmla="*/ 0 h 285"/>
                              <a:gd name="T2" fmla="*/ 493 w 536"/>
                              <a:gd name="T3" fmla="*/ 285 h 285"/>
                              <a:gd name="T4" fmla="*/ 536 w 536"/>
                              <a:gd name="T5" fmla="*/ 195 h 285"/>
                              <a:gd name="T6" fmla="*/ 0 w 536"/>
                              <a:gd name="T7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36" h="285">
                                <a:moveTo>
                                  <a:pt x="0" y="0"/>
                                </a:moveTo>
                                <a:cubicBezTo>
                                  <a:pt x="493" y="285"/>
                                  <a:pt x="493" y="285"/>
                                  <a:pt x="493" y="285"/>
                                </a:cubicBezTo>
                                <a:cubicBezTo>
                                  <a:pt x="510" y="256"/>
                                  <a:pt x="524" y="226"/>
                                  <a:pt x="536" y="19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8" name="Freeform 77"/>
                        <wps:cNvSpPr>
                          <a:spLocks/>
                        </wps:cNvSpPr>
                        <wps:spPr bwMode="auto">
                          <a:xfrm>
                            <a:off x="277" y="776"/>
                            <a:ext cx="497" cy="671"/>
                          </a:xfrm>
                          <a:custGeom>
                            <a:avLst/>
                            <a:gdLst>
                              <a:gd name="T0" fmla="*/ 366 w 366"/>
                              <a:gd name="T1" fmla="*/ 0 h 493"/>
                              <a:gd name="T2" fmla="*/ 0 w 366"/>
                              <a:gd name="T3" fmla="*/ 436 h 493"/>
                              <a:gd name="T4" fmla="*/ 81 w 366"/>
                              <a:gd name="T5" fmla="*/ 493 h 493"/>
                              <a:gd name="T6" fmla="*/ 366 w 366"/>
                              <a:gd name="T7" fmla="*/ 0 h 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6" h="493">
                                <a:moveTo>
                                  <a:pt x="366" y="0"/>
                                </a:moveTo>
                                <a:cubicBezTo>
                                  <a:pt x="0" y="436"/>
                                  <a:pt x="0" y="436"/>
                                  <a:pt x="0" y="436"/>
                                </a:cubicBezTo>
                                <a:cubicBezTo>
                                  <a:pt x="25" y="458"/>
                                  <a:pt x="52" y="477"/>
                                  <a:pt x="81" y="493"/>
                                </a:cubicBezTo>
                                <a:cubicBezTo>
                                  <a:pt x="366" y="0"/>
                                  <a:pt x="366" y="0"/>
                                  <a:pt x="36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9" name="Freeform 80"/>
                        <wps:cNvSpPr>
                          <a:spLocks/>
                        </wps:cNvSpPr>
                        <wps:spPr bwMode="auto">
                          <a:xfrm>
                            <a:off x="510" y="776"/>
                            <a:ext cx="264" cy="763"/>
                          </a:xfrm>
                          <a:custGeom>
                            <a:avLst/>
                            <a:gdLst>
                              <a:gd name="T0" fmla="*/ 195 w 195"/>
                              <a:gd name="T1" fmla="*/ 0 h 561"/>
                              <a:gd name="T2" fmla="*/ 0 w 195"/>
                              <a:gd name="T3" fmla="*/ 536 h 561"/>
                              <a:gd name="T4" fmla="*/ 96 w 195"/>
                              <a:gd name="T5" fmla="*/ 561 h 561"/>
                              <a:gd name="T6" fmla="*/ 195 w 195"/>
                              <a:gd name="T7" fmla="*/ 0 h 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" h="561">
                                <a:moveTo>
                                  <a:pt x="195" y="0"/>
                                </a:moveTo>
                                <a:cubicBezTo>
                                  <a:pt x="0" y="536"/>
                                  <a:pt x="0" y="536"/>
                                  <a:pt x="0" y="536"/>
                                </a:cubicBezTo>
                                <a:cubicBezTo>
                                  <a:pt x="31" y="547"/>
                                  <a:pt x="63" y="555"/>
                                  <a:pt x="96" y="561"/>
                                </a:cubicBezTo>
                                <a:cubicBezTo>
                                  <a:pt x="195" y="0"/>
                                  <a:pt x="195" y="0"/>
                                  <a:pt x="19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1" name="Rectangle 169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2" name="Rectangle 169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3" name="Rectangle 169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4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5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6" name="Rectangle 169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7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8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9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0" name="Rectangle 170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1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2" name="Rectangle 170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3" name="Rectangle 170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7" name="Rectangle 170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8" name="Rectangle 170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9" name="Rectangle 170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710" name="Oval 1710"/>
                      <wps:cNvSpPr/>
                      <wps:spPr>
                        <a:xfrm>
                          <a:off x="3708400" y="4005852"/>
                          <a:ext cx="6080760" cy="60807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00" name="Group 453">
                        <a:extLst>
                          <a:ext uri="{FF2B5EF4-FFF2-40B4-BE49-F238E27FC236}">
                            <a16:creationId xmlns:a16="http://schemas.microsoft.com/office/drawing/2014/main" id="{A5D25E3E-8D53-4954-B683-39ED7BEAAEC1}"/>
                          </a:ext>
                        </a:extLst>
                      </wpg:cNvPr>
                      <wpg:cNvGrpSpPr/>
                      <wpg:grpSpPr bwMode="auto">
                        <a:xfrm>
                          <a:off x="7067550" y="4170952"/>
                          <a:ext cx="2339149" cy="1687632"/>
                          <a:chOff x="0" y="0"/>
                          <a:chExt cx="1063" cy="767"/>
                        </a:xfrm>
                        <a:solidFill>
                          <a:srgbClr val="FBF6CD"/>
                        </a:solidFill>
                      </wpg:grpSpPr>
                      <wps:wsp>
                        <wps:cNvPr id="2" name="Freeform 454">
                          <a:extLst>
                            <a:ext uri="{FF2B5EF4-FFF2-40B4-BE49-F238E27FC236}">
                              <a16:creationId xmlns:a16="http://schemas.microsoft.com/office/drawing/2014/main" id="{45752270-B5A5-4B96-99F5-E86D27C5451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66" y="247"/>
                            <a:ext cx="646" cy="361"/>
                          </a:xfrm>
                          <a:custGeom>
                            <a:avLst/>
                            <a:gdLst>
                              <a:gd name="T0" fmla="*/ 31 w 475"/>
                              <a:gd name="T1" fmla="*/ 27 h 264"/>
                              <a:gd name="T2" fmla="*/ 0 w 475"/>
                              <a:gd name="T3" fmla="*/ 125 h 264"/>
                              <a:gd name="T4" fmla="*/ 230 w 475"/>
                              <a:gd name="T5" fmla="*/ 170 h 264"/>
                              <a:gd name="T6" fmla="*/ 444 w 475"/>
                              <a:gd name="T7" fmla="*/ 264 h 264"/>
                              <a:gd name="T8" fmla="*/ 475 w 475"/>
                              <a:gd name="T9" fmla="*/ 164 h 264"/>
                              <a:gd name="T10" fmla="*/ 270 w 475"/>
                              <a:gd name="T11" fmla="*/ 35 h 264"/>
                              <a:gd name="T12" fmla="*/ 31 w 475"/>
                              <a:gd name="T13" fmla="*/ 27 h 264"/>
                              <a:gd name="T14" fmla="*/ 31 w 475"/>
                              <a:gd name="T15" fmla="*/ 27 h 264"/>
                              <a:gd name="T16" fmla="*/ 31 w 475"/>
                              <a:gd name="T17" fmla="*/ 27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5" h="264">
                                <a:moveTo>
                                  <a:pt x="31" y="27"/>
                                </a:move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125"/>
                                  <a:pt x="126" y="138"/>
                                  <a:pt x="230" y="170"/>
                                </a:cubicBezTo>
                                <a:cubicBezTo>
                                  <a:pt x="334" y="202"/>
                                  <a:pt x="444" y="264"/>
                                  <a:pt x="444" y="264"/>
                                </a:cubicBezTo>
                                <a:cubicBezTo>
                                  <a:pt x="475" y="164"/>
                                  <a:pt x="475" y="164"/>
                                  <a:pt x="475" y="164"/>
                                </a:cubicBezTo>
                                <a:cubicBezTo>
                                  <a:pt x="475" y="164"/>
                                  <a:pt x="381" y="70"/>
                                  <a:pt x="270" y="35"/>
                                </a:cubicBezTo>
                                <a:cubicBezTo>
                                  <a:pt x="159" y="0"/>
                                  <a:pt x="31" y="27"/>
                                  <a:pt x="31" y="27"/>
                                </a:cubicBezTo>
                                <a:close/>
                                <a:moveTo>
                                  <a:pt x="31" y="27"/>
                                </a:move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455">
                          <a:extLst>
                            <a:ext uri="{FF2B5EF4-FFF2-40B4-BE49-F238E27FC236}">
                              <a16:creationId xmlns:a16="http://schemas.microsoft.com/office/drawing/2014/main" id="{75EA5A45-F5D5-4E59-A78C-5CD40EE7E32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063" cy="767"/>
                          </a:xfrm>
                          <a:custGeom>
                            <a:avLst/>
                            <a:gdLst>
                              <a:gd name="T0" fmla="*/ 781 w 781"/>
                              <a:gd name="T1" fmla="*/ 346 h 562"/>
                              <a:gd name="T2" fmla="*/ 745 w 781"/>
                              <a:gd name="T3" fmla="*/ 308 h 562"/>
                              <a:gd name="T4" fmla="*/ 748 w 781"/>
                              <a:gd name="T5" fmla="*/ 297 h 562"/>
                              <a:gd name="T6" fmla="*/ 700 w 781"/>
                              <a:gd name="T7" fmla="*/ 249 h 562"/>
                              <a:gd name="T8" fmla="*/ 692 w 781"/>
                              <a:gd name="T9" fmla="*/ 252 h 562"/>
                              <a:gd name="T10" fmla="*/ 451 w 781"/>
                              <a:gd name="T11" fmla="*/ 0 h 562"/>
                              <a:gd name="T12" fmla="*/ 0 w 781"/>
                              <a:gd name="T13" fmla="*/ 100 h 562"/>
                              <a:gd name="T14" fmla="*/ 124 w 781"/>
                              <a:gd name="T15" fmla="*/ 210 h 562"/>
                              <a:gd name="T16" fmla="*/ 131 w 781"/>
                              <a:gd name="T17" fmla="*/ 189 h 562"/>
                              <a:gd name="T18" fmla="*/ 397 w 781"/>
                              <a:gd name="T19" fmla="*/ 198 h 562"/>
                              <a:gd name="T20" fmla="*/ 626 w 781"/>
                              <a:gd name="T21" fmla="*/ 341 h 562"/>
                              <a:gd name="T22" fmla="*/ 614 w 781"/>
                              <a:gd name="T23" fmla="*/ 379 h 562"/>
                              <a:gd name="T24" fmla="*/ 707 w 781"/>
                              <a:gd name="T25" fmla="*/ 361 h 562"/>
                              <a:gd name="T26" fmla="*/ 668 w 781"/>
                              <a:gd name="T27" fmla="*/ 485 h 562"/>
                              <a:gd name="T28" fmla="*/ 642 w 781"/>
                              <a:gd name="T29" fmla="*/ 477 h 562"/>
                              <a:gd name="T30" fmla="*/ 623 w 781"/>
                              <a:gd name="T31" fmla="*/ 538 h 562"/>
                              <a:gd name="T32" fmla="*/ 666 w 781"/>
                              <a:gd name="T33" fmla="*/ 525 h 562"/>
                              <a:gd name="T34" fmla="*/ 697 w 781"/>
                              <a:gd name="T35" fmla="*/ 562 h 562"/>
                              <a:gd name="T36" fmla="*/ 716 w 781"/>
                              <a:gd name="T37" fmla="*/ 500 h 562"/>
                              <a:gd name="T38" fmla="*/ 688 w 781"/>
                              <a:gd name="T39" fmla="*/ 491 h 562"/>
                              <a:gd name="T40" fmla="*/ 730 w 781"/>
                              <a:gd name="T41" fmla="*/ 356 h 562"/>
                              <a:gd name="T42" fmla="*/ 781 w 781"/>
                              <a:gd name="T43" fmla="*/ 346 h 562"/>
                              <a:gd name="T44" fmla="*/ 728 w 781"/>
                              <a:gd name="T45" fmla="*/ 333 h 562"/>
                              <a:gd name="T46" fmla="*/ 704 w 781"/>
                              <a:gd name="T47" fmla="*/ 345 h 562"/>
                              <a:gd name="T48" fmla="*/ 691 w 781"/>
                              <a:gd name="T49" fmla="*/ 321 h 562"/>
                              <a:gd name="T50" fmla="*/ 715 w 781"/>
                              <a:gd name="T51" fmla="*/ 308 h 562"/>
                              <a:gd name="T52" fmla="*/ 728 w 781"/>
                              <a:gd name="T53" fmla="*/ 333 h 562"/>
                              <a:gd name="T54" fmla="*/ 710 w 781"/>
                              <a:gd name="T55" fmla="*/ 271 h 562"/>
                              <a:gd name="T56" fmla="*/ 732 w 781"/>
                              <a:gd name="T57" fmla="*/ 280 h 562"/>
                              <a:gd name="T58" fmla="*/ 729 w 781"/>
                              <a:gd name="T59" fmla="*/ 291 h 562"/>
                              <a:gd name="T60" fmla="*/ 710 w 781"/>
                              <a:gd name="T61" fmla="*/ 271 h 562"/>
                              <a:gd name="T62" fmla="*/ 710 w 781"/>
                              <a:gd name="T63" fmla="*/ 271 h 562"/>
                              <a:gd name="T64" fmla="*/ 710 w 781"/>
                              <a:gd name="T65" fmla="*/ 271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81" h="562">
                                <a:moveTo>
                                  <a:pt x="781" y="346"/>
                                </a:moveTo>
                                <a:cubicBezTo>
                                  <a:pt x="745" y="308"/>
                                  <a:pt x="745" y="308"/>
                                  <a:pt x="745" y="308"/>
                                </a:cubicBezTo>
                                <a:cubicBezTo>
                                  <a:pt x="748" y="297"/>
                                  <a:pt x="748" y="297"/>
                                  <a:pt x="748" y="297"/>
                                </a:cubicBezTo>
                                <a:cubicBezTo>
                                  <a:pt x="748" y="297"/>
                                  <a:pt x="780" y="238"/>
                                  <a:pt x="700" y="249"/>
                                </a:cubicBezTo>
                                <a:cubicBezTo>
                                  <a:pt x="696" y="249"/>
                                  <a:pt x="693" y="251"/>
                                  <a:pt x="692" y="252"/>
                                </a:cubicBezTo>
                                <a:cubicBezTo>
                                  <a:pt x="451" y="0"/>
                                  <a:pt x="451" y="0"/>
                                  <a:pt x="451" y="0"/>
                                </a:cubicBezTo>
                                <a:cubicBezTo>
                                  <a:pt x="0" y="100"/>
                                  <a:pt x="0" y="100"/>
                                  <a:pt x="0" y="100"/>
                                </a:cubicBezTo>
                                <a:cubicBezTo>
                                  <a:pt x="124" y="210"/>
                                  <a:pt x="124" y="210"/>
                                  <a:pt x="124" y="210"/>
                                </a:cubicBezTo>
                                <a:cubicBezTo>
                                  <a:pt x="131" y="189"/>
                                  <a:pt x="131" y="189"/>
                                  <a:pt x="131" y="189"/>
                                </a:cubicBezTo>
                                <a:cubicBezTo>
                                  <a:pt x="131" y="189"/>
                                  <a:pt x="273" y="159"/>
                                  <a:pt x="397" y="198"/>
                                </a:cubicBezTo>
                                <a:cubicBezTo>
                                  <a:pt x="522" y="236"/>
                                  <a:pt x="626" y="341"/>
                                  <a:pt x="626" y="341"/>
                                </a:cubicBezTo>
                                <a:cubicBezTo>
                                  <a:pt x="614" y="379"/>
                                  <a:pt x="614" y="379"/>
                                  <a:pt x="614" y="379"/>
                                </a:cubicBezTo>
                                <a:cubicBezTo>
                                  <a:pt x="707" y="361"/>
                                  <a:pt x="707" y="361"/>
                                  <a:pt x="707" y="361"/>
                                </a:cubicBezTo>
                                <a:cubicBezTo>
                                  <a:pt x="692" y="410"/>
                                  <a:pt x="674" y="467"/>
                                  <a:pt x="668" y="485"/>
                                </a:cubicBezTo>
                                <a:cubicBezTo>
                                  <a:pt x="642" y="477"/>
                                  <a:pt x="642" y="477"/>
                                  <a:pt x="642" y="477"/>
                                </a:cubicBezTo>
                                <a:cubicBezTo>
                                  <a:pt x="623" y="538"/>
                                  <a:pt x="623" y="538"/>
                                  <a:pt x="623" y="538"/>
                                </a:cubicBezTo>
                                <a:cubicBezTo>
                                  <a:pt x="666" y="525"/>
                                  <a:pt x="666" y="525"/>
                                  <a:pt x="666" y="525"/>
                                </a:cubicBezTo>
                                <a:cubicBezTo>
                                  <a:pt x="697" y="562"/>
                                  <a:pt x="697" y="562"/>
                                  <a:pt x="697" y="562"/>
                                </a:cubicBezTo>
                                <a:cubicBezTo>
                                  <a:pt x="716" y="500"/>
                                  <a:pt x="716" y="500"/>
                                  <a:pt x="716" y="500"/>
                                </a:cubicBezTo>
                                <a:cubicBezTo>
                                  <a:pt x="688" y="491"/>
                                  <a:pt x="688" y="491"/>
                                  <a:pt x="688" y="491"/>
                                </a:cubicBezTo>
                                <a:cubicBezTo>
                                  <a:pt x="730" y="356"/>
                                  <a:pt x="730" y="356"/>
                                  <a:pt x="730" y="356"/>
                                </a:cubicBezTo>
                                <a:lnTo>
                                  <a:pt x="781" y="346"/>
                                </a:lnTo>
                                <a:close/>
                                <a:moveTo>
                                  <a:pt x="728" y="333"/>
                                </a:moveTo>
                                <a:cubicBezTo>
                                  <a:pt x="725" y="343"/>
                                  <a:pt x="714" y="349"/>
                                  <a:pt x="704" y="345"/>
                                </a:cubicBezTo>
                                <a:cubicBezTo>
                                  <a:pt x="693" y="342"/>
                                  <a:pt x="687" y="331"/>
                                  <a:pt x="691" y="321"/>
                                </a:cubicBezTo>
                                <a:cubicBezTo>
                                  <a:pt x="694" y="311"/>
                                  <a:pt x="705" y="305"/>
                                  <a:pt x="715" y="308"/>
                                </a:cubicBezTo>
                                <a:cubicBezTo>
                                  <a:pt x="725" y="311"/>
                                  <a:pt x="731" y="322"/>
                                  <a:pt x="728" y="333"/>
                                </a:cubicBezTo>
                                <a:close/>
                                <a:moveTo>
                                  <a:pt x="710" y="271"/>
                                </a:moveTo>
                                <a:cubicBezTo>
                                  <a:pt x="720" y="268"/>
                                  <a:pt x="737" y="265"/>
                                  <a:pt x="732" y="280"/>
                                </a:cubicBezTo>
                                <a:cubicBezTo>
                                  <a:pt x="732" y="281"/>
                                  <a:pt x="731" y="286"/>
                                  <a:pt x="729" y="291"/>
                                </a:cubicBezTo>
                                <a:lnTo>
                                  <a:pt x="710" y="271"/>
                                </a:lnTo>
                                <a:close/>
                                <a:moveTo>
                                  <a:pt x="710" y="271"/>
                                </a:moveTo>
                                <a:cubicBezTo>
                                  <a:pt x="710" y="271"/>
                                  <a:pt x="710" y="271"/>
                                  <a:pt x="710" y="27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" name="Group 29"/>
                      <wpg:cNvGrpSpPr/>
                      <wpg:grpSpPr>
                        <a:xfrm>
                          <a:off x="0" y="6222002"/>
                          <a:ext cx="11819186" cy="3198718"/>
                          <a:chOff x="0" y="-134410"/>
                          <a:chExt cx="8668385" cy="2836351"/>
                        </a:xfrm>
                      </wpg:grpSpPr>
                      <wps:wsp>
                        <wps:cNvPr id="15" name="Freeform: Shape 15"/>
                        <wps:cNvSpPr/>
                        <wps:spPr>
                          <a:xfrm rot="10800000" flipH="1">
                            <a:off x="56691" y="1751747"/>
                            <a:ext cx="4192644" cy="822960"/>
                          </a:xfrm>
                          <a:custGeom>
                            <a:avLst/>
                            <a:gdLst>
                              <a:gd name="connsiteX0" fmla="*/ 934843 w 4192644"/>
                              <a:gd name="connsiteY0" fmla="*/ 822960 h 822960"/>
                              <a:gd name="connsiteX1" fmla="*/ 0 w 4192644"/>
                              <a:gd name="connsiteY1" fmla="*/ 634541 h 822960"/>
                              <a:gd name="connsiteX2" fmla="*/ 0 w 4192644"/>
                              <a:gd name="connsiteY2" fmla="*/ 465499 h 822960"/>
                              <a:gd name="connsiteX3" fmla="*/ 4171709 w 4192644"/>
                              <a:gd name="connsiteY3" fmla="*/ 0 h 822960"/>
                              <a:gd name="connsiteX4" fmla="*/ 4192644 w 4192644"/>
                              <a:gd name="connsiteY4" fmla="*/ 2275 h 822960"/>
                              <a:gd name="connsiteX5" fmla="*/ 4192644 w 4192644"/>
                              <a:gd name="connsiteY5" fmla="*/ 687423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92644" h="822960">
                                <a:moveTo>
                                  <a:pt x="934843" y="822960"/>
                                </a:moveTo>
                                <a:lnTo>
                                  <a:pt x="0" y="634541"/>
                                </a:lnTo>
                                <a:lnTo>
                                  <a:pt x="0" y="465499"/>
                                </a:lnTo>
                                <a:cubicBezTo>
                                  <a:pt x="2493433" y="463896"/>
                                  <a:pt x="2781140" y="155166"/>
                                  <a:pt x="4171709" y="0"/>
                                </a:cubicBezTo>
                                <a:lnTo>
                                  <a:pt x="4192644" y="2275"/>
                                </a:lnTo>
                                <a:lnTo>
                                  <a:pt x="4192644" y="68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278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 rot="10800000">
                            <a:off x="4357139" y="1751747"/>
                            <a:ext cx="4192644" cy="822960"/>
                          </a:xfrm>
                          <a:custGeom>
                            <a:avLst/>
                            <a:gdLst>
                              <a:gd name="connsiteX0" fmla="*/ 934843 w 4192644"/>
                              <a:gd name="connsiteY0" fmla="*/ 822960 h 822960"/>
                              <a:gd name="connsiteX1" fmla="*/ 0 w 4192644"/>
                              <a:gd name="connsiteY1" fmla="*/ 634541 h 822960"/>
                              <a:gd name="connsiteX2" fmla="*/ 0 w 4192644"/>
                              <a:gd name="connsiteY2" fmla="*/ 465499 h 822960"/>
                              <a:gd name="connsiteX3" fmla="*/ 4171709 w 4192644"/>
                              <a:gd name="connsiteY3" fmla="*/ 0 h 822960"/>
                              <a:gd name="connsiteX4" fmla="*/ 4192644 w 4192644"/>
                              <a:gd name="connsiteY4" fmla="*/ 2275 h 822960"/>
                              <a:gd name="connsiteX5" fmla="*/ 4192644 w 4192644"/>
                              <a:gd name="connsiteY5" fmla="*/ 687423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92644" h="822960">
                                <a:moveTo>
                                  <a:pt x="934843" y="822960"/>
                                </a:moveTo>
                                <a:lnTo>
                                  <a:pt x="0" y="634541"/>
                                </a:lnTo>
                                <a:lnTo>
                                  <a:pt x="0" y="465499"/>
                                </a:lnTo>
                                <a:cubicBezTo>
                                  <a:pt x="2493433" y="463896"/>
                                  <a:pt x="2781140" y="155166"/>
                                  <a:pt x="4171709" y="0"/>
                                </a:cubicBezTo>
                                <a:lnTo>
                                  <a:pt x="4192644" y="2275"/>
                                </a:lnTo>
                                <a:lnTo>
                                  <a:pt x="4192644" y="68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054271" y="2171610"/>
                            <a:ext cx="530331" cy="530331"/>
                          </a:xfrm>
                          <a:prstGeom prst="ellipse">
                            <a:avLst/>
                          </a:prstGeom>
                          <a:solidFill>
                            <a:srgbClr val="9227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-134410"/>
                            <a:ext cx="8668385" cy="2660439"/>
                            <a:chOff x="0" y="-65133"/>
                            <a:chExt cx="3539177" cy="1289204"/>
                          </a:xfrm>
                        </wpg:grpSpPr>
                        <wps:wsp>
                          <wps:cNvPr id="19" name="Freeform: Shape 19"/>
                          <wps:cNvSpPr/>
                          <wps:spPr>
                            <a:xfrm>
                              <a:off x="0" y="554714"/>
                              <a:ext cx="3539177" cy="669357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42542" y="415643"/>
                              <a:ext cx="3449391" cy="771525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67161" y="361434"/>
                              <a:ext cx="3400425" cy="771525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83366" y="155334"/>
                              <a:ext cx="3162300" cy="971550"/>
                            </a:xfrm>
                            <a:custGeom>
                              <a:avLst/>
                              <a:gdLst>
                                <a:gd name="connsiteX0" fmla="*/ 2432209 w 3162300"/>
                                <a:gd name="connsiteY0" fmla="*/ 7144 h 971550"/>
                                <a:gd name="connsiteX1" fmla="*/ 1585436 w 3162300"/>
                                <a:gd name="connsiteY1" fmla="*/ 579596 h 971550"/>
                                <a:gd name="connsiteX2" fmla="*/ 738664 w 3162300"/>
                                <a:gd name="connsiteY2" fmla="*/ 7144 h 971550"/>
                                <a:gd name="connsiteX3" fmla="*/ 7144 w 3162300"/>
                                <a:gd name="connsiteY3" fmla="*/ 452914 h 971550"/>
                                <a:gd name="connsiteX4" fmla="*/ 1585436 w 3162300"/>
                                <a:gd name="connsiteY4" fmla="*/ 972026 h 971550"/>
                                <a:gd name="connsiteX5" fmla="*/ 3163729 w 3162300"/>
                                <a:gd name="connsiteY5" fmla="*/ 452914 h 971550"/>
                                <a:gd name="connsiteX6" fmla="*/ 2432209 w 3162300"/>
                                <a:gd name="connsiteY6" fmla="*/ 7144 h 971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162300" h="971550">
                                  <a:moveTo>
                                    <a:pt x="2432209" y="7144"/>
                                  </a:moveTo>
                                  <a:cubicBezTo>
                                    <a:pt x="1896904" y="96679"/>
                                    <a:pt x="1585436" y="579596"/>
                                    <a:pt x="1585436" y="579596"/>
                                  </a:cubicBezTo>
                                  <a:cubicBezTo>
                                    <a:pt x="1585436" y="579596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585436" y="972026"/>
                                    <a:pt x="1585436" y="972026"/>
                                  </a:cubicBezTo>
                                  <a:cubicBezTo>
                                    <a:pt x="1585436" y="972026"/>
                                    <a:pt x="2349341" y="355759"/>
                                    <a:pt x="3163729" y="452914"/>
                                  </a:cubicBezTo>
                                  <a:lnTo>
                                    <a:pt x="243220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9DB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68139" y="0"/>
                              <a:ext cx="2990850" cy="1085850"/>
                            </a:xfrm>
                            <a:custGeom>
                              <a:avLst/>
                              <a:gdLst>
                                <a:gd name="connsiteX0" fmla="*/ 2301716 w 2990850"/>
                                <a:gd name="connsiteY0" fmla="*/ 7144 h 1085850"/>
                                <a:gd name="connsiteX1" fmla="*/ 1500664 w 2990850"/>
                                <a:gd name="connsiteY1" fmla="*/ 693896 h 1085850"/>
                                <a:gd name="connsiteX2" fmla="*/ 698659 w 2990850"/>
                                <a:gd name="connsiteY2" fmla="*/ 7144 h 1085850"/>
                                <a:gd name="connsiteX3" fmla="*/ 7144 w 2990850"/>
                                <a:gd name="connsiteY3" fmla="*/ 428149 h 1085850"/>
                                <a:gd name="connsiteX4" fmla="*/ 1499711 w 2990850"/>
                                <a:gd name="connsiteY4" fmla="*/ 1085374 h 1085850"/>
                                <a:gd name="connsiteX5" fmla="*/ 2992279 w 2990850"/>
                                <a:gd name="connsiteY5" fmla="*/ 428149 h 1085850"/>
                                <a:gd name="connsiteX6" fmla="*/ 2301716 w 2990850"/>
                                <a:gd name="connsiteY6" fmla="*/ 7144 h 108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990850" h="1085850">
                                  <a:moveTo>
                                    <a:pt x="2301716" y="7144"/>
                                  </a:moveTo>
                                  <a:cubicBezTo>
                                    <a:pt x="1795939" y="91916"/>
                                    <a:pt x="1500664" y="693896"/>
                                    <a:pt x="1500664" y="693896"/>
                                  </a:cubicBezTo>
                                  <a:cubicBezTo>
                                    <a:pt x="1500664" y="693896"/>
                                    <a:pt x="1205389" y="91916"/>
                                    <a:pt x="698659" y="7144"/>
                                  </a:cubicBezTo>
                                  <a:lnTo>
                                    <a:pt x="7144" y="428149"/>
                                  </a:lnTo>
                                  <a:cubicBezTo>
                                    <a:pt x="777716" y="335756"/>
                                    <a:pt x="1499711" y="1085374"/>
                                    <a:pt x="1499711" y="1085374"/>
                                  </a:cubicBezTo>
                                  <a:cubicBezTo>
                                    <a:pt x="1499711" y="1085374"/>
                                    <a:pt x="2221706" y="335756"/>
                                    <a:pt x="2992279" y="428149"/>
                                  </a:cubicBezTo>
                                  <a:lnTo>
                                    <a:pt x="2301716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" name="Freeform: Shape 1623"/>
                          <wps:cNvSpPr/>
                          <wps:spPr>
                            <a:xfrm>
                              <a:off x="268139" y="-65133"/>
                              <a:ext cx="2990850" cy="1085850"/>
                            </a:xfrm>
                            <a:custGeom>
                              <a:avLst/>
                              <a:gdLst>
                                <a:gd name="connsiteX0" fmla="*/ 2301716 w 2990850"/>
                                <a:gd name="connsiteY0" fmla="*/ 7144 h 1085850"/>
                                <a:gd name="connsiteX1" fmla="*/ 1500664 w 2990850"/>
                                <a:gd name="connsiteY1" fmla="*/ 693896 h 1085850"/>
                                <a:gd name="connsiteX2" fmla="*/ 698659 w 2990850"/>
                                <a:gd name="connsiteY2" fmla="*/ 7144 h 1085850"/>
                                <a:gd name="connsiteX3" fmla="*/ 7144 w 2990850"/>
                                <a:gd name="connsiteY3" fmla="*/ 428149 h 1085850"/>
                                <a:gd name="connsiteX4" fmla="*/ 1499711 w 2990850"/>
                                <a:gd name="connsiteY4" fmla="*/ 1085374 h 1085850"/>
                                <a:gd name="connsiteX5" fmla="*/ 2992279 w 2990850"/>
                                <a:gd name="connsiteY5" fmla="*/ 428149 h 1085850"/>
                                <a:gd name="connsiteX6" fmla="*/ 2301716 w 2990850"/>
                                <a:gd name="connsiteY6" fmla="*/ 7144 h 108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990850" h="1085850">
                                  <a:moveTo>
                                    <a:pt x="2301716" y="7144"/>
                                  </a:moveTo>
                                  <a:cubicBezTo>
                                    <a:pt x="1795939" y="91916"/>
                                    <a:pt x="1500664" y="693896"/>
                                    <a:pt x="1500664" y="693896"/>
                                  </a:cubicBezTo>
                                  <a:cubicBezTo>
                                    <a:pt x="1500664" y="693896"/>
                                    <a:pt x="1205389" y="91916"/>
                                    <a:pt x="698659" y="7144"/>
                                  </a:cubicBezTo>
                                  <a:lnTo>
                                    <a:pt x="7144" y="428149"/>
                                  </a:lnTo>
                                  <a:cubicBezTo>
                                    <a:pt x="777716" y="335756"/>
                                    <a:pt x="1499711" y="1085374"/>
                                    <a:pt x="1499711" y="1085374"/>
                                  </a:cubicBezTo>
                                  <a:cubicBezTo>
                                    <a:pt x="1499711" y="1085374"/>
                                    <a:pt x="2221706" y="335756"/>
                                    <a:pt x="2992279" y="428149"/>
                                  </a:cubicBezTo>
                                  <a:lnTo>
                                    <a:pt x="2301716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Arc 24"/>
                        <wps:cNvSpPr/>
                        <wps:spPr>
                          <a:xfrm rot="7934524">
                            <a:off x="4024471" y="2029756"/>
                            <a:ext cx="625102" cy="590495"/>
                          </a:xfrm>
                          <a:prstGeom prst="arc">
                            <a:avLst>
                              <a:gd name="adj1" fmla="val 17204345"/>
                              <a:gd name="adj2" fmla="val 20733792"/>
                            </a:avLst>
                          </a:prstGeom>
                          <a:solidFill>
                            <a:sysClr val="windowText" lastClr="000000"/>
                          </a:solidFill>
                          <a:ln w="6350" cap="flat" cmpd="sng" algn="ctr">
                            <a:solidFill>
                              <a:srgbClr val="92278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" name="Text Box 1"/>
                      <wps:cNvSpPr txBox="1"/>
                      <wps:spPr>
                        <a:xfrm>
                          <a:off x="6272176" y="7282030"/>
                          <a:ext cx="4413250" cy="985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E63" w:rsidRPr="00FB75A1" w:rsidRDefault="00104E63" w:rsidP="00104E63">
                            <w:pPr>
                              <w:pStyle w:val="Heading2"/>
                              <w:jc w:val="left"/>
                            </w:pPr>
                            <w:r w:rsidRPr="00FB75A1">
                              <w:rPr>
                                <w:lang w:bidi="en-GB"/>
                              </w:rPr>
                              <w:t>GRADUATE!</w:t>
                            </w:r>
                          </w:p>
                          <w:p w:rsidR="00104E63" w:rsidRDefault="00104E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407C79" id="Group 4" o:spid="_x0000_s1026" alt="Background images and accents" style="position:absolute;margin-left:-453pt;margin-top:-387pt;width:1350.05pt;height:812.15pt;z-index:251666432;mso-height-relative:margin" coordsize="171458,10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">
              <v:rect id="Rectangle 280" o:spid="_x0000_s1027" style="position:absolute;left:52959;top:44503;width:64008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" fillcolor="#fdbb63 [3207]" stroked="f" strokeweight="1pt">
                <v:fill color2="#fbf6cd [3206]" colors="0 #fdbb63;14418f #fdbb63" focus="100%" type="gradient">
                  <o:fill v:ext="view" type="gradientUnscaled"/>
                </v:fill>
              </v:rect>
              <v:group id="_x0000_s1028" style="position:absolute;left:93798;top:25482;width:103142;height:52178;rotation:90" coordsize="1536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">
                <v:rect id="Rectangle 111" o:spid="_x0000_s102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" filled="f" stroked="f"/>
                <v:rect id="Rectangle 112" o:spid="_x0000_s103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Yj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" filled="f" stroked="f"/>
                <v:rect id="Rectangle 113" o:spid="_x0000_s103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O4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BbeZO4wgAAANwAAAAPAAAA&#10;AAAAAAAAAAAAAAcCAABkcnMvZG93bnJldi54bWxQSwUGAAAAAAMAAwC3AAAA9gIAAAAA&#10;" filled="f" stroked="f"/>
                <v:rect id="Rectangle 114" o:spid="_x0000_s103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vM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DUkAvMwgAAANwAAAAPAAAA&#10;AAAAAAAAAAAAAAcCAABkcnMvZG93bnJldi54bWxQSwUGAAAAAAMAAwC3AAAA9gIAAAAA&#10;" filled="f" stroked="f"/>
                <v:rect id="Rectangle 115" o:spid="_x0000_s103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K5X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C73K5XwgAAANwAAAAPAAAA&#10;AAAAAAAAAAAAAAcCAABkcnMvZG93bnJldi54bWxQSwUGAAAAAAMAAwC3AAAA9gIAAAAA&#10;" filled="f" stroked="f"/>
                <v:rect id="Rectangle 116" o:spid="_x0000_s103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/>
                <v:rect id="Rectangle 117" o:spid="_x0000_s103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" filled="f" stroked="f"/>
                <v:rect id="Rectangle 118" o:spid="_x0000_s103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QHJxgAAANwAAAAPAAAAZHJzL2Rvd25yZXYueG1sRI9Pa8JA&#10;EMXvhX6HZQq9FN3Yg0h0FRFKQylI45/zkB2TYHY2ZrdJ+u2dQ8HbDO/Ne79ZbUbXqJ66UHs2MJsm&#10;oIgLb2suDRwPH5MFqBCRLTaeycAfBdisn59WmFo/8A/1eSyVhHBI0UAVY5tqHYqKHIapb4lFu/jO&#10;YZS1K7XtcJBw1+j3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Vd0BycYAAADcAAAA&#10;DwAAAAAAAAAAAAAAAAAHAgAAZHJzL2Rvd25yZXYueG1sUEsFBgAAAAADAAMAtwAAAPoCAAAAAA==&#10;" filled="f" stroked="f"/>
                <v:rect id="Rectangle 119" o:spid="_x0000_s103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  <v:rect id="Rectangle 120" o:spid="_x0000_s103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dy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vjyjEyg13cAAAD//wMAUEsBAi0AFAAGAAgAAAAhANvh9svuAAAAhQEAABMAAAAAAAAA&#10;AAAAAAAAAAAAAFtDb250ZW50X1R5cGVzXS54bWxQSwECLQAUAAYACAAAACEAWvQsW78AAAAVAQAA&#10;CwAAAAAAAAAAAAAAAAAfAQAAX3JlbHMvLnJlbHNQSwECLQAUAAYACAAAACEAZcfHcsYAAADcAAAA&#10;DwAAAAAAAAAAAAAAAAAHAgAAZHJzL2Rvd25yZXYueG1sUEsFBgAAAAADAAMAtwAAAPoCAAAAAA==&#10;" filled="f" stroked="f"/>
                <v:rect id="Rectangle 121" o:spid="_x0000_s103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2Lp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" filled="f" stroked="f"/>
                <v:rect id="Rectangle 122" o:spid="_x0000_s104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" filled="f" stroked="f"/>
                <v:rect id="Rectangle 123" o:spid="_x0000_s104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kF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CVFVkFwgAAANwAAAAPAAAA&#10;AAAAAAAAAAAAAAcCAABkcnMvZG93bnJldi54bWxQSwUGAAAAAAMAAwC3AAAA9gIAAAAA&#10;" filled="f" stroked="f"/>
                <v:rect id="Rectangle 124" o:spid="_x0000_s104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MFxwgAAANwAAAAPAAAAZHJzL2Rvd25yZXYueG1sRE9Na8JA&#10;EL0X/A/LCF5K3Sil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Aa/MFxwgAAANwAAAAPAAAA&#10;AAAAAAAAAAAAAAcCAABkcnMvZG93bnJldi54bWxQSwUGAAAAAAMAAwC3AAAA9gIAAAAA&#10;" filled="f" stroked="f"/>
                <v:rect id="Rectangle 125" o:spid="_x0000_s104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Tq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B1sGTqwgAAANwAAAAPAAAA&#10;AAAAAAAAAAAAAAcCAABkcnMvZG93bnJldi54bWxQSwUGAAAAAAMAAwC3AAAA9gIAAAAA&#10;" filled="f" stroked="f"/>
                <v:rect id="Rectangle 126" o:spid="_x0000_s104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" filled="f" stroked="f"/>
                <v:rect id="Rectangle 127" o:spid="_x0000_s104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l8G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" filled="f" stroked="f"/>
                <v:rect id="Rectangle 128" o:spid="_x0000_s104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t0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m7HLdMYAAADcAAAA&#10;DwAAAAAAAAAAAAAAAAAHAgAAZHJzL2Rvd25yZXYueG1sUEsFBgAAAAADAAMAtwAAAPoCAAAAAA==&#10;" filled="f" stroked="f"/>
                <v:rect id="Rectangle 129" o:spid="_x0000_s104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  <v:rect id="Rectangle 130" o:spid="_x0000_s104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GvxgAAANw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4B5Rr8YAAADcAAAA&#10;DwAAAAAAAAAAAAAAAAAHAgAAZHJzL2Rvd25yZXYueG1sUEsFBgAAAAADAAMAtwAAAPoCAAAAAA==&#10;" filled="f" stroked="f"/>
                <v:rect id="Rectangle 131" o:spid="_x0000_s104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Q0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CPUvQ0wgAAANwAAAAPAAAA&#10;AAAAAAAAAAAAAAcCAABkcnMvZG93bnJldi54bWxQSwUGAAAAAAMAAwC3AAAA9gIAAAAA&#10;" filled="f" stroked="f"/>
                <v:rect id="Rectangle 132" o:spid="_x0000_s105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/>
                <v:rect id="Rectangle 133" o:spid="_x0000_s105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/YwwAAANwAAAAPAAAAZHJzL2Rvd25yZXYueG1sRE9Na8JA&#10;EL0X/A/LCL2UurFC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EMzP2MMAAADcAAAADwAA&#10;AAAAAAAAAAAAAAAHAgAAZHJzL2Rvd25yZXYueG1sUEsFBgAAAAADAAMAtwAAAPcCAAAAAA==&#10;" filled="f" stroked="f"/>
                <v:rect id="Rectangle 134" o:spid="_x0000_s105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es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nyVXrMMAAADcAAAADwAA&#10;AAAAAAAAAAAAAAAHAgAAZHJzL2Rvd25yZXYueG1sUEsFBgAAAAADAAMAtwAAAPcCAAAAAA==&#10;" filled="f" stroked="f"/>
                <v:rect id="Rectangle 135" o:spid="_x0000_s105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I3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8GnyN8MAAADcAAAADwAA&#10;AAAAAAAAAAAAAAAHAgAAZHJzL2Rvd25yZXYueG1sUEsFBgAAAAADAAMAtwAAAPcCAAAAAA==&#10;" filled="f" stroked="f"/>
                <v:rect id="Rectangle 136" o:spid="_x0000_s105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xAwwAAANwAAAAPAAAAZHJzL2Rvd25yZXYueG1sRE9Na8JA&#10;EL0X+h+WKXgpdVMF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ALtsQMMAAADcAAAADwAA&#10;AAAAAAAAAAAAAAAHAgAAZHJzL2Rvd25yZXYueG1sUEsFBgAAAAADAAMAtwAAAPcCAAAAAA==&#10;" filled="f" stroked="f"/>
                <v:rect id="Rectangle 137" o:spid="_x0000_s105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nb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b/fJ28MAAADcAAAADwAA&#10;AAAAAAAAAAAAAAAHAgAAZHJzL2Rvd25yZXYueG1sUEsFBgAAAAADAAMAtwAAAPcCAAAAAA==&#10;" filled="f" stroked="f"/>
                <v:rect id="Rectangle 138" o:spid="_x0000_s105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2pxgAAANw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HmhdqcYAAADcAAAA&#10;DwAAAAAAAAAAAAAAAAAHAgAAZHJzL2Rvd25yZXYueG1sUEsFBgAAAAADAAMAtwAAAPoCAAAAAA==&#10;" filled="f" stroked="f"/>
                <v:rect id="Rectangle 139" o:spid="_x0000_s105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gy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cST4MsMAAADcAAAADwAA&#10;AAAAAAAAAAAAAAAHAgAAZHJzL2Rvd25yZXYueG1sUEsFBgAAAAADAAMAtwAAAPcCAAAAAA==&#10;" filled="f" stroked="f"/>
                <v:rect id="Rectangle 140" o:spid="_x0000_s105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S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uBgi0sYAAADcAAAA&#10;DwAAAAAAAAAAAAAAAAAHAgAAZHJzL2Rvd25yZXYueG1sUEsFBgAAAAADAAMAtwAAAPoCAAAAAA==&#10;" filled="f" stroked="f"/>
                <v:rect id="Rectangle 141" o:spid="_x0000_s105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IdJ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DXVIdJwgAAANwAAAAPAAAA&#10;AAAAAAAAAAAAAAcCAABkcnMvZG93bnJldi54bWxQSwUGAAAAAAMAAwC3AAAA9gIAAAAA&#10;" filled="f" stroked="f"/>
                <v:rect id="Rectangle 142" o:spid="_x0000_s106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k+wgAAANwAAAAPAAAAZHJzL2Rvd25yZXYueG1sRE9Na8JA&#10;EL0X/A/LCF5K3Sil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Anhhk+wgAAANwAAAAPAAAA&#10;AAAAAAAAAAAAAAcCAABkcnMvZG93bnJldi54bWxQSwUGAAAAAAMAAwC3AAAA9gIAAAAA&#10;" filled="f" stroked="f"/>
                <v:rect id="Rectangle 143" o:spid="_x0000_s106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yl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SMq8pcMAAADcAAAADwAA&#10;AAAAAAAAAAAAAAAHAgAAZHJzL2Rvd25yZXYueG1sUEsFBgAAAAADAAMAtwAAAPcCAAAAAA==&#10;" filled="f" stroked="f"/>
                <v:rect id="Rectangle 144" o:spid="_x0000_s106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yTRwwAAANwAAAAPAAAAZHJzL2Rvd25yZXYueG1sRE9Na8JA&#10;EL0X/A/LCL2UurFI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xyMk0cMAAADcAAAADwAA&#10;AAAAAAAAAAAAAAAHAgAAZHJzL2Rvd25yZXYueG1sUEsFBgAAAAADAAMAtwAAAPcCAAAAAA==&#10;" filled="f" stroked="f"/>
                <v:rect id="Rectangle 146" o:spid="_x0000_s106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89wwAAANwAAAAPAAAAZHJzL2Rvd25yZXYueG1sRE9Na8JA&#10;EL0X+h+WKXgpdVMR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WL0fPcMAAADcAAAADwAA&#10;AAAAAAAAAAAAAAAHAgAAZHJzL2Rvd25yZXYueG1sUEsFBgAAAAADAAMAtwAAAPcCAAAAAA==&#10;" filled="f" stroked="f"/>
                <v:rect id="Rectangle 147" o:spid="_x0000_s106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bqm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N/G6psMAAADcAAAADwAA&#10;AAAAAAAAAAAAAAAHAgAAZHJzL2Rvd25yZXYueG1sUEsFBgAAAAADAAMAtwAAAPcCAAAAAA==&#10;" filled="f" stroked="f"/>
                <v:rect id="Rectangle 148" o:spid="_x0000_s106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/>
                <v:rect id="Rectangle 149" o:spid="_x0000_s106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tPwwAAANwAAAAPAAAAZHJzL2Rvd25yZXYueG1sRE9Na8JA&#10;EL0X/A/LCF5EN0op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KSKLT8MAAADcAAAADwAA&#10;AAAAAAAAAAAAAAAHAgAAZHJzL2Rvd25yZXYueG1sUEsFBgAAAAADAAMAtwAAAPcCAAAAAA==&#10;" filled="f" stroked="f"/>
                <v:rect id="Rectangle 150" o:spid="_x0000_s106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QP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PcG0D8YAAADcAAAA&#10;DwAAAAAAAAAAAAAAAAAHAgAAZHJzL2Rvd25yZXYueG1sUEsFBgAAAAADAAMAtwAAAPoCAAAAAA==&#10;" filled="f" stroked="f"/>
                <v:rect id="Rectangle 151" o:spid="_x0000_s106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U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BSjRGUwgAAANwAAAAPAAAA&#10;AAAAAAAAAAAAAAcCAABkcnMvZG93bnJldi54bWxQSwUGAAAAAAMAAwC3AAAA9gIAAAAA&#10;" filled="f" stroked="f"/>
                <v:rect id="Rectangle 152" o:spid="_x0000_s106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/>
                <v:rect id="Rectangle 153" o:spid="_x0000_s107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p4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zRMqeMMAAADcAAAADwAA&#10;AAAAAAAAAAAAAAAHAgAAZHJzL2Rvd25yZXYueG1sUEsFBgAAAAADAAMAtwAAAPcCAAAAAA==&#10;" filled="f" stroked="f"/>
                <v:rect id="Rectangle 154" o:spid="_x0000_s107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/>
                <v:rect id="Rectangle 155" o:spid="_x0000_s107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eXwwAAANwAAAAPAAAAZHJzL2Rvd25yZXYueG1sRE9Na8JA&#10;EL0X/A/LCL2UurFg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LbYXl8MAAADcAAAADwAA&#10;AAAAAAAAAAAAAAAHAgAAZHJzL2Rvd25yZXYueG1sUEsFBgAAAAADAAMAtwAAAPcCAAAAAA==&#10;" filled="f" stroked="f"/>
                <v:rect id="Rectangle 156" o:spid="_x0000_s107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/>
                <v:rect id="Rectangle 157" o:spid="_x0000_s107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x7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sigse8MAAADcAAAADwAA&#10;AAAAAAAAAAAAAAAHAgAAZHJzL2Rvd25yZXYueG1sUEsFBgAAAAADAAMAtwAAAPcCAAAAAA==&#10;" filled="f" stroked="f"/>
                <v:rect id="Rectangle 158" o:spid="_x0000_s107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7gJ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w7e4CcYAAADcAAAA&#10;DwAAAAAAAAAAAAAAAAAHAgAAZHJzL2Rvd25yZXYueG1sUEsFBgAAAAADAAMAtwAAAPoCAAAAAA==&#10;" filled="f" stroked="f"/>
                <v:rect id="Rectangle 159" o:spid="_x0000_s107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  <v:rect id="Rectangle 160" o:spid="_x0000_s107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" filled="f" stroked="f"/>
                <v:rect id="Rectangle 161" o:spid="_x0000_s107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dsp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beD3mXCBPP4AAAD//wMAUEsBAi0AFAAGAAgAAAAhANvh9svuAAAAhQEAABMAAAAAAAAAAAAA&#10;AAAAAAAAAFtDb250ZW50X1R5cGVzXS54bWxQSwECLQAUAAYACAAAACEAWvQsW78AAAAVAQAACwAA&#10;AAAAAAAAAAAAAAAfAQAAX3JlbHMvLnJlbHNQSwECLQAUAAYACAAAACEAnOHbKcMAAADcAAAADwAA&#10;AAAAAAAAAAAAAAAHAgAAZHJzL2Rvd25yZXYueG1sUEsFBgAAAAADAAMAtwAAAPcCAAAAAA==&#10;" filled="f" stroked="f"/>
                <v:shape id="Freeform 57" o:spid="_x0000_s1079" style="position:absolute;left:47;top:388;width:727;height:388;visibility:visible;mso-wrap-style:square;v-text-anchor:top" coordsize="53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" path="m536,285c43,,43,,43,,26,29,12,59,,90,536,285,536,285,536,285xe" filled="f" stroked="f">
                  <v:path arrowok="t" o:connecttype="custom" o:connectlocs="727,388;58,0;0,123;727,388" o:connectangles="0,0,0,0"/>
                </v:shape>
                <v:shape id="Freeform 58" o:spid="_x0000_s1080" style="position:absolute;top:641;width:774;height:135;visibility:visible;mso-wrap-style:square;v-text-anchor:top" coordsize="57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" path="m570,99v,,,,,c9,,9,,9,,3,32,,65,,99v570,,570,,570,xe" filled="f" stroked="f">
                  <v:path arrowok="t" o:connecttype="custom" o:connectlocs="774,135;774,135;12,0;0,135;774,135" o:connectangles="0,0,0,0,0"/>
                </v:shape>
                <v:shape id="Freeform 63" o:spid="_x0000_s1081" style="position:absolute;left:182;top:182;width:592;height:594;visibility:visible;mso-wrap-style:square;v-text-anchor:top" coordsize="43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" path="m436,436c70,,70,,70,,44,21,21,44,,70,436,436,436,436,436,436xe" filled="f" stroked="f">
                  <v:path arrowok="t" o:connecttype="custom" o:connectlocs="592,594;95,0;0,95;592,594" o:connectangles="0,0,0,0"/>
                </v:shape>
                <v:shape id="Freeform 76" o:spid="_x0000_s1082" style="position:absolute;left:640;width:134;height:776;visibility:visible;mso-wrap-style:square;v-text-anchor:top" coordsize="99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" path="m99,c65,,32,3,,9,99,570,99,570,99,570l99,xe" filled="f" stroked="f">
                  <v:path arrowok="t" o:connecttype="custom" o:connectlocs="134,0;0,12;134,776;134,0" o:connectangles="0,0,0,0"/>
                </v:shape>
                <v:shape id="Freeform 82" o:spid="_x0000_s1083" style="position:absolute;left:774;top:510;width:762;height:266;visibility:visible;mso-wrap-style:square;v-text-anchor:top" coordsize="561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" path="m561,96c555,63,547,31,536,,,195,,195,,195l561,96xe" filled="f" stroked="f">
                  <v:path arrowok="t" o:connecttype="custom" o:connectlocs="762,131;728,0;0,266;762,131" o:connectangles="0,0,0,0"/>
                </v:shape>
                <v:rect id="Rectangle 176" o:spid="_x0000_s108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WAwwAAANw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1xX8PRMukOkNAAD//wMAUEsBAi0AFAAGAAgAAAAhANvh9svuAAAAhQEAABMAAAAAAAAAAAAA&#10;AAAAAAAAAFtDb250ZW50X1R5cGVzXS54bWxQSwECLQAUAAYACAAAACEAWvQsW78AAAAVAQAACwAA&#10;AAAAAAAAAAAAAAAfAQAAX3JlbHMvLnJlbHNQSwECLQAUAAYACAAAACEAltHVgMMAAADcAAAADwAA&#10;AAAAAAAAAAAAAAAHAgAAZHJzL2Rvd25yZXYueG1sUEsFBgAAAAADAAMAtwAAAPcCAAAAAA==&#10;" filled="f" stroked="f"/>
                <v:rect id="Rectangle 177" o:spid="_x0000_s108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" filled="f" stroked="f"/>
                <v:rect id="Rectangle 178" o:spid="_x0000_s108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RpxgAAANw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FVp5RibQm18AAAD//wMAUEsBAi0AFAAGAAgAAAAhANvh9svuAAAAhQEAABMAAAAAAAAA&#10;AAAAAAAAAAAAAFtDb250ZW50X1R5cGVzXS54bWxQSwECLQAUAAYACAAAACEAWvQsW78AAAAVAQAA&#10;CwAAAAAAAAAAAAAAAAAfAQAAX3JlbHMvLnJlbHNQSwECLQAUAAYACAAAACEAiALkacYAAADcAAAA&#10;DwAAAAAAAAAAAAAAAAAHAgAAZHJzL2Rvd25yZXYueG1sUEsFBgAAAAADAAMAtwAAAPoCAAAAAA==&#10;" filled="f" stroked="f"/>
                <v:rect id="Rectangle 179" o:spid="_x0000_s108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" filled="f" stroked="f"/>
                <v:rect id="Rectangle 180" o:spid="_x0000_s108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" filled="f" stroked="f"/>
                <v:rect id="Rectangle 181" o:spid="_x0000_s108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" filled="f" stroked="f"/>
                <v:rect id="Rectangle 182" o:spid="_x0000_s109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" filled="f" stroked="f"/>
                <v:rect id="Rectangle 183" o:spid="_x0000_s109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Y/wwAAANwAAAAPAAAAZHJzL2Rvd25yZXYueG1sRE9Na8JA&#10;EL0L/Q/LFLxI3VhB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s3MGP8MAAADcAAAADwAA&#10;AAAAAAAAAAAAAAAHAgAAZHJzL2Rvd25yZXYueG1sUEsFBgAAAAADAAMAtwAAAPcCAAAAAA==&#10;" filled="f" stroked="f"/>
                <v:rect id="Rectangle 184" o:spid="_x0000_s109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p5LwwAAANwAAAAPAAAAZHJzL2Rvd25yZXYueG1sRE9Na8JA&#10;EL0L/Q/LFLxI3VhE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PJqeS8MAAADcAAAADwAA&#10;AAAAAAAAAAAAAAAHAgAAZHJzL2Rvd25yZXYueG1sUEsFBgAAAAADAAMAtwAAAPcCAAAAAA==&#10;" filled="f" stroked="f"/>
                <v:rect id="Rectangle 185" o:spid="_x0000_s109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jvQwwAAANwAAAAPAAAAZHJzL2Rvd25yZXYueG1sRE9Na8JA&#10;EL0L/Q/LFLxI3VhQ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U9Y70MMAAADcAAAADwAA&#10;AAAAAAAAAAAAAAAHAgAAZHJzL2Rvd25yZXYueG1sUEsFBgAAAAADAAMAtwAAAPcCAAAAAA==&#10;" filled="f" stroked="f"/>
                <v:rect id="Rectangle 186" o:spid="_x0000_s109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" filled="f" stroked="f"/>
                <v:rect id="Rectangle 187" o:spid="_x0000_s109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" filled="f" stroked="f"/>
                <v:rect id="Rectangle 188" o:spid="_x0000_s109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" filled="f" stroked="f"/>
                <v:shape id="Freeform 96" o:spid="_x0000_s1097" style="position:absolute;left:774;top:104;width:497;height:672;visibility:visible;mso-wrap-style:square;v-text-anchor:top" coordsize="36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" path="m,493c366,57,366,57,366,57,341,35,314,16,285,,,493,,493,,493xe" filled="f" stroked="f">
                  <v:path arrowok="t" o:connecttype="custom" o:connectlocs="0,672;497,78;387,0;0,672" o:connectangles="0,0,0,0"/>
                </v:shape>
                <v:shape id="Freeform 98" o:spid="_x0000_s1098" style="position:absolute;left:774;top:12;width:265;height:764;visibility:visible;mso-wrap-style:square;v-text-anchor:top" coordsize="19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" path="m195,25c164,14,132,6,99,,,561,,561,,561l195,25xe" filled="f" stroked="f">
                  <v:path arrowok="t" o:connecttype="custom" o:connectlocs="265,34;135,0;0,764;265,34" o:connectangles="0,0,0,0"/>
                </v:shape>
                <v:shape id="Freeform 99" o:spid="_x0000_s1099" style="position:absolute;left:774;top:277;width:670;height:499;visibility:visible;mso-wrap-style:square;v-text-anchor:top" coordsize="49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" path="m,366c493,81,493,81,493,81,477,52,458,25,436,,,366,,366,,366xe" filled="f" stroked="f">
                  <v:path arrowok="t" o:connecttype="custom" o:connectlocs="0,499;670,110;593,0;0,499" o:connectangles="0,0,0,0"/>
                </v:shape>
                <v:rect id="Rectangle 192" o:spid="_x0000_s110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jV5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" filled="f" stroked="f"/>
                <v:rect id="Rectangle 193" o:spid="_x0000_s110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Di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NqqQ4sMAAADcAAAADwAA&#10;AAAAAAAAAAAAAAAHAgAAZHJzL2Rvd25yZXYueG1sUEsFBgAAAAADAAMAtwAAAPcCAAAAAA==&#10;" filled="f" stroked="f"/>
                <v:rect id="Rectangle 194" o:spid="_x0000_s110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wiWwwAAANwAAAAPAAAAZHJzL2Rvd25yZXYueG1sRE9Na8JA&#10;EL0X/A/LCF5EN0op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uUMIlsMAAADcAAAADwAA&#10;AAAAAAAAAAAAAAAHAgAAZHJzL2Rvd25yZXYueG1sUEsFBgAAAAADAAMAtwAAAPcCAAAAAA==&#10;" filled="f" stroked="f"/>
              </v:group>
              <v:oval id="Oval 6" o:spid="_x0000_s1103" style="position:absolute;left:37338;top:39995;width:60807;height:6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" fillcolor="#92278f [3204]" strokecolor="#92278f [3204]" strokeweight="1pt">
                <v:fill color2="#360e35 [1605]" rotate="t" angle="45" colors="0 #92278f;58982f #360e35" focus="100%" type="gradient">
                  <o:fill v:ext="view" type="gradientUnscaled"/>
                </v:fill>
              </v:oval>
              <v:group id="_x0000_s1104" style="position:absolute;left:48576;top:70553;width:49530;height:30240" coordorigin="277,776" coordsize="127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<v:rect id="Rectangle 1626" o:spid="_x0000_s110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" filled="f" stroked="f"/>
                <v:rect id="Rectangle 1627" o:spid="_x0000_s110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" filled="f" stroked="f"/>
                <v:rect id="Rectangle 1628" o:spid="_x0000_s110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" filled="f" stroked="f"/>
                <v:rect id="Rectangle 1629" o:spid="_x0000_s110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" filled="f" stroked="f"/>
                <v:rect id="Rectangle 1630" o:spid="_x0000_s110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fcbxgAAAN0AAAAPAAAAZHJzL2Rvd25yZXYueG1sRI9Ba8JA&#10;EIXvQv/DMgUvUje1IC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din3G8YAAADdAAAA&#10;DwAAAAAAAAAAAAAAAAAHAgAAZHJzL2Rvd25yZXYueG1sUEsFBgAAAAADAAMAtwAAAPoCAAAAAA==&#10;" filled="f" stroked="f"/>
                <v:rect id="Rectangle 1631" o:spid="_x0000_s111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KAxAAAAN0AAAAPAAAAZHJzL2Rvd25yZXYueG1sRE/basJA&#10;EH0v+A/LCL6UulFB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BllUoDEAAAA3QAAAA8A&#10;AAAAAAAAAAAAAAAABwIAAGRycy9kb3ducmV2LnhtbFBLBQYAAAAAAwADALcAAAD4AgAAAAA=&#10;" filled="f" stroked="f"/>
                <v:rect id="Rectangle 1632" o:spid="_x0000_s111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z3xAAAAN0AAAAPAAAAZHJzL2Rvd25yZXYueG1sRE/basJA&#10;EH0v+A/LCL6UulFB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Om3zPfEAAAA3QAAAA8A&#10;AAAAAAAAAAAAAAAABwIAAGRycy9kb3ducmV2LnhtbFBLBQYAAAAAAwADALcAAAD4AgAAAAA=&#10;" filled="f" stroked="f"/>
                <v:rect id="Rectangle 1633" o:spid="_x0000_s111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2lsxAAAAN0AAAAPAAAAZHJzL2Rvd25yZXYueG1sRE9Na8JA&#10;EL0L/Q/LFLyIbqwg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Ib7aWzEAAAA3QAAAA8A&#10;AAAAAAAAAAAAAAAABwIAAGRycy9kb3ducmV2LnhtbFBLBQYAAAAAAwADALcAAAD4AgAAAAA=&#10;" filled="f" stroked="f"/>
                <v:rect id="Rectangle 1634" o:spid="_x0000_s111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EYxAAAAN0AAAAPAAAAZHJzL2Rvd25yZXYueG1sRE9Na8JA&#10;EL0L/odlCl7EbGqL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AkS8RjEAAAA3QAAAA8A&#10;AAAAAAAAAAAAAAAABwIAAGRycy9kb3ducmV2LnhtbFBLBQYAAAAAAwADALcAAAD4AgAAAAA=&#10;" filled="f" stroked="f"/>
                <v:rect id="Rectangle 1635" o:spid="_x0000_s111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SDxAAAAN0AAAAPAAAAZHJzL2Rvd25yZXYueG1sRE9Na8JA&#10;EL0L/odlCl7EbGqp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GZeVIPEAAAA3QAAAA8A&#10;AAAAAAAAAAAAAAAABwIAAGRycy9kb3ducmV2LnhtbFBLBQYAAAAAAwADALcAAAD4AgAAAAA=&#10;" filled="f" stroked="f"/>
                <v:rect id="Rectangle 1636" o:spid="_x0000_s111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r0xAAAAN0AAAAPAAAAZHJzL2Rvd25yZXYueG1sRE/basJA&#10;EH0v+A/LCH0purGF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JaMyvTEAAAA3QAAAA8A&#10;AAAAAAAAAAAAAAAABwIAAGRycy9kb3ducmV2LnhtbFBLBQYAAAAAAwADALcAAAD4AgAAAAA=&#10;" filled="f" stroked="f"/>
                <v:rect id="Rectangle 1637" o:spid="_x0000_s111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9vxAAAAN0AAAAPAAAAZHJzL2Rvd25yZXYueG1sRE9Na8JA&#10;EL0L/odlCl6K2dSC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PnAb2/EAAAA3QAAAA8A&#10;AAAAAAAAAAAAAAAABwIAAGRycy9kb3ducmV2LnhtbFBLBQYAAAAAAwADALcAAAD4AgAAAAA=&#10;" filled="f" stroked="f"/>
                <v:rect id="Rectangle 1638" o:spid="_x0000_s111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/sdxgAAAN0AAAAPAAAAZHJzL2Rvd25yZXYueG1sRI9Ba8JA&#10;EIXvQv/DMgUvUje1IC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iF/7HcYAAADdAAAA&#10;DwAAAAAAAAAAAAAAAAAHAgAAZHJzL2Rvd25yZXYueG1sUEsFBgAAAAADAAMAtwAAAPoCAAAAAA==&#10;" filled="f" stroked="f"/>
                <v:rect id="Rectangle 1639" o:spid="_x0000_s111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6GxAAAAN0AAAAPAAAAZHJzL2Rvd25yZXYueG1sRE9Na8JA&#10;EL0L/odlCl6K2dSC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OcTXobEAAAA3QAAAA8A&#10;AAAAAAAAAAAAAAAABwIAAGRycy9kb3ducmV2LnhtbFBLBQYAAAAAAwADALcAAAD4AgAAAAA=&#10;" filled="f" stroked="f"/>
                <v:rect id="Rectangle 1640" o:spid="_x0000_s111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RmxgAAAN0AAAAPAAAAZHJzL2Rvd25yZXYueG1sRI9Ba8JA&#10;EIXvQv/DMgUvUjeVIi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Li+EZsYAAADdAAAA&#10;DwAAAAAAAAAAAAAAAAAHAgAAZHJzL2Rvd25yZXYueG1sUEsFBgAAAAADAAMAtwAAAPoCAAAAAA==&#10;" filled="f" stroked="f"/>
                <v:rect id="Rectangle 1641" o:spid="_x0000_s112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H9xAAAAN0AAAAPAAAAZHJzL2Rvd25yZXYueG1sRE/basJA&#10;EH0v+A/LCL6UulFE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EFjIf3EAAAA3QAAAA8A&#10;AAAAAAAAAAAAAAAABwIAAGRycy9kb3ducmV2LnhtbFBLBQYAAAAAAwADALcAAAD4AgAAAAA=&#10;" filled="f" stroked="f"/>
                <v:rect id="Rectangle 1642" o:spid="_x0000_s112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+KxAAAAN0AAAAPAAAAZHJzL2Rvd25yZXYueG1sRE/basJA&#10;EH0v+A/LCL6UulFE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LGxv4rEAAAA3QAAAA8A&#10;AAAAAAAAAAAAAAAABwIAAGRycy9kb3ducmV2LnhtbFBLBQYAAAAAAwADALcAAAD4AgAAAAA=&#10;" filled="f" stroked="f"/>
                <v:rect id="Rectangle 1643" o:spid="_x0000_s112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oRxAAAAN0AAAAPAAAAZHJzL2Rvd25yZXYueG1sRE9Na8JA&#10;EL0L/odlCl7EbGqL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N79GhHEAAAA3QAAAA8A&#10;AAAAAAAAAAAAAAAABwIAAGRycy9kb3ducmV2LnhtbFBLBQYAAAAAAwADALcAAAD4AgAAAAA=&#10;" filled="f" stroked="f"/>
                <v:rect id="Rectangle 1644" o:spid="_x0000_s112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JlxAAAAN0AAAAPAAAAZHJzL2Rvd25yZXYueG1sRE9Na8JA&#10;EL0L/Q/LFLyIbiwi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FEUgmXEAAAA3QAAAA8A&#10;AAAAAAAAAAAAAAAABwIAAGRycy9kb3ducmV2LnhtbFBLBQYAAAAAAwADALcAAAD4AgAAAAA=&#10;" filled="f" stroked="f"/>
                <v:rect id="Rectangle 1645" o:spid="_x0000_s112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Cf+xAAAAN0AAAAPAAAAZHJzL2Rvd25yZXYueG1sRE9Na8JA&#10;EL0L/odlCl7EbCqt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D5YJ/7EAAAA3QAAAA8A&#10;AAAAAAAAAAAAAAAABwIAAGRycy9kb3ducmV2LnhtbFBLBQYAAAAAAwADALcAAAD4AgAAAAA=&#10;" filled="f" stroked="f"/>
                <v:rect id="Rectangle 1646" o:spid="_x0000_s112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mJxAAAAN0AAAAPAAAAZHJzL2Rvd25yZXYueG1sRE/basJA&#10;EH0v+A/LCH0purGU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M6KuYnEAAAA3QAAAA8A&#10;AAAAAAAAAAAAAAAABwIAAGRycy9kb3ducmV2LnhtbFBLBQYAAAAAAwADALcAAAD4AgAAAAA=&#10;" filled="f" stroked="f"/>
                <v:rect id="Rectangle 1647" o:spid="_x0000_s112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wSxAAAAN0AAAAPAAAAZHJzL2Rvd25yZXYueG1sRE9Na8JA&#10;EL0L/odlCl6K2VSK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KHGHBLEAAAA3QAAAA8A&#10;AAAAAAAAAAAAAAAABwIAAGRycy9kb3ducmV2LnhtbFBLBQYAAAAAAwADALcAAAD4AgAAAAA=&#10;" filled="f" stroked="f"/>
                <v:rect id="Rectangle 1648" o:spid="_x0000_s112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hgxgAAAN0AAAAPAAAAZHJzL2Rvd25yZXYueG1sRI9Ba8JA&#10;EIXvQv/DMgUvUjeVIi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0FmIYMYAAADdAAAA&#10;DwAAAAAAAAAAAAAAAAAHAgAAZHJzL2Rvd25yZXYueG1sUEsFBgAAAAADAAMAtwAAAPoCAAAAAA==&#10;" filled="f" stroked="f"/>
                <v:rect id="Rectangle 1649" o:spid="_x0000_s112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S37xAAAAN0AAAAPAAAAZHJzL2Rvd25yZXYueG1sRE9Na8JA&#10;EL0L/odlCl6K2VSK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L8VLfvEAAAA3QAAAA8A&#10;AAAAAAAAAAAAAAAABwIAAGRycy9kb3ducmV2LnhtbFBLBQYAAAAAAwADALcAAAD4AgAAAAA=&#10;" filled="f" stroked="f"/>
                <v:rect id="Rectangle 1650" o:spid="_x0000_s112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K7xgAAAN0AAAAPAAAAZHJzL2Rvd25yZXYueG1sRI9Ba8JA&#10;EIXvQv/DMgUvUjcVKi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q/YSu8YAAADdAAAA&#10;DwAAAAAAAAAAAAAAAAAHAgAAZHJzL2Rvd25yZXYueG1sUEsFBgAAAAADAAMAtwAAAPoCAAAAAA==&#10;" filled="f" stroked="f"/>
                <v:rect id="Rectangle 1651" o:spid="_x0000_s113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cgxAAAAN0AAAAPAAAAZHJzL2Rvd25yZXYueG1sRE/basJA&#10;EH0v+A/LCL6UulFQ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MS6tyDEAAAA3QAAAA8A&#10;AAAAAAAAAAAAAAAABwIAAGRycy9kb3ducmV2LnhtbFBLBQYAAAAAAwADALcAAAD4AgAAAAA=&#10;" filled="f" stroked="f"/>
                <v:rect id="Rectangle 1652" o:spid="_x0000_s113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lXxAAAAN0AAAAPAAAAZHJzL2Rvd25yZXYueG1sRE/basJA&#10;EH0v+A/LCL6UulFQ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DRoKVfEAAAA3QAAAA8A&#10;AAAAAAAAAAAAAAAABwIAAGRycy9kb3ducmV2LnhtbFBLBQYAAAAAAwADALcAAAD4AgAAAAA=&#10;" filled="f" stroked="f"/>
                <v:rect id="Rectangle 1653" o:spid="_x0000_s113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zMxAAAAN0AAAAPAAAAZHJzL2Rvd25yZXYueG1sRE9Na8JA&#10;EL0L/odlCl7EbGqp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FskjMzEAAAA3QAAAA8A&#10;AAAAAAAAAAAAAAAABwIAAGRycy9kb3ducmV2LnhtbFBLBQYAAAAAAwADALcAAAD4AgAAAAA=&#10;" filled="f" stroked="f"/>
                <v:rect id="Rectangle 1654" o:spid="_x0000_s113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S4xAAAAN0AAAAPAAAAZHJzL2Rvd25yZXYueG1sRE9Na8JA&#10;EL0L/odlCl7EbCqt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NTNFLjEAAAA3QAAAA8A&#10;AAAAAAAAAAAAAAAABwIAAGRycy9kb3ducmV2LnhtbFBLBQYAAAAAAwADALcAAAD4AgAAAAA=&#10;" filled="f" stroked="f"/>
                <v:rect id="Rectangle 1655" o:spid="_x0000_s113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bEjxAAAAN0AAAAPAAAAZHJzL2Rvd25yZXYueG1sRE9Na8JA&#10;EL0L/Q/LFLyIbiwo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LuBsSPEAAAA3QAAAA8A&#10;AAAAAAAAAAAAAAAABwIAAGRycy9kb3ducmV2LnhtbFBLBQYAAAAAAwADALcAAAD4AgAAAAA=&#10;" filled="f" stroked="f"/>
                <v:rect id="Rectangle 1656" o:spid="_x0000_s113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UxAAAAN0AAAAPAAAAZHJzL2Rvd25yZXYueG1sRE/basJA&#10;EH0v+A/LCH0purHQ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EtTL1TEAAAA3QAAAA8A&#10;AAAAAAAAAAAAAAAABwIAAGRycy9kb3ducmV2LnhtbFBLBQYAAAAAAwADALcAAAD4AgAAAAA=&#10;" filled="f" stroked="f"/>
                <v:rect id="Rectangle 1657" o:spid="_x0000_s113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rPxAAAAN0AAAAPAAAAZHJzL2Rvd25yZXYueG1sRE9Na8JA&#10;EL0L/odlCl6K2VSo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CQfis/EAAAA3QAAAA8A&#10;AAAAAAAAAAAAAAAABwIAAGRycy9kb3ducmV2LnhtbFBLBQYAAAAAAwADALcAAAD4AgAAAAA=&#10;" filled="f" stroked="f"/>
                <v:rect id="Rectangle 1658" o:spid="_x0000_s113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69xgAAAN0AAAAPAAAAZHJzL2Rvd25yZXYueG1sRI9Ba8JA&#10;EIXvQv/DMgUvUjcVKi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VYAevcYAAADdAAAA&#10;DwAAAAAAAAAAAAAAAAAHAgAAZHJzL2Rvd25yZXYueG1sUEsFBgAAAAADAAMAtwAAAPoCAAAAAA==&#10;" filled="f" stroked="f"/>
                <v:rect id="Rectangle 1659" o:spid="_x0000_s113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smxAAAAN0AAAAPAAAAZHJzL2Rvd25yZXYueG1sRE9Na8JA&#10;EL0L/odlCl6K2VSo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DrMuybEAAAA3QAAAA8A&#10;AAAAAAAAAAAAAAAABwIAAGRycy9kb3ducmV2LnhtbFBLBQYAAAAAAwADALcAAAD4AgAAAAA=&#10;" filled="f" stroked="f"/>
                <v:shape id="Freeform 39" o:spid="_x0000_s1139" style="position:absolute;left:774;top:776;width:774;height:134;visibility:visible;mso-wrap-style:square;v-text-anchor:top" coordsize="57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" path="m561,99v6,-32,9,-65,9,-99c,,,,,l561,99xe" filled="f" stroked="f">
                  <v:path arrowok="t" o:connecttype="custom" o:connectlocs="762,134;774,0;0,0;762,134" o:connectangles="0,0,0,0"/>
                </v:shape>
                <v:rect id="Rectangle 1661" o:spid="_x0000_s114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" filled="f" stroked="f"/>
                <v:rect id="Rectangle 1662" o:spid="_x0000_s114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" filled="f" stroked="f"/>
                <v:rect id="Rectangle 1663" o:spid="_x0000_s114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EZxxAAAAN0AAAAPAAAAZHJzL2Rvd25yZXYueG1sRE/basJA&#10;EH0v+A/LCH0purGF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JVIRnHEAAAA3QAAAA8A&#10;AAAAAAAAAAAAAAAABwIAAGRycy9kb3ducmV2LnhtbFBLBQYAAAAAAwADALcAAAD4AgAAAAA=&#10;" filled="f" stroked="f"/>
                <v:rect id="Rectangle 1664" o:spid="_x0000_s114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4FxAAAAN0AAAAPAAAAZHJzL2Rvd25yZXYueG1sRE/basJA&#10;EH0v+A/LCH0purGU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Bqh3gXEAAAA3QAAAA8A&#10;AAAAAAAAAAAAAAAABwIAAGRycy9kb3ducmV2LnhtbFBLBQYAAAAAAwADALcAAAD4AgAAAAA=&#10;" filled="f" stroked="f"/>
                <v:rect id="Rectangle 1665" o:spid="_x0000_s114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XuexAAAAN0AAAAPAAAAZHJzL2Rvd25yZXYueG1sRE/basJA&#10;EH0v+A/LCH0purHQ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HXte57EAAAA3QAAAA8A&#10;AAAAAAAAAAAAAAAABwIAAGRycy9kb3ducmV2LnhtbFBLBQYAAAAAAwADALcAAAD4AgAAAAA=&#10;" filled="f" stroked="f"/>
                <v:rect id="Rectangle 1666" o:spid="_x0000_s114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" filled="f" stroked="f"/>
                <v:rect id="Rectangle 1667" o:spid="_x0000_s114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" filled="f" stroked="f"/>
                <v:rect id="Rectangle 1668" o:spid="_x0000_s114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" filled="f" stroked="f"/>
                <v:rect id="Rectangle 1669" o:spid="_x0000_s114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" filled="f" stroked="f"/>
                <v:rect id="Rectangle 1670" o:spid="_x0000_s114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" filled="f" stroked="f"/>
                <v:rect id="Rectangle 1671" o:spid="_x0000_s115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" filled="f" stroked="f"/>
                <v:rect id="Rectangle 1672" o:spid="_x0000_s115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" filled="f" stroked="f"/>
                <v:rect id="Rectangle 1673" o:spid="_x0000_s115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dCsxAAAAN0AAAAPAAAAZHJzL2Rvd25yZXYueG1sRE9Na8JA&#10;EL0L/odlCl6K2dSC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BCR0KzEAAAA3QAAAA8A&#10;AAAAAAAAAAAAAAAABwIAAGRycy9kb3ducmV2LnhtbFBLBQYAAAAAAwADALcAAAD4AgAAAAA=&#10;" filled="f" stroked="f"/>
                <v:rect id="Rectangle 1674" o:spid="_x0000_s115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EjYxAAAAN0AAAAPAAAAZHJzL2Rvd25yZXYueG1sRE9Na8JA&#10;EL0L/odlCl6K2VSK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J94SNjEAAAA3QAAAA8A&#10;AAAAAAAAAAAAAAAABwIAAGRycy9kb3ducmV2LnhtbFBLBQYAAAAAAwADALcAAAD4AgAAAAA=&#10;" filled="f" stroked="f"/>
                <v:rect id="Rectangle 1675" o:spid="_x0000_s115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1DxAAAAN0AAAAPAAAAZHJzL2Rvd25yZXYueG1sRE9Na8JA&#10;EL0L/odlCl6K2VSo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PA07UPEAAAA3QAAAA8A&#10;AAAAAAAAAAAAAAAABwIAAGRycy9kb3ducmV2LnhtbFBLBQYAAAAAAwADALcAAAD4AgAAAAA=&#10;" filled="f" stroked="f"/>
                <v:rect id="Rectangle 1676" o:spid="_x0000_s115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" filled="f" stroked="f"/>
                <v:shape id="Freeform 69" o:spid="_x0000_s1156" style="position:absolute;left:774;top:776;width:135;height:776;visibility:visible;mso-wrap-style:square;v-text-anchor:top" coordsize="99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" path="m,c,570,,570,,570v34,,67,-3,99,-9c,,,,,xe" filled="f" stroked="f">
                  <v:path arrowok="t" o:connecttype="custom" o:connectlocs="0,0;0,776;135,764;0,0" o:connectangles="0,0,0,0"/>
                </v:shape>
                <v:shape id="Freeform 73" o:spid="_x0000_s1157" style="position:absolute;left:774;top:776;width:387;height:729;visibility:visible;mso-wrap-style:square;v-text-anchor:top" coordsize="285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" path="m195,536v31,-12,61,-26,90,-43c,,,,,l195,536xe" filled="f" stroked="f">
                  <v:path arrowok="t" o:connecttype="custom" o:connectlocs="265,729;387,671;0,0;265,729" o:connectangles="0,0,0,0"/>
                </v:shape>
                <v:shape id="Freeform 74" o:spid="_x0000_s1158" style="position:absolute;left:774;top:776;width:728;height:388;visibility:visible;mso-wrap-style:square;v-text-anchor:top" coordsize="53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" path="m,c493,285,493,285,493,285v17,-29,31,-59,43,-90c,,,,,xe" filled="f" stroked="f">
                  <v:path arrowok="t" o:connecttype="custom" o:connectlocs="0,0;670,388;728,265;0,0" o:connectangles="0,0,0,0"/>
                </v:shape>
                <v:shape id="Freeform 77" o:spid="_x0000_s1159" style="position:absolute;left:277;top:776;width:497;height:671;visibility:visible;mso-wrap-style:square;v-text-anchor:top" coordsize="36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" path="m366,c,436,,436,,436v25,22,52,41,81,57c366,,366,,366,xe" filled="f" stroked="f">
                  <v:path arrowok="t" o:connecttype="custom" o:connectlocs="497,0;0,593;110,671;497,0" o:connectangles="0,0,0,0"/>
                </v:shape>
                <v:shape id="Freeform 80" o:spid="_x0000_s1160" style="position:absolute;left:510;top:776;width:264;height:763;visibility:visible;mso-wrap-style:square;v-text-anchor:top" coordsize="19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" path="m195,c,536,,536,,536v31,11,63,19,96,25c195,,195,,195,xe" filled="f" stroked="f">
                  <v:path arrowok="t" o:connecttype="custom" o:connectlocs="264,0;0,729;130,763;264,0" o:connectangles="0,0,0,0"/>
                </v:shape>
                <v:rect id="Rectangle 1691" o:spid="_x0000_s116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" filled="f" stroked="f"/>
                <v:rect id="Rectangle 1692" o:spid="_x0000_s116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" filled="f" stroked="f"/>
                <v:rect id="Rectangle 1693" o:spid="_x0000_s116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ZWxAAAAN0AAAAPAAAAZHJzL2Rvd25yZXYueG1sRE9Na8JA&#10;EL0L/odlCl6K2dSC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KCdNlbEAAAA3QAAAA8A&#10;AAAAAAAAAAAAAAAABwIAAGRycy9kb3ducmV2LnhtbFBLBQYAAAAAAwADALcAAAD4AgAAAAA=&#10;" filled="f" stroked="f"/>
                <v:rect id="Rectangle 1694" o:spid="_x0000_s116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4ixAAAAN0AAAAPAAAAZHJzL2Rvd25yZXYueG1sRE9Na8JA&#10;EL0L/odlCl6K2VSK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C90riLEAAAA3QAAAA8A&#10;AAAAAAAAAAAAAAAABwIAAGRycy9kb3ducmV2LnhtbFBLBQYAAAAAAwADALcAAAD4AgAAAAA=&#10;" filled="f" stroked="f"/>
                <v:rect id="Rectangle 1695" o:spid="_x0000_s116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Au5xAAAAN0AAAAPAAAAZHJzL2Rvd25yZXYueG1sRE9Na8JA&#10;EL0L/odlCl6K2VSo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EA4C7nEAAAA3QAAAA8A&#10;AAAAAAAAAAAAAAAABwIAAGRycy9kb3ducmV2LnhtbFBLBQYAAAAAAwADALcAAAD4AgAAAAA=&#10;" filled="f" stroked="f"/>
                <v:rect id="Rectangle 1696" o:spid="_x0000_s116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" filled="f" stroked="f"/>
                <v:rect id="Rectangle 1697" o:spid="_x0000_s116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" filled="f" stroked="f"/>
                <v:rect id="Rectangle 1698" o:spid="_x0000_s116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" filled="f" stroked="f"/>
                <v:rect id="Rectangle 1699" o:spid="_x0000_s116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" filled="f" stroked="f"/>
                <v:rect id="Rectangle 1700" o:spid="_x0000_s117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I7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YRfvpER9OYXAAD//wMAUEsBAi0AFAAGAAgAAAAhANvh9svuAAAAhQEAABMAAAAAAAAA&#10;AAAAAAAAAAAAAFtDb250ZW50X1R5cGVzXS54bWxQSwECLQAUAAYACAAAACEAWvQsW78AAAAVAQAA&#10;CwAAAAAAAAAAAAAAAAAfAQAAX3JlbHMvLnJlbHNQSwECLQAUAAYACAAAACEAzqQyO8YAAADdAAAA&#10;DwAAAAAAAAAAAAAAAAAHAgAAZHJzL2Rvd25yZXYueG1sUEsFBgAAAAADAAMAtwAAAPoCAAAAAA==&#10;" filled="f" stroked="f"/>
                <v:rect id="Rectangle 1701" o:spid="_x0000_s117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Jeg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l2gN12/CCTL9BwAA//8DAFBLAQItABQABgAIAAAAIQDb4fbL7gAAAIUBAAATAAAAAAAAAAAA&#10;AAAAAAAAAABbQ29udGVudF9UeXBlc10ueG1sUEsBAi0AFAAGAAgAAAAhAFr0LFu/AAAAFQEAAAsA&#10;AAAAAAAAAAAAAAAAHwEAAF9yZWxzLy5yZWxzUEsBAi0AFAAGAAgAAAAhAKHol6DEAAAA3QAAAA8A&#10;AAAAAAAAAAAAAAAABwIAAGRycy9kb3ducmV2LnhtbFBLBQYAAAAAAwADALcAAAD4AgAAAAA=&#10;" filled="f" stroked="f"/>
                <v:rect id="Rectangle 1702" o:spid="_x0000_s117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" filled="f" stroked="f"/>
                <v:rect id="Rectangle 1703" o:spid="_x0000_s117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qxM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Yvohk8vgknyPUdAAD//wMAUEsBAi0AFAAGAAgAAAAhANvh9svuAAAAhQEAABMAAAAAAAAAAAAA&#10;AAAAAAAAAFtDb250ZW50X1R5cGVzXS54bWxQSwECLQAUAAYACAAAACEAWvQsW78AAAAVAQAACwAA&#10;AAAAAAAAAAAAAAAfAQAAX3JlbHMvLnJlbHNQSwECLQAUAAYACAAAACEAPnasTMMAAADdAAAADwAA&#10;AAAAAAAAAAAAAAAHAgAAZHJzL2Rvd25yZXYueG1sUEsFBgAAAAADAAMAtwAAAPcCAAAAAA==&#10;" filled="f" stroked="f"/>
                <v:rect id="Rectangle 1707" o:spid="_x0000_s117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" filled="f" stroked="f"/>
                <v:rect id="Rectangle 1708" o:spid="_x0000_s117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j49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QRXvpER9OYXAAD//wMAUEsBAi0AFAAGAAgAAAAhANvh9svuAAAAhQEAABMAAAAAAAAA&#10;AAAAAAAAAAAAAFtDb250ZW50X1R5cGVzXS54bWxQSwECLQAUAAYACAAAACEAWvQsW78AAAAVAQAA&#10;CwAAAAAAAAAAAAAAAAAfAQAAX3JlbHMvLnJlbHNQSwECLQAUAAYACAAAACEAMNI+PcYAAADdAAAA&#10;DwAAAAAAAAAAAAAAAAAHAgAAZHJzL2Rvd25yZXYueG1sUEsFBgAAAAADAAMAtwAAAPoCAAAAAA==&#10;" filled="f" stroked="f"/>
                <v:rect id="Rectangle 1709" o:spid="_x0000_s117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um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B/Hi3h8U04Qa7vAAAA//8DAFBLAQItABQABgAIAAAAIQDb4fbL7gAAAIUBAAATAAAAAAAAAAAA&#10;AAAAAAAAAABbQ29udGVudF9UeXBlc10ueG1sUEsBAi0AFAAGAAgAAAAhAFr0LFu/AAAAFQEAAAsA&#10;AAAAAAAAAAAAAAAAHwEAAF9yZWxzLy5yZWxzUEsBAi0AFAAGAAgAAAAhAF+em6bEAAAA3QAAAA8A&#10;AAAAAAAAAAAAAAAABwIAAGRycy9kb3ducmV2LnhtbFBLBQYAAAAAAwADALcAAAD4AgAAAAA=&#10;" filled="f" stroked="f"/>
              </v:group>
              <v:oval id="Oval 1710" o:spid="_x0000_s1177" style="position:absolute;left:37084;top:40058;width:60807;height:60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" filled="f" strokecolor="#92278f [3204]" strokeweight="3pt"/>
              <v:group id="Group 453" o:spid="_x0000_s1178" style="position:absolute;left:70675;top:41709;width:23391;height:16876" coordsize="1063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<v:shape id="Freeform 454" o:spid="_x0000_s1179" style="position:absolute;left:166;top:247;width:646;height:361;visibility:visible;mso-wrap-style:square;v-text-anchor:top" coordsize="475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" path="m31,27c,125,,125,,125v,,126,13,230,45c334,202,444,264,444,264,475,164,475,164,475,164v,,-94,-94,-205,-129c159,,31,27,31,27xm31,27v,,,,,e" filled="f" stroked="f">
                  <v:path arrowok="t" o:connecttype="custom" o:connectlocs="42,37;0,171;313,232;604,361;646,224;367,48;42,37;42,37;42,37" o:connectangles="0,0,0,0,0,0,0,0,0"/>
                  <o:lock v:ext="edit" verticies="t"/>
                </v:shape>
                <v:shape id="Freeform 455" o:spid="_x0000_s1180" style="position:absolute;width:1063;height:767;visibility:visible;mso-wrap-style:square;v-text-anchor:top" coordsize="781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" path="m781,346c745,308,745,308,745,308v3,-11,3,-11,3,-11c748,297,780,238,700,249v-4,,-7,2,-8,3c451,,451,,451,,,100,,100,,100,124,210,124,210,124,210v7,-21,7,-21,7,-21c131,189,273,159,397,198v125,38,229,143,229,143c614,379,614,379,614,379v93,-18,93,-18,93,-18c692,410,674,467,668,485v-26,-8,-26,-8,-26,-8c623,538,623,538,623,538v43,-13,43,-13,43,-13c697,562,697,562,697,562v19,-62,19,-62,19,-62c688,491,688,491,688,491,730,356,730,356,730,356r51,-10xm728,333v-3,10,-14,16,-24,12c693,342,687,331,691,321v3,-10,14,-16,24,-13c725,311,731,322,728,333xm710,271v10,-3,27,-6,22,9c732,281,731,286,729,291l710,271xm710,271v,,,,,e" filled="f" stroked="f">
                  <v:path arrowok="t" o:connecttype="custom" o:connectlocs="1063,472;1014,420;1018,405;953,340;942,344;614,0;0,136;169,287;178,258;540,270;852,465;836,517;962,493;909,662;874,651;848,734;906,717;949,767;975,682;936,670;994,486;1063,472;991,454;958,471;941,438;973,420;991,454;966,370;996,382;992,397;966,370;966,370;966,370" o:connectangles="0,0,0,0,0,0,0,0,0,0,0,0,0,0,0,0,0,0,0,0,0,0,0,0,0,0,0,0,0,0,0,0,0"/>
                  <o:lock v:ext="edit" verticies="t"/>
                </v:shape>
              </v:group>
              <v:group id="Group 29" o:spid="_x0000_s1181" style="position:absolute;top:62220;width:118191;height:31987" coordorigin=",-1344" coordsize="86683,2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: Shape 15" o:spid="_x0000_s1182" style="position:absolute;left:566;top:17517;width:41927;height:8230;rotation:180;flip:x;visibility:visible;mso-wrap-style:square;v-text-anchor:middle" coordsize="4192644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" path="m934843,822960l,634541,,465499c2493433,463896,2781140,155166,4171709,r20935,2275l4192644,687423,934843,822960xe" fillcolor="#92278f" stroked="f" strokeweight="1pt">
                  <v:path arrowok="t" o:connecttype="custom" o:connectlocs="934843,822960;0,634541;0,465499;4171709,0;4192644,2275;4192644,687423" o:connectangles="0,0,0,0,0,0"/>
                </v:shape>
                <v:shape id="Freeform: Shape 16" o:spid="_x0000_s1183" style="position:absolute;left:43571;top:17517;width:41926;height:8230;rotation:180;visibility:visible;mso-wrap-style:square;v-text-anchor:middle" coordsize="4192644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" path="m934843,822960l,634541,,465499c2493433,463896,2781140,155166,4171709,r20935,2275l4192644,687423,934843,822960xe" fillcolor="#6d1d6b [3205]" stroked="f" strokeweight="1pt">
                  <v:path arrowok="t" o:connecttype="custom" o:connectlocs="934843,822960;0,634541;0,465499;4171709,0;4192644,2275;4192644,687423" o:connectangles="0,0,0,0,0,0"/>
                </v:shape>
                <v:oval id="Oval 17" o:spid="_x0000_s1184" style="position:absolute;left:40542;top:21716;width:5304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" fillcolor="#92278f" stroked="f" strokeweight="1pt"/>
                <v:group id="Group 18" o:spid="_x0000_s1185" style="position:absolute;top:-1344;width:86683;height:26604" coordorigin=",-651" coordsize="35391,1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19" o:spid="_x0000_s1186" style="position:absolute;top:5547;width:35391;height:6693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" path="m2664619,7144c2129314,96679,1701641,390049,1701641,390049v,,-427672,-293370,-962977,-382905l7144,452914c821531,355759,1701641,772954,1701641,772954v,,879158,-417195,1693545,-320040l2664619,7144xe" fillcolor="#a6a6a6" stroked="f">
                    <v:stroke joinstyle="miter"/>
                    <v:path arrowok="t" o:connecttype="custom" o:connectlocs="2773347,6198;1771075,338397;768805,6198;7436,392938;1771075,670597;3533724,392938;2773347,6198" o:connectangles="0,0,0,0,0,0,0"/>
                  </v:shape>
                  <v:shape id="Freeform: Shape 20" o:spid="_x0000_s1187" style="position:absolute;left:425;top:4156;width:34494;height:7715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" path="m2664619,7144c2129314,96679,1701641,390049,1701641,390049v,,-427672,-293370,-962977,-382905l7144,452914c821531,355759,1701641,772954,1701641,772954v,,879158,-417195,1693545,-320040l2664619,7144xe" fillcolor="#bfbfbf" stroked="f">
                    <v:stroke joinstyle="miter"/>
                    <v:path arrowok="t" o:connecttype="custom" o:connectlocs="2702989,7144;1726145,390049;749301,7144;7247,452914;1726145,772954;3444077,452914;2702989,7144" o:connectangles="0,0,0,0,0,0,0"/>
                  </v:shape>
                  <v:shape id="Freeform: Shape 21" o:spid="_x0000_s1188" style="position:absolute;left:671;top:3614;width:34004;height:7715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" path="m2664619,7144c2129314,96679,1701641,390049,1701641,390049v,,-427672,-293370,-962977,-382905l7144,452914c821531,355759,1701641,772954,1701641,772954v,,879158,-417195,1693545,-320040l2664619,7144xe" fillcolor="#d1d3d4" stroked="f">
                    <v:stroke joinstyle="miter"/>
                    <v:path arrowok="t" o:connecttype="custom" o:connectlocs="2664619,7144;1701641,390049;738664,7144;7144,452914;1701641,772954;3395186,452914;2664619,7144" o:connectangles="0,0,0,0,0,0,0"/>
                  </v:shape>
                  <v:shape id="Freeform: Shape 22" o:spid="_x0000_s1189" style="position:absolute;left:1833;top:1553;width:31623;height:9715;visibility:visible;mso-wrap-style:square;v-text-anchor:middle" coordsize="316230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" path="m2432209,7144c1896904,96679,1585436,579596,1585436,579596v,,-311467,-482917,-846772,-572452l7144,452914c821531,355759,1585436,972026,1585436,972026v,,763905,-616267,1578293,-519112l2432209,7144xe" fillcolor="#d7d9db" stroked="f">
                    <v:stroke joinstyle="miter"/>
                    <v:path arrowok="t" o:connecttype="custom" o:connectlocs="2432209,7144;1585436,579596;738664,7144;7144,452914;1585436,972026;3163729,452914;2432209,7144" o:connectangles="0,0,0,0,0,0,0"/>
                  </v:shape>
                  <v:shape id="Freeform: Shape 23" o:spid="_x0000_s1190" style="position:absolute;left:2681;width:29908;height:10858;visibility:visible;mso-wrap-style:square;v-text-anchor:middle" coordsize="299085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" path="m2301716,7144c1795939,91916,1500664,693896,1500664,693896v,,-295275,-601980,-802005,-686752l7144,428149v770572,-92393,1492567,657225,1492567,657225c1499711,1085374,2221706,335756,2992279,428149l2301716,7144xe" fillcolor="#e6e6e6" stroked="f">
                    <v:stroke joinstyle="miter"/>
                    <v:path arrowok="t" o:connecttype="custom" o:connectlocs="2301716,7144;1500664,693896;698659,7144;7144,428149;1499711,1085374;2992279,428149;2301716,7144" o:connectangles="0,0,0,0,0,0,0"/>
                  </v:shape>
                  <v:shape id="Freeform: Shape 1623" o:spid="_x0000_s1191" style="position:absolute;left:2681;top:-651;width:29908;height:10858;visibility:visible;mso-wrap-style:square;v-text-anchor:middle" coordsize="299085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" path="m2301716,7144c1795939,91916,1500664,693896,1500664,693896v,,-295275,-601980,-802005,-686752l7144,428149v770572,-92393,1492567,657225,1492567,657225c1499711,1085374,2221706,335756,2992279,428149l2301716,7144xe" fillcolor="#f1f2f2" stroked="f">
                    <v:stroke joinstyle="miter"/>
                    <v:path arrowok="t" o:connecttype="custom" o:connectlocs="2301716,7144;1500664,693896;698659,7144;7144,428149;1499711,1085374;2992279,428149;2301716,7144" o:connectangles="0,0,0,0,0,0,0"/>
                  </v:shape>
                </v:group>
                <v:shape id="Arc 24" o:spid="_x0000_s1192" style="position:absolute;left:40244;top:20297;width:6251;height:5905;rotation:8666616fd;visibility:visible;mso-wrap-style:square;v-text-anchor:middle" coordsize="625102,5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" path="m397969,11240nsc503313,39512,585309,117806,614104,217616l312551,295248,397969,11240xem397969,11240nfc503313,39512,585309,117806,614104,217616e" fillcolor="windowText" strokecolor="#92278f" strokeweight=".5pt">
                  <v:path arrowok="t" o:connecttype="custom" o:connectlocs="397969,11240;614104,217616" o:connectangles="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193" type="#_x0000_t202" style="position:absolute;left:62721;top:72820;width:44133;height:9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:rsidR="00104E63" w:rsidRPr="00FB75A1" w:rsidRDefault="00104E63" w:rsidP="00104E63">
                      <w:pPr>
                        <w:pStyle w:val="Heading2"/>
                        <w:jc w:val="left"/>
                      </w:pPr>
                      <w:r w:rsidRPr="00FB75A1">
                        <w:rPr>
                          <w:lang w:bidi="en-GB"/>
                        </w:rPr>
                        <w:t>GRADUATE!</w:t>
                      </w:r>
                    </w:p>
                    <w:p w:rsidR="00104E63" w:rsidRDefault="00104E63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430420">
    <w:abstractNumId w:val="9"/>
  </w:num>
  <w:num w:numId="2" w16cid:durableId="326448500">
    <w:abstractNumId w:val="7"/>
  </w:num>
  <w:num w:numId="3" w16cid:durableId="947589163">
    <w:abstractNumId w:val="6"/>
  </w:num>
  <w:num w:numId="4" w16cid:durableId="634678049">
    <w:abstractNumId w:val="5"/>
  </w:num>
  <w:num w:numId="5" w16cid:durableId="1369335260">
    <w:abstractNumId w:val="4"/>
  </w:num>
  <w:num w:numId="6" w16cid:durableId="510795895">
    <w:abstractNumId w:val="8"/>
  </w:num>
  <w:num w:numId="7" w16cid:durableId="670060875">
    <w:abstractNumId w:val="3"/>
  </w:num>
  <w:num w:numId="8" w16cid:durableId="1240942072">
    <w:abstractNumId w:val="2"/>
  </w:num>
  <w:num w:numId="9" w16cid:durableId="1835025261">
    <w:abstractNumId w:val="1"/>
  </w:num>
  <w:num w:numId="10" w16cid:durableId="49344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A2"/>
    <w:rsid w:val="000230B9"/>
    <w:rsid w:val="00035F41"/>
    <w:rsid w:val="000E66D2"/>
    <w:rsid w:val="000E723D"/>
    <w:rsid w:val="00104E63"/>
    <w:rsid w:val="00114263"/>
    <w:rsid w:val="00134434"/>
    <w:rsid w:val="0015544A"/>
    <w:rsid w:val="001951EE"/>
    <w:rsid w:val="001B72F5"/>
    <w:rsid w:val="002110A7"/>
    <w:rsid w:val="002176E4"/>
    <w:rsid w:val="00246FB2"/>
    <w:rsid w:val="00274E2F"/>
    <w:rsid w:val="00294FE4"/>
    <w:rsid w:val="002A08DA"/>
    <w:rsid w:val="002A43D2"/>
    <w:rsid w:val="0033535E"/>
    <w:rsid w:val="00356BD8"/>
    <w:rsid w:val="00404554"/>
    <w:rsid w:val="00455844"/>
    <w:rsid w:val="00473A57"/>
    <w:rsid w:val="00480550"/>
    <w:rsid w:val="00491DDA"/>
    <w:rsid w:val="004945A5"/>
    <w:rsid w:val="00495E66"/>
    <w:rsid w:val="004A424D"/>
    <w:rsid w:val="004B5C2D"/>
    <w:rsid w:val="004F3B69"/>
    <w:rsid w:val="004F597E"/>
    <w:rsid w:val="004F6EE8"/>
    <w:rsid w:val="005911BA"/>
    <w:rsid w:val="00595DF6"/>
    <w:rsid w:val="005B66D9"/>
    <w:rsid w:val="005C21D7"/>
    <w:rsid w:val="005C5080"/>
    <w:rsid w:val="005E411F"/>
    <w:rsid w:val="006351AA"/>
    <w:rsid w:val="00637AF5"/>
    <w:rsid w:val="006536DB"/>
    <w:rsid w:val="006A2EDA"/>
    <w:rsid w:val="006B5156"/>
    <w:rsid w:val="006C465F"/>
    <w:rsid w:val="006D5EB3"/>
    <w:rsid w:val="006E1C5D"/>
    <w:rsid w:val="00745575"/>
    <w:rsid w:val="0085559B"/>
    <w:rsid w:val="00867F56"/>
    <w:rsid w:val="0087122D"/>
    <w:rsid w:val="008913EA"/>
    <w:rsid w:val="008E2ACD"/>
    <w:rsid w:val="008F7DF0"/>
    <w:rsid w:val="00940257"/>
    <w:rsid w:val="00942EA8"/>
    <w:rsid w:val="00950E9D"/>
    <w:rsid w:val="009660CE"/>
    <w:rsid w:val="009972E3"/>
    <w:rsid w:val="009E006B"/>
    <w:rsid w:val="00A563A6"/>
    <w:rsid w:val="00A65AC4"/>
    <w:rsid w:val="00A95754"/>
    <w:rsid w:val="00AA70EB"/>
    <w:rsid w:val="00AB436C"/>
    <w:rsid w:val="00AB7BF8"/>
    <w:rsid w:val="00AC189C"/>
    <w:rsid w:val="00B35A33"/>
    <w:rsid w:val="00B76D26"/>
    <w:rsid w:val="00BA6FE6"/>
    <w:rsid w:val="00BB55A2"/>
    <w:rsid w:val="00C01B3B"/>
    <w:rsid w:val="00C01FDB"/>
    <w:rsid w:val="00C57D6B"/>
    <w:rsid w:val="00C652B1"/>
    <w:rsid w:val="00C750D4"/>
    <w:rsid w:val="00CF678B"/>
    <w:rsid w:val="00D224AE"/>
    <w:rsid w:val="00D5436F"/>
    <w:rsid w:val="00D62A8C"/>
    <w:rsid w:val="00DD2711"/>
    <w:rsid w:val="00DD76EF"/>
    <w:rsid w:val="00DE5F3C"/>
    <w:rsid w:val="00DE6DE4"/>
    <w:rsid w:val="00E26F5D"/>
    <w:rsid w:val="00E85939"/>
    <w:rsid w:val="00E95683"/>
    <w:rsid w:val="00E9761D"/>
    <w:rsid w:val="00EB5F96"/>
    <w:rsid w:val="00ED3473"/>
    <w:rsid w:val="00EE547E"/>
    <w:rsid w:val="00F2163C"/>
    <w:rsid w:val="00F6239D"/>
    <w:rsid w:val="00F819E2"/>
    <w:rsid w:val="00F81D5D"/>
    <w:rsid w:val="00F93768"/>
    <w:rsid w:val="00F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32DA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8B"/>
  </w:style>
  <w:style w:type="paragraph" w:styleId="Heading1">
    <w:name w:val="heading 1"/>
    <w:basedOn w:val="Normal"/>
    <w:link w:val="Heading1Char"/>
    <w:uiPriority w:val="9"/>
    <w:qFormat/>
    <w:rsid w:val="00DE5F3C"/>
    <w:pPr>
      <w:outlineLvl w:val="0"/>
    </w:pPr>
    <w:rPr>
      <w:rFonts w:ascii="Impact" w:hAnsi="Impact"/>
      <w:color w:val="FBF6CD" w:themeColor="accent3"/>
      <w:sz w:val="96"/>
      <w:szCs w:val="70"/>
    </w:rPr>
  </w:style>
  <w:style w:type="paragraph" w:styleId="Heading2">
    <w:name w:val="heading 2"/>
    <w:basedOn w:val="Normal"/>
    <w:link w:val="Heading2Char"/>
    <w:uiPriority w:val="9"/>
    <w:unhideWhenUsed/>
    <w:qFormat/>
    <w:rsid w:val="00104E63"/>
    <w:pPr>
      <w:spacing w:line="216" w:lineRule="auto"/>
      <w:jc w:val="center"/>
      <w:outlineLvl w:val="1"/>
    </w:pPr>
    <w:rPr>
      <w:rFonts w:ascii="Impact" w:hAnsi="Impact"/>
      <w:b/>
      <w:color w:val="6D1D6B" w:themeColor="accent2"/>
      <w:sz w:val="132"/>
      <w:szCs w:val="1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91347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DE5F3C"/>
    <w:pPr>
      <w:spacing w:before="480" w:line="216" w:lineRule="auto"/>
    </w:pPr>
    <w:rPr>
      <w:rFonts w:ascii="Lucida Bright" w:hAnsi="Lucida Bright"/>
      <w:b/>
      <w:color w:val="FDBB63" w:themeColor="accent4"/>
      <w:sz w:val="56"/>
      <w:szCs w:val="132"/>
    </w:rPr>
  </w:style>
  <w:style w:type="character" w:customStyle="1" w:styleId="DateChar">
    <w:name w:val="Date Char"/>
    <w:basedOn w:val="DefaultParagraphFont"/>
    <w:link w:val="Date"/>
    <w:uiPriority w:val="2"/>
    <w:rsid w:val="00DE5F3C"/>
    <w:rPr>
      <w:rFonts w:ascii="Lucida Bright" w:hAnsi="Lucida Bright"/>
      <w:b/>
      <w:color w:val="FDBB63" w:themeColor="accent4"/>
      <w:sz w:val="56"/>
      <w:szCs w:val="132"/>
    </w:rPr>
  </w:style>
  <w:style w:type="paragraph" w:customStyle="1" w:styleId="Image">
    <w:name w:val="Image"/>
    <w:basedOn w:val="Normal"/>
    <w:uiPriority w:val="1"/>
    <w:qFormat/>
    <w:rsid w:val="00DE5F3C"/>
    <w:rPr>
      <w:rFonts w:ascii="Lucida Bright" w:hAnsi="Lucida Bright"/>
      <w:color w:val="FBF6CD" w:themeColor="accent3"/>
      <w:sz w:val="44"/>
    </w:r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491347" w:themeColor="accent1" w:themeShade="80"/>
        <w:left w:val="single" w:sz="2" w:space="10" w:color="491347" w:themeColor="accent1" w:themeShade="80"/>
        <w:bottom w:val="single" w:sz="2" w:space="10" w:color="491347" w:themeColor="accent1" w:themeShade="80"/>
        <w:right w:val="single" w:sz="2" w:space="10" w:color="491347" w:themeColor="accent1" w:themeShade="80"/>
      </w:pBdr>
      <w:ind w:left="1152" w:right="1152"/>
    </w:pPr>
    <w:rPr>
      <w:rFonts w:eastAsiaTheme="minorEastAsia"/>
      <w:i/>
      <w:iCs/>
      <w:color w:val="49134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632E6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4EE" w:themeFill="accent2" w:themeFillTint="33"/>
    </w:tcPr>
    <w:tblStylePr w:type="firstRow">
      <w:rPr>
        <w:b/>
        <w:bCs/>
      </w:rPr>
      <w:tblPr/>
      <w:tcPr>
        <w:shd w:val="clear" w:color="auto" w:fill="DF89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89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154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154F" w:themeFill="accent2" w:themeFillShade="BF"/>
      </w:tc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shd w:val="clear" w:color="auto" w:fill="D86C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DF4" w:themeFill="accent3" w:themeFillTint="33"/>
    </w:tcPr>
    <w:tblStylePr w:type="firstRow">
      <w:rPr>
        <w:b/>
        <w:bCs/>
      </w:rPr>
      <w:tblPr/>
      <w:tcPr>
        <w:shd w:val="clear" w:color="auto" w:fill="FD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2E2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2E262" w:themeFill="accent3" w:themeFillShade="BF"/>
      </w:tc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F" w:themeFill="accent4" w:themeFillTint="33"/>
    </w:tcPr>
    <w:tblStylePr w:type="firstRow">
      <w:rPr>
        <w:b/>
        <w:bCs/>
      </w:rPr>
      <w:tblPr/>
      <w:tcPr>
        <w:shd w:val="clear" w:color="auto" w:fill="FEE3C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C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C940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C940B" w:themeFill="accent4" w:themeFillShade="BF"/>
      </w:tc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shd w:val="clear" w:color="auto" w:fill="FEDCB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7F7" w:themeFill="accent5" w:themeFillTint="33"/>
    </w:tcPr>
    <w:tblStylePr w:type="firstRow">
      <w:rPr>
        <w:b/>
        <w:bCs/>
      </w:rPr>
      <w:tblPr/>
      <w:tcPr>
        <w:shd w:val="clear" w:color="auto" w:fill="EFEF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F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1A1A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1A1A1" w:themeFill="accent5" w:themeFillShade="BF"/>
      </w:tc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shd w:val="clear" w:color="auto" w:fill="EBEB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6" w:themeFill="accent6" w:themeFillTint="33"/>
    </w:tcPr>
    <w:tblStylePr w:type="firstRow">
      <w:rPr>
        <w:b/>
        <w:bCs/>
      </w:rPr>
      <w:tblPr/>
      <w:tcPr>
        <w:shd w:val="clear" w:color="auto" w:fill="E6E6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6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383A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383AD" w:themeFill="accent6" w:themeFillShade="BF"/>
      </w:tc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shd w:val="clear" w:color="auto" w:fill="E0E0E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7E2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E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9B1D" w:themeFill="accent4" w:themeFillShade="CC"/>
      </w:tcPr>
    </w:tblStylePr>
    <w:tblStylePr w:type="lastRow">
      <w:rPr>
        <w:b/>
        <w:bCs/>
        <w:color w:val="FC9B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EF8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E678" w:themeFill="accent3" w:themeFillShade="CC"/>
      </w:tcPr>
    </w:tblStylePr>
    <w:tblStylePr w:type="lastRow">
      <w:rPr>
        <w:b/>
        <w:bCs/>
        <w:color w:val="F4E6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8FB5" w:themeFill="accent6" w:themeFillShade="CC"/>
      </w:tcPr>
    </w:tblStylePr>
    <w:tblStylePr w:type="lastRow">
      <w:rPr>
        <w:b/>
        <w:bCs/>
        <w:color w:val="8F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8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ACAC" w:themeFill="accent5" w:themeFillShade="CC"/>
      </w:tcPr>
    </w:tblStylePr>
    <w:tblStylePr w:type="lastRow">
      <w:rPr>
        <w:b/>
        <w:bCs/>
        <w:color w:val="ACACA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6D1D6B" w:themeColor="accent2"/>
        <w:bottom w:val="single" w:sz="4" w:space="0" w:color="6D1D6B" w:themeColor="accent2"/>
        <w:right w:val="single" w:sz="4" w:space="0" w:color="6D1D6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113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113F" w:themeColor="accent2" w:themeShade="99"/>
          <w:insideV w:val="nil"/>
        </w:tcBorders>
        <w:shd w:val="clear" w:color="auto" w:fill="41113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113F" w:themeFill="accent2" w:themeFillShade="99"/>
      </w:tcPr>
    </w:tblStylePr>
    <w:tblStylePr w:type="band1Vert">
      <w:tblPr/>
      <w:tcPr>
        <w:shd w:val="clear" w:color="auto" w:fill="DF89DD" w:themeFill="accent2" w:themeFillTint="66"/>
      </w:tcPr>
    </w:tblStylePr>
    <w:tblStylePr w:type="band1Horz">
      <w:tblPr/>
      <w:tcPr>
        <w:shd w:val="clear" w:color="auto" w:fill="D86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FDBB63" w:themeColor="accent4"/>
        <w:left w:val="single" w:sz="4" w:space="0" w:color="FBF6CD" w:themeColor="accent3"/>
        <w:bottom w:val="single" w:sz="4" w:space="0" w:color="FBF6CD" w:themeColor="accent3"/>
        <w:right w:val="single" w:sz="4" w:space="0" w:color="FBF6C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B6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DD7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D723" w:themeColor="accent3" w:themeShade="99"/>
          <w:insideV w:val="nil"/>
        </w:tcBorders>
        <w:shd w:val="clear" w:color="auto" w:fill="EDD7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723" w:themeFill="accent3" w:themeFillShade="99"/>
      </w:tcPr>
    </w:tblStylePr>
    <w:tblStylePr w:type="band1Vert">
      <w:tblPr/>
      <w:tcPr>
        <w:shd w:val="clear" w:color="auto" w:fill="FDFBEA" w:themeFill="accent3" w:themeFillTint="66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FBF6CD" w:themeColor="accent3"/>
        <w:left w:val="single" w:sz="4" w:space="0" w:color="FDBB63" w:themeColor="accent4"/>
        <w:bottom w:val="single" w:sz="4" w:space="0" w:color="FDBB63" w:themeColor="accent4"/>
        <w:right w:val="single" w:sz="4" w:space="0" w:color="FDBB6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F6C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077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7702" w:themeColor="accent4" w:themeShade="99"/>
          <w:insideV w:val="nil"/>
        </w:tcBorders>
        <w:shd w:val="clear" w:color="auto" w:fill="D077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7702" w:themeFill="accent4" w:themeFillShade="99"/>
      </w:tcPr>
    </w:tblStylePr>
    <w:tblStylePr w:type="band1Vert">
      <w:tblPr/>
      <w:tcPr>
        <w:shd w:val="clear" w:color="auto" w:fill="FEE3C0" w:themeFill="accent4" w:themeFillTint="66"/>
      </w:tcPr>
    </w:tblStylePr>
    <w:tblStylePr w:type="band1Horz">
      <w:tblPr/>
      <w:tcPr>
        <w:shd w:val="clear" w:color="auto" w:fill="FEDCB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C1C1D6" w:themeColor="accent6"/>
        <w:left w:val="single" w:sz="4" w:space="0" w:color="D8D8D8" w:themeColor="accent5"/>
        <w:bottom w:val="single" w:sz="4" w:space="0" w:color="D8D8D8" w:themeColor="accent5"/>
        <w:right w:val="single" w:sz="4" w:space="0" w:color="D8D8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C1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818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8181" w:themeColor="accent5" w:themeShade="99"/>
          <w:insideV w:val="nil"/>
        </w:tcBorders>
        <w:shd w:val="clear" w:color="auto" w:fill="81818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8181" w:themeFill="accent5" w:themeFillShade="99"/>
      </w:tcPr>
    </w:tblStylePr>
    <w:tblStylePr w:type="band1Vert">
      <w:tblPr/>
      <w:tcPr>
        <w:shd w:val="clear" w:color="auto" w:fill="EFEFEF" w:themeFill="accent5" w:themeFillTint="66"/>
      </w:tcPr>
    </w:tblStylePr>
    <w:tblStylePr w:type="band1Horz">
      <w:tblPr/>
      <w:tcPr>
        <w:shd w:val="clear" w:color="auto" w:fill="EBEB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D8D8D8" w:themeColor="accent5"/>
        <w:left w:val="single" w:sz="4" w:space="0" w:color="C1C1D6" w:themeColor="accent6"/>
        <w:bottom w:val="single" w:sz="4" w:space="0" w:color="C1C1D6" w:themeColor="accent6"/>
        <w:right w:val="single" w:sz="4" w:space="0" w:color="C1C1D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D8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619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6192" w:themeColor="accent6" w:themeShade="99"/>
          <w:insideV w:val="nil"/>
        </w:tcBorders>
        <w:shd w:val="clear" w:color="auto" w:fill="61619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92" w:themeFill="accent6" w:themeFillShade="99"/>
      </w:tcPr>
    </w:tblStylePr>
    <w:tblStylePr w:type="band1Vert">
      <w:tblPr/>
      <w:tcPr>
        <w:shd w:val="clear" w:color="auto" w:fill="E6E6EE" w:themeFill="accent6" w:themeFillTint="66"/>
      </w:tcPr>
    </w:tblStylePr>
    <w:tblStylePr w:type="band1Horz">
      <w:tblPr/>
      <w:tcPr>
        <w:shd w:val="clear" w:color="auto" w:fill="E0E0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6D1D6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0E3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154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FBF6C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2B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2E2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FDBB6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C630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C940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D8D8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6B6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A1A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C1C1D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07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83A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DF89DD" w:themeColor="accent2" w:themeTint="66"/>
        <w:left w:val="single" w:sz="4" w:space="0" w:color="DF89DD" w:themeColor="accent2" w:themeTint="66"/>
        <w:bottom w:val="single" w:sz="4" w:space="0" w:color="DF89DD" w:themeColor="accent2" w:themeTint="66"/>
        <w:right w:val="single" w:sz="4" w:space="0" w:color="DF89DD" w:themeColor="accent2" w:themeTint="66"/>
        <w:insideH w:val="single" w:sz="4" w:space="0" w:color="DF89DD" w:themeColor="accent2" w:themeTint="66"/>
        <w:insideV w:val="single" w:sz="4" w:space="0" w:color="DF89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FDFBEA" w:themeColor="accent3" w:themeTint="66"/>
        <w:left w:val="single" w:sz="4" w:space="0" w:color="FDFBEA" w:themeColor="accent3" w:themeTint="66"/>
        <w:bottom w:val="single" w:sz="4" w:space="0" w:color="FDFBEA" w:themeColor="accent3" w:themeTint="66"/>
        <w:right w:val="single" w:sz="4" w:space="0" w:color="FDFBEA" w:themeColor="accent3" w:themeTint="66"/>
        <w:insideH w:val="single" w:sz="4" w:space="0" w:color="FDFBEA" w:themeColor="accent3" w:themeTint="66"/>
        <w:insideV w:val="single" w:sz="4" w:space="0" w:color="FDFB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FEE3C0" w:themeColor="accent4" w:themeTint="66"/>
        <w:left w:val="single" w:sz="4" w:space="0" w:color="FEE3C0" w:themeColor="accent4" w:themeTint="66"/>
        <w:bottom w:val="single" w:sz="4" w:space="0" w:color="FEE3C0" w:themeColor="accent4" w:themeTint="66"/>
        <w:right w:val="single" w:sz="4" w:space="0" w:color="FEE3C0" w:themeColor="accent4" w:themeTint="66"/>
        <w:insideH w:val="single" w:sz="4" w:space="0" w:color="FEE3C0" w:themeColor="accent4" w:themeTint="66"/>
        <w:insideV w:val="single" w:sz="4" w:space="0" w:color="FEE3C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FEFEF" w:themeColor="accent5" w:themeTint="66"/>
        <w:left w:val="single" w:sz="4" w:space="0" w:color="EFEFEF" w:themeColor="accent5" w:themeTint="66"/>
        <w:bottom w:val="single" w:sz="4" w:space="0" w:color="EFEFEF" w:themeColor="accent5" w:themeTint="66"/>
        <w:right w:val="single" w:sz="4" w:space="0" w:color="EFEFEF" w:themeColor="accent5" w:themeTint="66"/>
        <w:insideH w:val="single" w:sz="4" w:space="0" w:color="EFEFEF" w:themeColor="accent5" w:themeTint="66"/>
        <w:insideV w:val="single" w:sz="4" w:space="0" w:color="EFEF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6E6EE" w:themeColor="accent6" w:themeTint="66"/>
        <w:left w:val="single" w:sz="4" w:space="0" w:color="E6E6EE" w:themeColor="accent6" w:themeTint="66"/>
        <w:bottom w:val="single" w:sz="4" w:space="0" w:color="E6E6EE" w:themeColor="accent6" w:themeTint="66"/>
        <w:right w:val="single" w:sz="4" w:space="0" w:color="E6E6EE" w:themeColor="accent6" w:themeTint="66"/>
        <w:insideH w:val="single" w:sz="4" w:space="0" w:color="E6E6EE" w:themeColor="accent6" w:themeTint="66"/>
        <w:insideV w:val="single" w:sz="4" w:space="0" w:color="E6E6E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04ECC" w:themeColor="accent2" w:themeTint="99"/>
        <w:bottom w:val="single" w:sz="2" w:space="0" w:color="D04ECC" w:themeColor="accent2" w:themeTint="99"/>
        <w:insideH w:val="single" w:sz="2" w:space="0" w:color="D04ECC" w:themeColor="accent2" w:themeTint="99"/>
        <w:insideV w:val="single" w:sz="2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4E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4E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FCF9E0" w:themeColor="accent3" w:themeTint="99"/>
        <w:bottom w:val="single" w:sz="2" w:space="0" w:color="FCF9E0" w:themeColor="accent3" w:themeTint="99"/>
        <w:insideH w:val="single" w:sz="2" w:space="0" w:color="FCF9E0" w:themeColor="accent3" w:themeTint="99"/>
        <w:insideV w:val="single" w:sz="2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F9E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F9E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FDD5A1" w:themeColor="accent4" w:themeTint="99"/>
        <w:bottom w:val="single" w:sz="2" w:space="0" w:color="FDD5A1" w:themeColor="accent4" w:themeTint="99"/>
        <w:insideH w:val="single" w:sz="2" w:space="0" w:color="FDD5A1" w:themeColor="accent4" w:themeTint="99"/>
        <w:insideV w:val="single" w:sz="2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D5A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5A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E7E7E7" w:themeColor="accent5" w:themeTint="99"/>
        <w:bottom w:val="single" w:sz="2" w:space="0" w:color="E7E7E7" w:themeColor="accent5" w:themeTint="99"/>
        <w:insideH w:val="single" w:sz="2" w:space="0" w:color="E7E7E7" w:themeColor="accent5" w:themeTint="99"/>
        <w:insideV w:val="single" w:sz="2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E7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E7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9D9E6" w:themeColor="accent6" w:themeTint="99"/>
        <w:bottom w:val="single" w:sz="2" w:space="0" w:color="D9D9E6" w:themeColor="accent6" w:themeTint="99"/>
        <w:insideH w:val="single" w:sz="2" w:space="0" w:color="D9D9E6" w:themeColor="accent6" w:themeTint="99"/>
        <w:insideV w:val="single" w:sz="2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D9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D9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bottom w:val="single" w:sz="4" w:space="0" w:color="D04ECC" w:themeColor="accent2" w:themeTint="99"/>
        </w:tcBorders>
      </w:tcPr>
    </w:tblStylePr>
    <w:tblStylePr w:type="nwCell">
      <w:tblPr/>
      <w:tcPr>
        <w:tcBorders>
          <w:bottom w:val="single" w:sz="4" w:space="0" w:color="D04ECC" w:themeColor="accent2" w:themeTint="99"/>
        </w:tcBorders>
      </w:tcPr>
    </w:tblStylePr>
    <w:tblStylePr w:type="seCell">
      <w:tblPr/>
      <w:tcPr>
        <w:tcBorders>
          <w:top w:val="single" w:sz="4" w:space="0" w:color="D04ECC" w:themeColor="accent2" w:themeTint="99"/>
        </w:tcBorders>
      </w:tcPr>
    </w:tblStylePr>
    <w:tblStylePr w:type="swCell">
      <w:tblPr/>
      <w:tcPr>
        <w:tcBorders>
          <w:top w:val="single" w:sz="4" w:space="0" w:color="D04E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bottom w:val="single" w:sz="4" w:space="0" w:color="FCF9E0" w:themeColor="accent3" w:themeTint="99"/>
        </w:tcBorders>
      </w:tcPr>
    </w:tblStylePr>
    <w:tblStylePr w:type="nwCell">
      <w:tblPr/>
      <w:tcPr>
        <w:tcBorders>
          <w:bottom w:val="single" w:sz="4" w:space="0" w:color="FCF9E0" w:themeColor="accent3" w:themeTint="99"/>
        </w:tcBorders>
      </w:tcPr>
    </w:tblStylePr>
    <w:tblStylePr w:type="seCell">
      <w:tblPr/>
      <w:tcPr>
        <w:tcBorders>
          <w:top w:val="single" w:sz="4" w:space="0" w:color="FCF9E0" w:themeColor="accent3" w:themeTint="99"/>
        </w:tcBorders>
      </w:tcPr>
    </w:tblStylePr>
    <w:tblStylePr w:type="swCell">
      <w:tblPr/>
      <w:tcPr>
        <w:tcBorders>
          <w:top w:val="single" w:sz="4" w:space="0" w:color="FCF9E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bottom w:val="single" w:sz="4" w:space="0" w:color="FDD5A1" w:themeColor="accent4" w:themeTint="99"/>
        </w:tcBorders>
      </w:tcPr>
    </w:tblStylePr>
    <w:tblStylePr w:type="nwCell">
      <w:tblPr/>
      <w:tcPr>
        <w:tcBorders>
          <w:bottom w:val="single" w:sz="4" w:space="0" w:color="FDD5A1" w:themeColor="accent4" w:themeTint="99"/>
        </w:tcBorders>
      </w:tcPr>
    </w:tblStylePr>
    <w:tblStylePr w:type="seCell">
      <w:tblPr/>
      <w:tcPr>
        <w:tcBorders>
          <w:top w:val="single" w:sz="4" w:space="0" w:color="FDD5A1" w:themeColor="accent4" w:themeTint="99"/>
        </w:tcBorders>
      </w:tcPr>
    </w:tblStylePr>
    <w:tblStylePr w:type="swCell">
      <w:tblPr/>
      <w:tcPr>
        <w:tcBorders>
          <w:top w:val="single" w:sz="4" w:space="0" w:color="FDD5A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bottom w:val="single" w:sz="4" w:space="0" w:color="E7E7E7" w:themeColor="accent5" w:themeTint="99"/>
        </w:tcBorders>
      </w:tcPr>
    </w:tblStylePr>
    <w:tblStylePr w:type="nwCell">
      <w:tblPr/>
      <w:tcPr>
        <w:tcBorders>
          <w:bottom w:val="single" w:sz="4" w:space="0" w:color="E7E7E7" w:themeColor="accent5" w:themeTint="99"/>
        </w:tcBorders>
      </w:tcPr>
    </w:tblStylePr>
    <w:tblStylePr w:type="seCell">
      <w:tblPr/>
      <w:tcPr>
        <w:tcBorders>
          <w:top w:val="single" w:sz="4" w:space="0" w:color="E7E7E7" w:themeColor="accent5" w:themeTint="99"/>
        </w:tcBorders>
      </w:tcPr>
    </w:tblStylePr>
    <w:tblStylePr w:type="swCell">
      <w:tblPr/>
      <w:tcPr>
        <w:tcBorders>
          <w:top w:val="single" w:sz="4" w:space="0" w:color="E7E7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bottom w:val="single" w:sz="4" w:space="0" w:color="D9D9E6" w:themeColor="accent6" w:themeTint="99"/>
        </w:tcBorders>
      </w:tcPr>
    </w:tblStylePr>
    <w:tblStylePr w:type="nwCell">
      <w:tblPr/>
      <w:tcPr>
        <w:tcBorders>
          <w:bottom w:val="single" w:sz="4" w:space="0" w:color="D9D9E6" w:themeColor="accent6" w:themeTint="99"/>
        </w:tcBorders>
      </w:tcPr>
    </w:tblStylePr>
    <w:tblStylePr w:type="seCell">
      <w:tblPr/>
      <w:tcPr>
        <w:tcBorders>
          <w:top w:val="single" w:sz="4" w:space="0" w:color="D9D9E6" w:themeColor="accent6" w:themeTint="99"/>
        </w:tcBorders>
      </w:tcPr>
    </w:tblStylePr>
    <w:tblStylePr w:type="swCell">
      <w:tblPr/>
      <w:tcPr>
        <w:tcBorders>
          <w:top w:val="single" w:sz="4" w:space="0" w:color="D9D9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D1D6B" w:themeColor="accent2"/>
          <w:left w:val="single" w:sz="4" w:space="0" w:color="6D1D6B" w:themeColor="accent2"/>
          <w:bottom w:val="single" w:sz="4" w:space="0" w:color="6D1D6B" w:themeColor="accent2"/>
          <w:right w:val="single" w:sz="4" w:space="0" w:color="6D1D6B" w:themeColor="accent2"/>
          <w:insideH w:val="nil"/>
          <w:insideV w:val="nil"/>
        </w:tcBorders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F6CD" w:themeColor="accent3"/>
          <w:left w:val="single" w:sz="4" w:space="0" w:color="FBF6CD" w:themeColor="accent3"/>
          <w:bottom w:val="single" w:sz="4" w:space="0" w:color="FBF6CD" w:themeColor="accent3"/>
          <w:right w:val="single" w:sz="4" w:space="0" w:color="FBF6CD" w:themeColor="accent3"/>
          <w:insideH w:val="nil"/>
          <w:insideV w:val="nil"/>
        </w:tcBorders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B63" w:themeColor="accent4"/>
          <w:left w:val="single" w:sz="4" w:space="0" w:color="FDBB63" w:themeColor="accent4"/>
          <w:bottom w:val="single" w:sz="4" w:space="0" w:color="FDBB63" w:themeColor="accent4"/>
          <w:right w:val="single" w:sz="4" w:space="0" w:color="FDBB63" w:themeColor="accent4"/>
          <w:insideH w:val="nil"/>
          <w:insideV w:val="nil"/>
        </w:tcBorders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D8D8" w:themeColor="accent5"/>
          <w:left w:val="single" w:sz="4" w:space="0" w:color="D8D8D8" w:themeColor="accent5"/>
          <w:bottom w:val="single" w:sz="4" w:space="0" w:color="D8D8D8" w:themeColor="accent5"/>
          <w:right w:val="single" w:sz="4" w:space="0" w:color="D8D8D8" w:themeColor="accent5"/>
          <w:insideH w:val="nil"/>
          <w:insideV w:val="nil"/>
        </w:tcBorders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C1D6" w:themeColor="accent6"/>
          <w:left w:val="single" w:sz="4" w:space="0" w:color="C1C1D6" w:themeColor="accent6"/>
          <w:bottom w:val="single" w:sz="4" w:space="0" w:color="C1C1D6" w:themeColor="accent6"/>
          <w:right w:val="single" w:sz="4" w:space="0" w:color="C1C1D6" w:themeColor="accent6"/>
          <w:insideH w:val="nil"/>
          <w:insideV w:val="nil"/>
        </w:tcBorders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4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D1D6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D1D6B" w:themeFill="accent2"/>
      </w:tcPr>
    </w:tblStylePr>
    <w:tblStylePr w:type="band1Vert">
      <w:tblPr/>
      <w:tcPr>
        <w:shd w:val="clear" w:color="auto" w:fill="DF89DD" w:themeFill="accent2" w:themeFillTint="66"/>
      </w:tcPr>
    </w:tblStylePr>
    <w:tblStylePr w:type="band1Horz">
      <w:tblPr/>
      <w:tcPr>
        <w:shd w:val="clear" w:color="auto" w:fill="DF89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F6C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F6CD" w:themeFill="accent3"/>
      </w:tcPr>
    </w:tblStylePr>
    <w:tblStylePr w:type="band1Vert">
      <w:tblPr/>
      <w:tcPr>
        <w:shd w:val="clear" w:color="auto" w:fill="FDFBEA" w:themeFill="accent3" w:themeFillTint="66"/>
      </w:tcPr>
    </w:tblStylePr>
    <w:tblStylePr w:type="band1Horz">
      <w:tblPr/>
      <w:tcPr>
        <w:shd w:val="clear" w:color="auto" w:fill="FDFBE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B6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B63" w:themeFill="accent4"/>
      </w:tcPr>
    </w:tblStylePr>
    <w:tblStylePr w:type="band1Vert">
      <w:tblPr/>
      <w:tcPr>
        <w:shd w:val="clear" w:color="auto" w:fill="FEE3C0" w:themeFill="accent4" w:themeFillTint="66"/>
      </w:tcPr>
    </w:tblStylePr>
    <w:tblStylePr w:type="band1Horz">
      <w:tblPr/>
      <w:tcPr>
        <w:shd w:val="clear" w:color="auto" w:fill="FEE3C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D8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D8D8" w:themeFill="accent5"/>
      </w:tcPr>
    </w:tblStylePr>
    <w:tblStylePr w:type="band1Vert">
      <w:tblPr/>
      <w:tcPr>
        <w:shd w:val="clear" w:color="auto" w:fill="EFEFEF" w:themeFill="accent5" w:themeFillTint="66"/>
      </w:tcPr>
    </w:tblStylePr>
    <w:tblStylePr w:type="band1Horz">
      <w:tblPr/>
      <w:tcPr>
        <w:shd w:val="clear" w:color="auto" w:fill="EFEF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C1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C1D6" w:themeFill="accent6"/>
      </w:tcPr>
    </w:tblStylePr>
    <w:tblStylePr w:type="band1Vert">
      <w:tblPr/>
      <w:tcPr>
        <w:shd w:val="clear" w:color="auto" w:fill="E6E6EE" w:themeFill="accent6" w:themeFillTint="66"/>
      </w:tcPr>
    </w:tblStylePr>
    <w:tblStylePr w:type="band1Horz">
      <w:tblPr/>
      <w:tcPr>
        <w:shd w:val="clear" w:color="auto" w:fill="E6E6EE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bottom w:val="single" w:sz="4" w:space="0" w:color="D04ECC" w:themeColor="accent2" w:themeTint="99"/>
        </w:tcBorders>
      </w:tcPr>
    </w:tblStylePr>
    <w:tblStylePr w:type="nwCell">
      <w:tblPr/>
      <w:tcPr>
        <w:tcBorders>
          <w:bottom w:val="single" w:sz="4" w:space="0" w:color="D04ECC" w:themeColor="accent2" w:themeTint="99"/>
        </w:tcBorders>
      </w:tcPr>
    </w:tblStylePr>
    <w:tblStylePr w:type="seCell">
      <w:tblPr/>
      <w:tcPr>
        <w:tcBorders>
          <w:top w:val="single" w:sz="4" w:space="0" w:color="D04ECC" w:themeColor="accent2" w:themeTint="99"/>
        </w:tcBorders>
      </w:tcPr>
    </w:tblStylePr>
    <w:tblStylePr w:type="swCell">
      <w:tblPr/>
      <w:tcPr>
        <w:tcBorders>
          <w:top w:val="single" w:sz="4" w:space="0" w:color="D04E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bottom w:val="single" w:sz="4" w:space="0" w:color="FCF9E0" w:themeColor="accent3" w:themeTint="99"/>
        </w:tcBorders>
      </w:tcPr>
    </w:tblStylePr>
    <w:tblStylePr w:type="nwCell">
      <w:tblPr/>
      <w:tcPr>
        <w:tcBorders>
          <w:bottom w:val="single" w:sz="4" w:space="0" w:color="FCF9E0" w:themeColor="accent3" w:themeTint="99"/>
        </w:tcBorders>
      </w:tcPr>
    </w:tblStylePr>
    <w:tblStylePr w:type="seCell">
      <w:tblPr/>
      <w:tcPr>
        <w:tcBorders>
          <w:top w:val="single" w:sz="4" w:space="0" w:color="FCF9E0" w:themeColor="accent3" w:themeTint="99"/>
        </w:tcBorders>
      </w:tcPr>
    </w:tblStylePr>
    <w:tblStylePr w:type="swCell">
      <w:tblPr/>
      <w:tcPr>
        <w:tcBorders>
          <w:top w:val="single" w:sz="4" w:space="0" w:color="FCF9E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bottom w:val="single" w:sz="4" w:space="0" w:color="FDD5A1" w:themeColor="accent4" w:themeTint="99"/>
        </w:tcBorders>
      </w:tcPr>
    </w:tblStylePr>
    <w:tblStylePr w:type="nwCell">
      <w:tblPr/>
      <w:tcPr>
        <w:tcBorders>
          <w:bottom w:val="single" w:sz="4" w:space="0" w:color="FDD5A1" w:themeColor="accent4" w:themeTint="99"/>
        </w:tcBorders>
      </w:tcPr>
    </w:tblStylePr>
    <w:tblStylePr w:type="seCell">
      <w:tblPr/>
      <w:tcPr>
        <w:tcBorders>
          <w:top w:val="single" w:sz="4" w:space="0" w:color="FDD5A1" w:themeColor="accent4" w:themeTint="99"/>
        </w:tcBorders>
      </w:tcPr>
    </w:tblStylePr>
    <w:tblStylePr w:type="swCell">
      <w:tblPr/>
      <w:tcPr>
        <w:tcBorders>
          <w:top w:val="single" w:sz="4" w:space="0" w:color="FDD5A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bottom w:val="single" w:sz="4" w:space="0" w:color="E7E7E7" w:themeColor="accent5" w:themeTint="99"/>
        </w:tcBorders>
      </w:tcPr>
    </w:tblStylePr>
    <w:tblStylePr w:type="nwCell">
      <w:tblPr/>
      <w:tcPr>
        <w:tcBorders>
          <w:bottom w:val="single" w:sz="4" w:space="0" w:color="E7E7E7" w:themeColor="accent5" w:themeTint="99"/>
        </w:tcBorders>
      </w:tcPr>
    </w:tblStylePr>
    <w:tblStylePr w:type="seCell">
      <w:tblPr/>
      <w:tcPr>
        <w:tcBorders>
          <w:top w:val="single" w:sz="4" w:space="0" w:color="E7E7E7" w:themeColor="accent5" w:themeTint="99"/>
        </w:tcBorders>
      </w:tcPr>
    </w:tblStylePr>
    <w:tblStylePr w:type="swCell">
      <w:tblPr/>
      <w:tcPr>
        <w:tcBorders>
          <w:top w:val="single" w:sz="4" w:space="0" w:color="E7E7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bottom w:val="single" w:sz="4" w:space="0" w:color="D9D9E6" w:themeColor="accent6" w:themeTint="99"/>
        </w:tcBorders>
      </w:tcPr>
    </w:tblStylePr>
    <w:tblStylePr w:type="nwCell">
      <w:tblPr/>
      <w:tcPr>
        <w:tcBorders>
          <w:bottom w:val="single" w:sz="4" w:space="0" w:color="D9D9E6" w:themeColor="accent6" w:themeTint="99"/>
        </w:tcBorders>
      </w:tcPr>
    </w:tblStylePr>
    <w:tblStylePr w:type="seCell">
      <w:tblPr/>
      <w:tcPr>
        <w:tcBorders>
          <w:top w:val="single" w:sz="4" w:space="0" w:color="D9D9E6" w:themeColor="accent6" w:themeTint="99"/>
        </w:tcBorders>
      </w:tcPr>
    </w:tblStylePr>
    <w:tblStylePr w:type="swCell">
      <w:tblPr/>
      <w:tcPr>
        <w:tcBorders>
          <w:top w:val="single" w:sz="4" w:space="0" w:color="D9D9E6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5F3C"/>
    <w:rPr>
      <w:rFonts w:ascii="Impact" w:hAnsi="Impact"/>
      <w:color w:val="FBF6CD" w:themeColor="accent3"/>
      <w:sz w:val="96"/>
      <w:szCs w:val="70"/>
    </w:rPr>
  </w:style>
  <w:style w:type="character" w:customStyle="1" w:styleId="Heading2Char">
    <w:name w:val="Heading 2 Char"/>
    <w:basedOn w:val="DefaultParagraphFont"/>
    <w:link w:val="Heading2"/>
    <w:uiPriority w:val="9"/>
    <w:rsid w:val="00104E63"/>
    <w:rPr>
      <w:rFonts w:ascii="Impact" w:hAnsi="Impact"/>
      <w:b/>
      <w:color w:val="6D1D6B" w:themeColor="accent2"/>
      <w:sz w:val="132"/>
      <w:szCs w:val="1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491347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48134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49134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491347" w:themeColor="accent1" w:themeShade="80"/>
        <w:bottom w:val="single" w:sz="4" w:space="10" w:color="491347" w:themeColor="accent1" w:themeShade="80"/>
      </w:pBdr>
      <w:spacing w:before="360" w:after="360"/>
      <w:jc w:val="center"/>
    </w:pPr>
    <w:rPr>
      <w:i/>
      <w:iCs/>
      <w:color w:val="49134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49134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491347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  <w:insideH w:val="single" w:sz="8" w:space="0" w:color="6D1D6B" w:themeColor="accent2"/>
        <w:insideV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18" w:space="0" w:color="6D1D6B" w:themeColor="accent2"/>
          <w:right w:val="single" w:sz="8" w:space="0" w:color="6D1D6B" w:themeColor="accent2"/>
          <w:insideH w:val="nil"/>
          <w:insideV w:val="single" w:sz="8" w:space="0" w:color="6D1D6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H w:val="nil"/>
          <w:insideV w:val="single" w:sz="8" w:space="0" w:color="6D1D6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band1Vert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  <w:shd w:val="clear" w:color="auto" w:fill="EBB6EA" w:themeFill="accent2" w:themeFillTint="3F"/>
      </w:tcPr>
    </w:tblStylePr>
    <w:tblStylePr w:type="band1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V w:val="single" w:sz="8" w:space="0" w:color="6D1D6B" w:themeColor="accent2"/>
        </w:tcBorders>
        <w:shd w:val="clear" w:color="auto" w:fill="EBB6EA" w:themeFill="accent2" w:themeFillTint="3F"/>
      </w:tcPr>
    </w:tblStylePr>
    <w:tblStylePr w:type="band2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V w:val="single" w:sz="8" w:space="0" w:color="6D1D6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  <w:insideH w:val="single" w:sz="8" w:space="0" w:color="FBF6CD" w:themeColor="accent3"/>
        <w:insideV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18" w:space="0" w:color="FBF6CD" w:themeColor="accent3"/>
          <w:right w:val="single" w:sz="8" w:space="0" w:color="FBF6CD" w:themeColor="accent3"/>
          <w:insideH w:val="nil"/>
          <w:insideV w:val="single" w:sz="8" w:space="0" w:color="FBF6C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H w:val="nil"/>
          <w:insideV w:val="single" w:sz="8" w:space="0" w:color="FBF6C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band1Vert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  <w:shd w:val="clear" w:color="auto" w:fill="FEFCF2" w:themeFill="accent3" w:themeFillTint="3F"/>
      </w:tcPr>
    </w:tblStylePr>
    <w:tblStylePr w:type="band1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V w:val="single" w:sz="8" w:space="0" w:color="FBF6CD" w:themeColor="accent3"/>
        </w:tcBorders>
        <w:shd w:val="clear" w:color="auto" w:fill="FEFCF2" w:themeFill="accent3" w:themeFillTint="3F"/>
      </w:tcPr>
    </w:tblStylePr>
    <w:tblStylePr w:type="band2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V w:val="single" w:sz="8" w:space="0" w:color="FBF6C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  <w:insideH w:val="single" w:sz="8" w:space="0" w:color="FDBB63" w:themeColor="accent4"/>
        <w:insideV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18" w:space="0" w:color="FDBB63" w:themeColor="accent4"/>
          <w:right w:val="single" w:sz="8" w:space="0" w:color="FDBB63" w:themeColor="accent4"/>
          <w:insideH w:val="nil"/>
          <w:insideV w:val="single" w:sz="8" w:space="0" w:color="FDBB6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H w:val="nil"/>
          <w:insideV w:val="single" w:sz="8" w:space="0" w:color="FDBB6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band1Vert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  <w:shd w:val="clear" w:color="auto" w:fill="FEEDD8" w:themeFill="accent4" w:themeFillTint="3F"/>
      </w:tcPr>
    </w:tblStylePr>
    <w:tblStylePr w:type="band1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V w:val="single" w:sz="8" w:space="0" w:color="FDBB63" w:themeColor="accent4"/>
        </w:tcBorders>
        <w:shd w:val="clear" w:color="auto" w:fill="FEEDD8" w:themeFill="accent4" w:themeFillTint="3F"/>
      </w:tcPr>
    </w:tblStylePr>
    <w:tblStylePr w:type="band2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V w:val="single" w:sz="8" w:space="0" w:color="FDBB6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  <w:insideH w:val="single" w:sz="8" w:space="0" w:color="D8D8D8" w:themeColor="accent5"/>
        <w:insideV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18" w:space="0" w:color="D8D8D8" w:themeColor="accent5"/>
          <w:right w:val="single" w:sz="8" w:space="0" w:color="D8D8D8" w:themeColor="accent5"/>
          <w:insideH w:val="nil"/>
          <w:insideV w:val="single" w:sz="8" w:space="0" w:color="D8D8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H w:val="nil"/>
          <w:insideV w:val="single" w:sz="8" w:space="0" w:color="D8D8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band1Vert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  <w:shd w:val="clear" w:color="auto" w:fill="F5F5F5" w:themeFill="accent5" w:themeFillTint="3F"/>
      </w:tcPr>
    </w:tblStylePr>
    <w:tblStylePr w:type="band1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V w:val="single" w:sz="8" w:space="0" w:color="D8D8D8" w:themeColor="accent5"/>
        </w:tcBorders>
        <w:shd w:val="clear" w:color="auto" w:fill="F5F5F5" w:themeFill="accent5" w:themeFillTint="3F"/>
      </w:tcPr>
    </w:tblStylePr>
    <w:tblStylePr w:type="band2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V w:val="single" w:sz="8" w:space="0" w:color="D8D8D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  <w:insideH w:val="single" w:sz="8" w:space="0" w:color="C1C1D6" w:themeColor="accent6"/>
        <w:insideV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18" w:space="0" w:color="C1C1D6" w:themeColor="accent6"/>
          <w:right w:val="single" w:sz="8" w:space="0" w:color="C1C1D6" w:themeColor="accent6"/>
          <w:insideH w:val="nil"/>
          <w:insideV w:val="single" w:sz="8" w:space="0" w:color="C1C1D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H w:val="nil"/>
          <w:insideV w:val="single" w:sz="8" w:space="0" w:color="C1C1D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band1Vert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  <w:shd w:val="clear" w:color="auto" w:fill="EFEFF4" w:themeFill="accent6" w:themeFillTint="3F"/>
      </w:tcPr>
    </w:tblStylePr>
    <w:tblStylePr w:type="band1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V w:val="single" w:sz="8" w:space="0" w:color="C1C1D6" w:themeColor="accent6"/>
        </w:tcBorders>
        <w:shd w:val="clear" w:color="auto" w:fill="EFEFF4" w:themeFill="accent6" w:themeFillTint="3F"/>
      </w:tcPr>
    </w:tblStylePr>
    <w:tblStylePr w:type="band2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V w:val="single" w:sz="8" w:space="0" w:color="C1C1D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band1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band1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band1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band1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band1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8" w:space="0" w:color="6D1D6B" w:themeColor="accent2"/>
        <w:bottom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1D6B" w:themeColor="accent2"/>
          <w:left w:val="nil"/>
          <w:bottom w:val="single" w:sz="8" w:space="0" w:color="6D1D6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1D6B" w:themeColor="accent2"/>
          <w:left w:val="nil"/>
          <w:bottom w:val="single" w:sz="8" w:space="0" w:color="6D1D6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8" w:space="0" w:color="FBF6CD" w:themeColor="accent3"/>
        <w:bottom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F6CD" w:themeColor="accent3"/>
          <w:left w:val="nil"/>
          <w:bottom w:val="single" w:sz="8" w:space="0" w:color="FBF6C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F6CD" w:themeColor="accent3"/>
          <w:left w:val="nil"/>
          <w:bottom w:val="single" w:sz="8" w:space="0" w:color="FBF6C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8" w:space="0" w:color="FDBB63" w:themeColor="accent4"/>
        <w:bottom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B63" w:themeColor="accent4"/>
          <w:left w:val="nil"/>
          <w:bottom w:val="single" w:sz="8" w:space="0" w:color="FDBB6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B63" w:themeColor="accent4"/>
          <w:left w:val="nil"/>
          <w:bottom w:val="single" w:sz="8" w:space="0" w:color="FDBB6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8" w:space="0" w:color="D8D8D8" w:themeColor="accent5"/>
        <w:bottom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5"/>
          <w:left w:val="nil"/>
          <w:bottom w:val="single" w:sz="8" w:space="0" w:color="D8D8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5"/>
          <w:left w:val="nil"/>
          <w:bottom w:val="single" w:sz="8" w:space="0" w:color="D8D8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8" w:space="0" w:color="C1C1D6" w:themeColor="accent6"/>
        <w:bottom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C1D6" w:themeColor="accent6"/>
          <w:left w:val="nil"/>
          <w:bottom w:val="single" w:sz="8" w:space="0" w:color="C1C1D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C1D6" w:themeColor="accent6"/>
          <w:left w:val="nil"/>
          <w:bottom w:val="single" w:sz="8" w:space="0" w:color="C1C1D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04ECC" w:themeColor="accent2" w:themeTint="99"/>
        <w:bottom w:val="single" w:sz="4" w:space="0" w:color="D04ECC" w:themeColor="accent2" w:themeTint="99"/>
        <w:insideH w:val="single" w:sz="4" w:space="0" w:color="D04E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FCF9E0" w:themeColor="accent3" w:themeTint="99"/>
        <w:bottom w:val="single" w:sz="4" w:space="0" w:color="FCF9E0" w:themeColor="accent3" w:themeTint="99"/>
        <w:insideH w:val="single" w:sz="4" w:space="0" w:color="FCF9E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FDD5A1" w:themeColor="accent4" w:themeTint="99"/>
        <w:bottom w:val="single" w:sz="4" w:space="0" w:color="FDD5A1" w:themeColor="accent4" w:themeTint="99"/>
        <w:insideH w:val="single" w:sz="4" w:space="0" w:color="FDD5A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E7E7E7" w:themeColor="accent5" w:themeTint="99"/>
        <w:bottom w:val="single" w:sz="4" w:space="0" w:color="E7E7E7" w:themeColor="accent5" w:themeTint="99"/>
        <w:insideH w:val="single" w:sz="4" w:space="0" w:color="E7E7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9D9E6" w:themeColor="accent6" w:themeTint="99"/>
        <w:bottom w:val="single" w:sz="4" w:space="0" w:color="D9D9E6" w:themeColor="accent6" w:themeTint="99"/>
        <w:insideH w:val="single" w:sz="4" w:space="0" w:color="D9D9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6D1D6B" w:themeColor="accent2"/>
        <w:left w:val="single" w:sz="4" w:space="0" w:color="6D1D6B" w:themeColor="accent2"/>
        <w:bottom w:val="single" w:sz="4" w:space="0" w:color="6D1D6B" w:themeColor="accent2"/>
        <w:right w:val="single" w:sz="4" w:space="0" w:color="6D1D6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D1D6B" w:themeColor="accent2"/>
          <w:right w:val="single" w:sz="4" w:space="0" w:color="6D1D6B" w:themeColor="accent2"/>
        </w:tcBorders>
      </w:tcPr>
    </w:tblStylePr>
    <w:tblStylePr w:type="band1Horz">
      <w:tblPr/>
      <w:tcPr>
        <w:tcBorders>
          <w:top w:val="single" w:sz="4" w:space="0" w:color="6D1D6B" w:themeColor="accent2"/>
          <w:bottom w:val="single" w:sz="4" w:space="0" w:color="6D1D6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D1D6B" w:themeColor="accent2"/>
          <w:left w:val="nil"/>
        </w:tcBorders>
      </w:tcPr>
    </w:tblStylePr>
    <w:tblStylePr w:type="swCell">
      <w:tblPr/>
      <w:tcPr>
        <w:tcBorders>
          <w:top w:val="double" w:sz="4" w:space="0" w:color="6D1D6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BF6CD" w:themeColor="accent3"/>
        <w:left w:val="single" w:sz="4" w:space="0" w:color="FBF6CD" w:themeColor="accent3"/>
        <w:bottom w:val="single" w:sz="4" w:space="0" w:color="FBF6CD" w:themeColor="accent3"/>
        <w:right w:val="single" w:sz="4" w:space="0" w:color="FBF6C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F6CD" w:themeColor="accent3"/>
          <w:right w:val="single" w:sz="4" w:space="0" w:color="FBF6CD" w:themeColor="accent3"/>
        </w:tcBorders>
      </w:tcPr>
    </w:tblStylePr>
    <w:tblStylePr w:type="band1Horz">
      <w:tblPr/>
      <w:tcPr>
        <w:tcBorders>
          <w:top w:val="single" w:sz="4" w:space="0" w:color="FBF6CD" w:themeColor="accent3"/>
          <w:bottom w:val="single" w:sz="4" w:space="0" w:color="FBF6C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F6CD" w:themeColor="accent3"/>
          <w:left w:val="nil"/>
        </w:tcBorders>
      </w:tcPr>
    </w:tblStylePr>
    <w:tblStylePr w:type="swCell">
      <w:tblPr/>
      <w:tcPr>
        <w:tcBorders>
          <w:top w:val="double" w:sz="4" w:space="0" w:color="FBF6C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DBB63" w:themeColor="accent4"/>
        <w:left w:val="single" w:sz="4" w:space="0" w:color="FDBB63" w:themeColor="accent4"/>
        <w:bottom w:val="single" w:sz="4" w:space="0" w:color="FDBB63" w:themeColor="accent4"/>
        <w:right w:val="single" w:sz="4" w:space="0" w:color="FDBB6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BB63" w:themeColor="accent4"/>
          <w:right w:val="single" w:sz="4" w:space="0" w:color="FDBB63" w:themeColor="accent4"/>
        </w:tcBorders>
      </w:tcPr>
    </w:tblStylePr>
    <w:tblStylePr w:type="band1Horz">
      <w:tblPr/>
      <w:tcPr>
        <w:tcBorders>
          <w:top w:val="single" w:sz="4" w:space="0" w:color="FDBB63" w:themeColor="accent4"/>
          <w:bottom w:val="single" w:sz="4" w:space="0" w:color="FDBB6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BB63" w:themeColor="accent4"/>
          <w:left w:val="nil"/>
        </w:tcBorders>
      </w:tcPr>
    </w:tblStylePr>
    <w:tblStylePr w:type="swCell">
      <w:tblPr/>
      <w:tcPr>
        <w:tcBorders>
          <w:top w:val="double" w:sz="4" w:space="0" w:color="FDBB6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8D8D8" w:themeColor="accent5"/>
        <w:left w:val="single" w:sz="4" w:space="0" w:color="D8D8D8" w:themeColor="accent5"/>
        <w:bottom w:val="single" w:sz="4" w:space="0" w:color="D8D8D8" w:themeColor="accent5"/>
        <w:right w:val="single" w:sz="4" w:space="0" w:color="D8D8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D8D8" w:themeColor="accent5"/>
          <w:right w:val="single" w:sz="4" w:space="0" w:color="D8D8D8" w:themeColor="accent5"/>
        </w:tcBorders>
      </w:tcPr>
    </w:tblStylePr>
    <w:tblStylePr w:type="band1Horz">
      <w:tblPr/>
      <w:tcPr>
        <w:tcBorders>
          <w:top w:val="single" w:sz="4" w:space="0" w:color="D8D8D8" w:themeColor="accent5"/>
          <w:bottom w:val="single" w:sz="4" w:space="0" w:color="D8D8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D8D8" w:themeColor="accent5"/>
          <w:left w:val="nil"/>
        </w:tcBorders>
      </w:tcPr>
    </w:tblStylePr>
    <w:tblStylePr w:type="swCell">
      <w:tblPr/>
      <w:tcPr>
        <w:tcBorders>
          <w:top w:val="double" w:sz="4" w:space="0" w:color="D8D8D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C1C1D6" w:themeColor="accent6"/>
        <w:left w:val="single" w:sz="4" w:space="0" w:color="C1C1D6" w:themeColor="accent6"/>
        <w:bottom w:val="single" w:sz="4" w:space="0" w:color="C1C1D6" w:themeColor="accent6"/>
        <w:right w:val="single" w:sz="4" w:space="0" w:color="C1C1D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C1D6" w:themeColor="accent6"/>
          <w:right w:val="single" w:sz="4" w:space="0" w:color="C1C1D6" w:themeColor="accent6"/>
        </w:tcBorders>
      </w:tcPr>
    </w:tblStylePr>
    <w:tblStylePr w:type="band1Horz">
      <w:tblPr/>
      <w:tcPr>
        <w:tcBorders>
          <w:top w:val="single" w:sz="4" w:space="0" w:color="C1C1D6" w:themeColor="accent6"/>
          <w:bottom w:val="single" w:sz="4" w:space="0" w:color="C1C1D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C1D6" w:themeColor="accent6"/>
          <w:left w:val="nil"/>
        </w:tcBorders>
      </w:tcPr>
    </w:tblStylePr>
    <w:tblStylePr w:type="swCell">
      <w:tblPr/>
      <w:tcPr>
        <w:tcBorders>
          <w:top w:val="double" w:sz="4" w:space="0" w:color="C1C1D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D1D6B" w:themeColor="accent2"/>
          <w:left w:val="single" w:sz="4" w:space="0" w:color="6D1D6B" w:themeColor="accent2"/>
          <w:bottom w:val="single" w:sz="4" w:space="0" w:color="6D1D6B" w:themeColor="accent2"/>
          <w:right w:val="single" w:sz="4" w:space="0" w:color="6D1D6B" w:themeColor="accent2"/>
          <w:insideH w:val="nil"/>
        </w:tcBorders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F6CD" w:themeColor="accent3"/>
          <w:left w:val="single" w:sz="4" w:space="0" w:color="FBF6CD" w:themeColor="accent3"/>
          <w:bottom w:val="single" w:sz="4" w:space="0" w:color="FBF6CD" w:themeColor="accent3"/>
          <w:right w:val="single" w:sz="4" w:space="0" w:color="FBF6CD" w:themeColor="accent3"/>
          <w:insideH w:val="nil"/>
        </w:tcBorders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B63" w:themeColor="accent4"/>
          <w:left w:val="single" w:sz="4" w:space="0" w:color="FDBB63" w:themeColor="accent4"/>
          <w:bottom w:val="single" w:sz="4" w:space="0" w:color="FDBB63" w:themeColor="accent4"/>
          <w:right w:val="single" w:sz="4" w:space="0" w:color="FDBB63" w:themeColor="accent4"/>
          <w:insideH w:val="nil"/>
        </w:tcBorders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D8D8" w:themeColor="accent5"/>
          <w:left w:val="single" w:sz="4" w:space="0" w:color="D8D8D8" w:themeColor="accent5"/>
          <w:bottom w:val="single" w:sz="4" w:space="0" w:color="D8D8D8" w:themeColor="accent5"/>
          <w:right w:val="single" w:sz="4" w:space="0" w:color="D8D8D8" w:themeColor="accent5"/>
          <w:insideH w:val="nil"/>
        </w:tcBorders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C1D6" w:themeColor="accent6"/>
          <w:left w:val="single" w:sz="4" w:space="0" w:color="C1C1D6" w:themeColor="accent6"/>
          <w:bottom w:val="single" w:sz="4" w:space="0" w:color="C1C1D6" w:themeColor="accent6"/>
          <w:right w:val="single" w:sz="4" w:space="0" w:color="C1C1D6" w:themeColor="accent6"/>
          <w:insideH w:val="nil"/>
        </w:tcBorders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6D1D6B" w:themeColor="accent2"/>
        <w:left w:val="single" w:sz="24" w:space="0" w:color="6D1D6B" w:themeColor="accent2"/>
        <w:bottom w:val="single" w:sz="24" w:space="0" w:color="6D1D6B" w:themeColor="accent2"/>
        <w:right w:val="single" w:sz="24" w:space="0" w:color="6D1D6B" w:themeColor="accent2"/>
      </w:tblBorders>
    </w:tblPr>
    <w:tcPr>
      <w:shd w:val="clear" w:color="auto" w:fill="6D1D6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FBF6CD" w:themeColor="accent3"/>
        <w:left w:val="single" w:sz="24" w:space="0" w:color="FBF6CD" w:themeColor="accent3"/>
        <w:bottom w:val="single" w:sz="24" w:space="0" w:color="FBF6CD" w:themeColor="accent3"/>
        <w:right w:val="single" w:sz="24" w:space="0" w:color="FBF6CD" w:themeColor="accent3"/>
      </w:tblBorders>
    </w:tblPr>
    <w:tcPr>
      <w:shd w:val="clear" w:color="auto" w:fill="FBF6C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FDBB63" w:themeColor="accent4"/>
        <w:left w:val="single" w:sz="24" w:space="0" w:color="FDBB63" w:themeColor="accent4"/>
        <w:bottom w:val="single" w:sz="24" w:space="0" w:color="FDBB63" w:themeColor="accent4"/>
        <w:right w:val="single" w:sz="24" w:space="0" w:color="FDBB63" w:themeColor="accent4"/>
      </w:tblBorders>
    </w:tblPr>
    <w:tcPr>
      <w:shd w:val="clear" w:color="auto" w:fill="FDBB6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D8D8D8" w:themeColor="accent5"/>
        <w:left w:val="single" w:sz="24" w:space="0" w:color="D8D8D8" w:themeColor="accent5"/>
        <w:bottom w:val="single" w:sz="24" w:space="0" w:color="D8D8D8" w:themeColor="accent5"/>
        <w:right w:val="single" w:sz="24" w:space="0" w:color="D8D8D8" w:themeColor="accent5"/>
      </w:tblBorders>
    </w:tblPr>
    <w:tcPr>
      <w:shd w:val="clear" w:color="auto" w:fill="D8D8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C1C1D6" w:themeColor="accent6"/>
        <w:left w:val="single" w:sz="24" w:space="0" w:color="C1C1D6" w:themeColor="accent6"/>
        <w:bottom w:val="single" w:sz="24" w:space="0" w:color="C1C1D6" w:themeColor="accent6"/>
        <w:right w:val="single" w:sz="24" w:space="0" w:color="C1C1D6" w:themeColor="accent6"/>
      </w:tblBorders>
    </w:tblPr>
    <w:tcPr>
      <w:shd w:val="clear" w:color="auto" w:fill="C1C1D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6D1D6B" w:themeColor="accent2"/>
        <w:bottom w:val="single" w:sz="4" w:space="0" w:color="6D1D6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D1D6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BF6CD" w:themeColor="accent3"/>
        <w:bottom w:val="single" w:sz="4" w:space="0" w:color="FBF6C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BF6C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BB63" w:themeColor="accent4"/>
        <w:bottom w:val="single" w:sz="4" w:space="0" w:color="FDBB6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DBB6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D8D8D8" w:themeColor="accent5"/>
        <w:bottom w:val="single" w:sz="4" w:space="0" w:color="D8D8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D8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C1C1D6" w:themeColor="accent6"/>
        <w:bottom w:val="single" w:sz="4" w:space="0" w:color="C1C1D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C1D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51154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D1D6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D1D6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D1D6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D1D6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F2E2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F6C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F6C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F6C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F6C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FC940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BB6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BB6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BB6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BB6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A1A1A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D8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D8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D8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D8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8383A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C1D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C1D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C1D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C1D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B630B2" w:themeColor="accent2" w:themeTint="BF"/>
        <w:left w:val="single" w:sz="8" w:space="0" w:color="B630B2" w:themeColor="accent2" w:themeTint="BF"/>
        <w:bottom w:val="single" w:sz="8" w:space="0" w:color="B630B2" w:themeColor="accent2" w:themeTint="BF"/>
        <w:right w:val="single" w:sz="8" w:space="0" w:color="B630B2" w:themeColor="accent2" w:themeTint="BF"/>
        <w:insideH w:val="single" w:sz="8" w:space="0" w:color="B630B2" w:themeColor="accent2" w:themeTint="BF"/>
        <w:insideV w:val="single" w:sz="8" w:space="0" w:color="B630B2" w:themeColor="accent2" w:themeTint="BF"/>
      </w:tblBorders>
    </w:tblPr>
    <w:tcPr>
      <w:shd w:val="clear" w:color="auto" w:fill="EBB6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30B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shd w:val="clear" w:color="auto" w:fill="D86C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FCF8D9" w:themeColor="accent3" w:themeTint="BF"/>
        <w:left w:val="single" w:sz="8" w:space="0" w:color="FCF8D9" w:themeColor="accent3" w:themeTint="BF"/>
        <w:bottom w:val="single" w:sz="8" w:space="0" w:color="FCF8D9" w:themeColor="accent3" w:themeTint="BF"/>
        <w:right w:val="single" w:sz="8" w:space="0" w:color="FCF8D9" w:themeColor="accent3" w:themeTint="BF"/>
        <w:insideH w:val="single" w:sz="8" w:space="0" w:color="FCF8D9" w:themeColor="accent3" w:themeTint="BF"/>
        <w:insideV w:val="single" w:sz="8" w:space="0" w:color="FCF8D9" w:themeColor="accent3" w:themeTint="BF"/>
      </w:tblBorders>
    </w:tblPr>
    <w:tcPr>
      <w:shd w:val="clear" w:color="auto" w:fill="FEFC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F8D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FDCB89" w:themeColor="accent4" w:themeTint="BF"/>
        <w:left w:val="single" w:sz="8" w:space="0" w:color="FDCB89" w:themeColor="accent4" w:themeTint="BF"/>
        <w:bottom w:val="single" w:sz="8" w:space="0" w:color="FDCB89" w:themeColor="accent4" w:themeTint="BF"/>
        <w:right w:val="single" w:sz="8" w:space="0" w:color="FDCB89" w:themeColor="accent4" w:themeTint="BF"/>
        <w:insideH w:val="single" w:sz="8" w:space="0" w:color="FDCB89" w:themeColor="accent4" w:themeTint="BF"/>
        <w:insideV w:val="single" w:sz="8" w:space="0" w:color="FDCB89" w:themeColor="accent4" w:themeTint="BF"/>
      </w:tblBorders>
    </w:tblPr>
    <w:tcPr>
      <w:shd w:val="clear" w:color="auto" w:fill="FEED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B8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shd w:val="clear" w:color="auto" w:fill="FEDCB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E1E1E1" w:themeColor="accent5" w:themeTint="BF"/>
        <w:left w:val="single" w:sz="8" w:space="0" w:color="E1E1E1" w:themeColor="accent5" w:themeTint="BF"/>
        <w:bottom w:val="single" w:sz="8" w:space="0" w:color="E1E1E1" w:themeColor="accent5" w:themeTint="BF"/>
        <w:right w:val="single" w:sz="8" w:space="0" w:color="E1E1E1" w:themeColor="accent5" w:themeTint="BF"/>
        <w:insideH w:val="single" w:sz="8" w:space="0" w:color="E1E1E1" w:themeColor="accent5" w:themeTint="BF"/>
        <w:insideV w:val="single" w:sz="8" w:space="0" w:color="E1E1E1" w:themeColor="accent5" w:themeTint="BF"/>
      </w:tblBorders>
    </w:tblPr>
    <w:tcPr>
      <w:shd w:val="clear" w:color="auto" w:fill="F5F5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E1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shd w:val="clear" w:color="auto" w:fill="EBEB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D0D0E0" w:themeColor="accent6" w:themeTint="BF"/>
        <w:left w:val="single" w:sz="8" w:space="0" w:color="D0D0E0" w:themeColor="accent6" w:themeTint="BF"/>
        <w:bottom w:val="single" w:sz="8" w:space="0" w:color="D0D0E0" w:themeColor="accent6" w:themeTint="BF"/>
        <w:right w:val="single" w:sz="8" w:space="0" w:color="D0D0E0" w:themeColor="accent6" w:themeTint="BF"/>
        <w:insideH w:val="single" w:sz="8" w:space="0" w:color="D0D0E0" w:themeColor="accent6" w:themeTint="BF"/>
        <w:insideV w:val="single" w:sz="8" w:space="0" w:color="D0D0E0" w:themeColor="accent6" w:themeTint="BF"/>
      </w:tblBorders>
    </w:tblPr>
    <w:tcPr>
      <w:shd w:val="clear" w:color="auto" w:fill="EFEF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D0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shd w:val="clear" w:color="auto" w:fill="E0E0E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  <w:insideH w:val="single" w:sz="8" w:space="0" w:color="6D1D6B" w:themeColor="accent2"/>
        <w:insideV w:val="single" w:sz="8" w:space="0" w:color="6D1D6B" w:themeColor="accent2"/>
      </w:tblBorders>
    </w:tblPr>
    <w:tcPr>
      <w:shd w:val="clear" w:color="auto" w:fill="EBB6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E2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4EE" w:themeFill="accent2" w:themeFillTint="33"/>
      </w:tc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tcBorders>
          <w:insideH w:val="single" w:sz="6" w:space="0" w:color="6D1D6B" w:themeColor="accent2"/>
          <w:insideV w:val="single" w:sz="6" w:space="0" w:color="6D1D6B" w:themeColor="accent2"/>
        </w:tcBorders>
        <w:shd w:val="clear" w:color="auto" w:fill="D86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  <w:insideH w:val="single" w:sz="8" w:space="0" w:color="FBF6CD" w:themeColor="accent3"/>
        <w:insideV w:val="single" w:sz="8" w:space="0" w:color="FBF6CD" w:themeColor="accent3"/>
      </w:tblBorders>
    </w:tblPr>
    <w:tcPr>
      <w:shd w:val="clear" w:color="auto" w:fill="FEFC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DF4" w:themeFill="accent3" w:themeFillTint="33"/>
      </w:tc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tcBorders>
          <w:insideH w:val="single" w:sz="6" w:space="0" w:color="FBF6CD" w:themeColor="accent3"/>
          <w:insideV w:val="single" w:sz="6" w:space="0" w:color="FBF6CD" w:themeColor="accent3"/>
        </w:tcBorders>
        <w:shd w:val="clear" w:color="auto" w:fill="FDFAE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  <w:insideH w:val="single" w:sz="8" w:space="0" w:color="FDBB63" w:themeColor="accent4"/>
        <w:insideV w:val="single" w:sz="8" w:space="0" w:color="FDBB63" w:themeColor="accent4"/>
      </w:tblBorders>
    </w:tblPr>
    <w:tcPr>
      <w:shd w:val="clear" w:color="auto" w:fill="FEED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F" w:themeFill="accent4" w:themeFillTint="33"/>
      </w:tc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tcBorders>
          <w:insideH w:val="single" w:sz="6" w:space="0" w:color="FDBB63" w:themeColor="accent4"/>
          <w:insideV w:val="single" w:sz="6" w:space="0" w:color="FDBB63" w:themeColor="accent4"/>
        </w:tcBorders>
        <w:shd w:val="clear" w:color="auto" w:fill="FEDC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  <w:insideH w:val="single" w:sz="8" w:space="0" w:color="D8D8D8" w:themeColor="accent5"/>
        <w:insideV w:val="single" w:sz="8" w:space="0" w:color="D8D8D8" w:themeColor="accent5"/>
      </w:tblBorders>
    </w:tblPr>
    <w:tcPr>
      <w:shd w:val="clear" w:color="auto" w:fill="F5F5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5" w:themeFillTint="33"/>
      </w:tc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tcBorders>
          <w:insideH w:val="single" w:sz="6" w:space="0" w:color="D8D8D8" w:themeColor="accent5"/>
          <w:insideV w:val="single" w:sz="6" w:space="0" w:color="D8D8D8" w:themeColor="accent5"/>
        </w:tcBorders>
        <w:shd w:val="clear" w:color="auto" w:fill="EBEB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  <w:insideH w:val="single" w:sz="8" w:space="0" w:color="C1C1D6" w:themeColor="accent6"/>
        <w:insideV w:val="single" w:sz="8" w:space="0" w:color="C1C1D6" w:themeColor="accent6"/>
      </w:tblBorders>
    </w:tblPr>
    <w:tcPr>
      <w:shd w:val="clear" w:color="auto" w:fill="EFEF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6" w:themeFill="accent6" w:themeFillTint="33"/>
      </w:tc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tcBorders>
          <w:insideH w:val="single" w:sz="6" w:space="0" w:color="C1C1D6" w:themeColor="accent6"/>
          <w:insideV w:val="single" w:sz="6" w:space="0" w:color="C1C1D6" w:themeColor="accent6"/>
        </w:tcBorders>
        <w:shd w:val="clear" w:color="auto" w:fill="E0E0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B6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1D6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1D6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6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6C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C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F6C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F6C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AE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AE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B6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B6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B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B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5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D8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D8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B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B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C1D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C1D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0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0E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bottom w:val="single" w:sz="8" w:space="0" w:color="6D1D6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1D6B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D1D6B" w:themeColor="accent2"/>
          <w:bottom w:val="single" w:sz="8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1D6B" w:themeColor="accent2"/>
          <w:bottom w:val="single" w:sz="8" w:space="0" w:color="6D1D6B" w:themeColor="accent2"/>
        </w:tcBorders>
      </w:tcPr>
    </w:tblStylePr>
    <w:tblStylePr w:type="band1Vert">
      <w:tblPr/>
      <w:tcPr>
        <w:shd w:val="clear" w:color="auto" w:fill="EBB6EA" w:themeFill="accent2" w:themeFillTint="3F"/>
      </w:tcPr>
    </w:tblStylePr>
    <w:tblStylePr w:type="band1Horz">
      <w:tblPr/>
      <w:tcPr>
        <w:shd w:val="clear" w:color="auto" w:fill="EBB6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bottom w:val="single" w:sz="8" w:space="0" w:color="FBF6C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F6CD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FBF6CD" w:themeColor="accent3"/>
          <w:bottom w:val="single" w:sz="8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F6CD" w:themeColor="accent3"/>
          <w:bottom w:val="single" w:sz="8" w:space="0" w:color="FBF6CD" w:themeColor="accent3"/>
        </w:tcBorders>
      </w:tcPr>
    </w:tblStylePr>
    <w:tblStylePr w:type="band1Vert">
      <w:tblPr/>
      <w:tcPr>
        <w:shd w:val="clear" w:color="auto" w:fill="FEFCF2" w:themeFill="accent3" w:themeFillTint="3F"/>
      </w:tcPr>
    </w:tblStylePr>
    <w:tblStylePr w:type="band1Horz">
      <w:tblPr/>
      <w:tcPr>
        <w:shd w:val="clear" w:color="auto" w:fill="FEFCF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bottom w:val="single" w:sz="8" w:space="0" w:color="FDBB6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B63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FDBB63" w:themeColor="accent4"/>
          <w:bottom w:val="single" w:sz="8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B63" w:themeColor="accent4"/>
          <w:bottom w:val="single" w:sz="8" w:space="0" w:color="FDBB63" w:themeColor="accent4"/>
        </w:tcBorders>
      </w:tcPr>
    </w:tblStylePr>
    <w:tblStylePr w:type="band1Vert">
      <w:tblPr/>
      <w:tcPr>
        <w:shd w:val="clear" w:color="auto" w:fill="FEEDD8" w:themeFill="accent4" w:themeFillTint="3F"/>
      </w:tcPr>
    </w:tblStylePr>
    <w:tblStylePr w:type="band1Horz">
      <w:tblPr/>
      <w:tcPr>
        <w:shd w:val="clear" w:color="auto" w:fill="FEED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bottom w:val="single" w:sz="8" w:space="0" w:color="D8D8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D8D8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D8D8D8" w:themeColor="accent5"/>
          <w:bottom w:val="single" w:sz="8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D8D8" w:themeColor="accent5"/>
          <w:bottom w:val="single" w:sz="8" w:space="0" w:color="D8D8D8" w:themeColor="accent5"/>
        </w:tcBorders>
      </w:tcPr>
    </w:tblStylePr>
    <w:tblStylePr w:type="band1Vert">
      <w:tblPr/>
      <w:tcPr>
        <w:shd w:val="clear" w:color="auto" w:fill="F5F5F5" w:themeFill="accent5" w:themeFillTint="3F"/>
      </w:tcPr>
    </w:tblStylePr>
    <w:tblStylePr w:type="band1Horz">
      <w:tblPr/>
      <w:tcPr>
        <w:shd w:val="clear" w:color="auto" w:fill="F5F5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bottom w:val="single" w:sz="8" w:space="0" w:color="C1C1D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C1D6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C1C1D6" w:themeColor="accent6"/>
          <w:bottom w:val="single" w:sz="8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C1D6" w:themeColor="accent6"/>
          <w:bottom w:val="single" w:sz="8" w:space="0" w:color="C1C1D6" w:themeColor="accent6"/>
        </w:tcBorders>
      </w:tcPr>
    </w:tblStylePr>
    <w:tblStylePr w:type="band1Vert">
      <w:tblPr/>
      <w:tcPr>
        <w:shd w:val="clear" w:color="auto" w:fill="EFEFF4" w:themeFill="accent6" w:themeFillTint="3F"/>
      </w:tcPr>
    </w:tblStylePr>
    <w:tblStylePr w:type="band1Horz">
      <w:tblPr/>
      <w:tcPr>
        <w:shd w:val="clear" w:color="auto" w:fill="EFEF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1D6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1D6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B6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F6C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F6C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F6C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C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B6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B6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B6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D8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D8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D8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C1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C1D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C1D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B630B2" w:themeColor="accent2" w:themeTint="BF"/>
        <w:left w:val="single" w:sz="8" w:space="0" w:color="B630B2" w:themeColor="accent2" w:themeTint="BF"/>
        <w:bottom w:val="single" w:sz="8" w:space="0" w:color="B630B2" w:themeColor="accent2" w:themeTint="BF"/>
        <w:right w:val="single" w:sz="8" w:space="0" w:color="B630B2" w:themeColor="accent2" w:themeTint="BF"/>
        <w:insideH w:val="single" w:sz="8" w:space="0" w:color="B630B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30B2" w:themeColor="accent2" w:themeTint="BF"/>
          <w:left w:val="single" w:sz="8" w:space="0" w:color="B630B2" w:themeColor="accent2" w:themeTint="BF"/>
          <w:bottom w:val="single" w:sz="8" w:space="0" w:color="B630B2" w:themeColor="accent2" w:themeTint="BF"/>
          <w:right w:val="single" w:sz="8" w:space="0" w:color="B630B2" w:themeColor="accent2" w:themeTint="BF"/>
          <w:insideH w:val="nil"/>
          <w:insideV w:val="nil"/>
        </w:tcBorders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30B2" w:themeColor="accent2" w:themeTint="BF"/>
          <w:left w:val="single" w:sz="8" w:space="0" w:color="B630B2" w:themeColor="accent2" w:themeTint="BF"/>
          <w:bottom w:val="single" w:sz="8" w:space="0" w:color="B630B2" w:themeColor="accent2" w:themeTint="BF"/>
          <w:right w:val="single" w:sz="8" w:space="0" w:color="B630B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6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B6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FCF8D9" w:themeColor="accent3" w:themeTint="BF"/>
        <w:left w:val="single" w:sz="8" w:space="0" w:color="FCF8D9" w:themeColor="accent3" w:themeTint="BF"/>
        <w:bottom w:val="single" w:sz="8" w:space="0" w:color="FCF8D9" w:themeColor="accent3" w:themeTint="BF"/>
        <w:right w:val="single" w:sz="8" w:space="0" w:color="FCF8D9" w:themeColor="accent3" w:themeTint="BF"/>
        <w:insideH w:val="single" w:sz="8" w:space="0" w:color="FCF8D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F8D9" w:themeColor="accent3" w:themeTint="BF"/>
          <w:left w:val="single" w:sz="8" w:space="0" w:color="FCF8D9" w:themeColor="accent3" w:themeTint="BF"/>
          <w:bottom w:val="single" w:sz="8" w:space="0" w:color="FCF8D9" w:themeColor="accent3" w:themeTint="BF"/>
          <w:right w:val="single" w:sz="8" w:space="0" w:color="FCF8D9" w:themeColor="accent3" w:themeTint="BF"/>
          <w:insideH w:val="nil"/>
          <w:insideV w:val="nil"/>
        </w:tcBorders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F8D9" w:themeColor="accent3" w:themeTint="BF"/>
          <w:left w:val="single" w:sz="8" w:space="0" w:color="FCF8D9" w:themeColor="accent3" w:themeTint="BF"/>
          <w:bottom w:val="single" w:sz="8" w:space="0" w:color="FCF8D9" w:themeColor="accent3" w:themeTint="BF"/>
          <w:right w:val="single" w:sz="8" w:space="0" w:color="FCF8D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C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FDCB89" w:themeColor="accent4" w:themeTint="BF"/>
        <w:left w:val="single" w:sz="8" w:space="0" w:color="FDCB89" w:themeColor="accent4" w:themeTint="BF"/>
        <w:bottom w:val="single" w:sz="8" w:space="0" w:color="FDCB89" w:themeColor="accent4" w:themeTint="BF"/>
        <w:right w:val="single" w:sz="8" w:space="0" w:color="FDCB89" w:themeColor="accent4" w:themeTint="BF"/>
        <w:insideH w:val="single" w:sz="8" w:space="0" w:color="FDCB8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B89" w:themeColor="accent4" w:themeTint="BF"/>
          <w:left w:val="single" w:sz="8" w:space="0" w:color="FDCB89" w:themeColor="accent4" w:themeTint="BF"/>
          <w:bottom w:val="single" w:sz="8" w:space="0" w:color="FDCB89" w:themeColor="accent4" w:themeTint="BF"/>
          <w:right w:val="single" w:sz="8" w:space="0" w:color="FDCB89" w:themeColor="accent4" w:themeTint="BF"/>
          <w:insideH w:val="nil"/>
          <w:insideV w:val="nil"/>
        </w:tcBorders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B89" w:themeColor="accent4" w:themeTint="BF"/>
          <w:left w:val="single" w:sz="8" w:space="0" w:color="FDCB89" w:themeColor="accent4" w:themeTint="BF"/>
          <w:bottom w:val="single" w:sz="8" w:space="0" w:color="FDCB89" w:themeColor="accent4" w:themeTint="BF"/>
          <w:right w:val="single" w:sz="8" w:space="0" w:color="FDCB8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E1E1E1" w:themeColor="accent5" w:themeTint="BF"/>
        <w:left w:val="single" w:sz="8" w:space="0" w:color="E1E1E1" w:themeColor="accent5" w:themeTint="BF"/>
        <w:bottom w:val="single" w:sz="8" w:space="0" w:color="E1E1E1" w:themeColor="accent5" w:themeTint="BF"/>
        <w:right w:val="single" w:sz="8" w:space="0" w:color="E1E1E1" w:themeColor="accent5" w:themeTint="BF"/>
        <w:insideH w:val="single" w:sz="8" w:space="0" w:color="E1E1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E1E1" w:themeColor="accent5" w:themeTint="BF"/>
          <w:left w:val="single" w:sz="8" w:space="0" w:color="E1E1E1" w:themeColor="accent5" w:themeTint="BF"/>
          <w:bottom w:val="single" w:sz="8" w:space="0" w:color="E1E1E1" w:themeColor="accent5" w:themeTint="BF"/>
          <w:right w:val="single" w:sz="8" w:space="0" w:color="E1E1E1" w:themeColor="accent5" w:themeTint="BF"/>
          <w:insideH w:val="nil"/>
          <w:insideV w:val="nil"/>
        </w:tcBorders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5" w:themeTint="BF"/>
          <w:left w:val="single" w:sz="8" w:space="0" w:color="E1E1E1" w:themeColor="accent5" w:themeTint="BF"/>
          <w:bottom w:val="single" w:sz="8" w:space="0" w:color="E1E1E1" w:themeColor="accent5" w:themeTint="BF"/>
          <w:right w:val="single" w:sz="8" w:space="0" w:color="E1E1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5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D0D0E0" w:themeColor="accent6" w:themeTint="BF"/>
        <w:left w:val="single" w:sz="8" w:space="0" w:color="D0D0E0" w:themeColor="accent6" w:themeTint="BF"/>
        <w:bottom w:val="single" w:sz="8" w:space="0" w:color="D0D0E0" w:themeColor="accent6" w:themeTint="BF"/>
        <w:right w:val="single" w:sz="8" w:space="0" w:color="D0D0E0" w:themeColor="accent6" w:themeTint="BF"/>
        <w:insideH w:val="single" w:sz="8" w:space="0" w:color="D0D0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D0E0" w:themeColor="accent6" w:themeTint="BF"/>
          <w:left w:val="single" w:sz="8" w:space="0" w:color="D0D0E0" w:themeColor="accent6" w:themeTint="BF"/>
          <w:bottom w:val="single" w:sz="8" w:space="0" w:color="D0D0E0" w:themeColor="accent6" w:themeTint="BF"/>
          <w:right w:val="single" w:sz="8" w:space="0" w:color="D0D0E0" w:themeColor="accent6" w:themeTint="BF"/>
          <w:insideH w:val="nil"/>
          <w:insideV w:val="nil"/>
        </w:tcBorders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0E0" w:themeColor="accent6" w:themeTint="BF"/>
          <w:left w:val="single" w:sz="8" w:space="0" w:color="D0D0E0" w:themeColor="accent6" w:themeTint="BF"/>
          <w:bottom w:val="single" w:sz="8" w:space="0" w:color="D0D0E0" w:themeColor="accent6" w:themeTint="BF"/>
          <w:right w:val="single" w:sz="8" w:space="0" w:color="D0D0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AB436C"/>
    <w:pPr>
      <w:spacing w:before="120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6C"/>
    <w:rPr>
      <w:rFonts w:asciiTheme="majorHAnsi" w:eastAsiaTheme="majorEastAsia" w:hAnsiTheme="majorHAnsi" w:cstheme="majorBidi"/>
      <w:color w:val="FFFFFF" w:themeColor="background1"/>
      <w:kern w:val="28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  <w:style w:type="paragraph" w:customStyle="1" w:styleId="Subject">
    <w:name w:val="Subject"/>
    <w:basedOn w:val="Image"/>
    <w:qFormat/>
    <w:rsid w:val="005C21D7"/>
    <w:rPr>
      <w:rFonts w:asciiTheme="majorHAnsi" w:hAnsiTheme="majorHAnsi"/>
      <w:color w:val="FFFFFF" w:themeColor="background1"/>
    </w:rPr>
  </w:style>
  <w:style w:type="paragraph" w:customStyle="1" w:styleId="Message">
    <w:name w:val="Message"/>
    <w:basedOn w:val="Normal"/>
    <w:qFormat/>
    <w:rsid w:val="005C21D7"/>
    <w:pPr>
      <w:spacing w:before="240" w:line="216" w:lineRule="auto"/>
    </w:pPr>
    <w:rPr>
      <w:color w:val="EAE5EB" w:themeColor="background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kash\AppData\Roaming\Microsoft\Templates\Congratulations%20graduate%20card.dotx" TargetMode="External"/></Relationships>
</file>

<file path=word/theme/theme1.xml><?xml version="1.0" encoding="utf-8"?>
<a:theme xmlns:a="http://schemas.openxmlformats.org/drawingml/2006/main" name="Office Theme">
  <a:themeElements>
    <a:clrScheme name="GC02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6D1D6B"/>
      </a:accent2>
      <a:accent3>
        <a:srgbClr val="FBF6CD"/>
      </a:accent3>
      <a:accent4>
        <a:srgbClr val="FDBB63"/>
      </a:accent4>
      <a:accent5>
        <a:srgbClr val="D8D8D8"/>
      </a:accent5>
      <a:accent6>
        <a:srgbClr val="C1C1D6"/>
      </a:accent6>
      <a:hlink>
        <a:srgbClr val="0066FF"/>
      </a:hlink>
      <a:folHlink>
        <a:srgbClr val="66669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182707-2ACC-40BC-A1DF-D50ED7242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E20E6-8E46-4FCD-8D63-8E8AAE5207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AC894-BE28-45E8-B2E5-52BA084A6E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38F743A3-5784-4516-901D-A1A46A21D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Congratulations graduate card.dotx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2025-06-11T11:47:00Z</dcterms:created>
  <dcterms:modified xsi:type="dcterms:W3CDTF">2025-06-11T11:48:00Z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