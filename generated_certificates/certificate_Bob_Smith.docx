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315"/>
        <w:gridCol w:w="4315"/>
      </w:tblGrid>
      <w:tr w:rsidR="00CF678B" w:rsidRPr="00CF678B" w:rsidTr="00AB436C">
        <w:trPr>
          <w:trHeight w:val="639"/>
        </w:trPr>
        <w:tc>
          <w:tcPr>
            <w:tcW w:w="8630" w:type="dxa"/>
            <w:gridSpan w:val="2"/>
            <w:vAlign w:val="bottom"/>
          </w:tcPr>
          <w:p w:rsidR="00CF678B" w:rsidRPr="00CF678B" w:rsidRDefault="00BB55A2" w:rsidP="00A95754">
            <w:pPr>
              <w:pStyle w:val="Subject"/>
              <w:spacing w:after="60"/>
            </w:pPr>
            <w:r>
              <w:t xml:space="preserve">Bob Smith</w:t>
            </w:r>
          </w:p>
        </w:tc>
      </w:tr>
      <w:tr w:rsidR="00CF678B" w:rsidRPr="00CF678B" w:rsidTr="00AB436C">
        <w:trPr>
          <w:trHeight w:val="450"/>
        </w:trPr>
        <w:tc>
          <w:tcPr>
            <w:tcW w:w="8630" w:type="dxa"/>
            <w:gridSpan w:val="2"/>
            <w:vAlign w:val="bottom"/>
          </w:tcPr>
          <w:p w:rsidR="00CF678B" w:rsidRPr="00AB436C" w:rsidRDefault="00BB55A2" w:rsidP="00A95754">
            <w:pPr>
              <w:pStyle w:val="Title"/>
              <w:spacing w:after="60"/>
              <w:rPr>
                <w:rStyle w:val="Heading1Char"/>
                <w:rFonts w:asciiTheme="majorHAnsi" w:hAnsiTheme="majorHAnsi"/>
                <w:color w:val="FFFFFF" w:themeColor="background1"/>
                <w:sz w:val="28"/>
                <w:szCs w:val="56"/>
              </w:rPr>
            </w:pPr>
            <w:r>
              <w:t xml:space="preserve">Marketing specialist and avid traveler.</w:t>
            </w:r>
          </w:p>
        </w:tc>
      </w:tr>
      <w:tr w:rsidR="00CF678B" w:rsidRPr="00CF678B" w:rsidTr="005C21D7">
        <w:tc>
          <w:tcPr>
            <w:tcW w:w="4315" w:type="dxa"/>
            <w:shd w:val="clear" w:color="auto" w:fill="FBF6CD" w:themeFill="accent3"/>
          </w:tcPr>
          <w:p w:rsidR="00CF678B" w:rsidRPr="00CF678B" w:rsidRDefault="00CF678B" w:rsidP="00CF678B">
            <w:pPr>
              <w:rPr>
                <w:sz w:val="8"/>
              </w:rPr>
            </w:pPr>
          </w:p>
        </w:tc>
        <w:tc>
          <w:tcPr>
            <w:tcW w:w="4315" w:type="dxa"/>
          </w:tcPr>
          <w:p w:rsidR="00CF678B" w:rsidRPr="00CF678B" w:rsidRDefault="00CF678B" w:rsidP="00CF678B">
            <w:pPr>
              <w:rPr>
                <w:sz w:val="8"/>
              </w:rPr>
            </w:pPr>
          </w:p>
        </w:tc>
      </w:tr>
      <w:tr w:rsidR="00CF678B" w:rsidRPr="00CF678B" w:rsidTr="005C21D7">
        <w:trPr>
          <w:trHeight w:val="639"/>
        </w:trPr>
        <w:tc>
          <w:tcPr>
            <w:tcW w:w="8630" w:type="dxa"/>
            <w:gridSpan w:val="2"/>
          </w:tcPr>
          <w:p w:rsidR="00CF678B" w:rsidRPr="00AB436C" w:rsidRDefault="00BB55A2" w:rsidP="00AB436C">
            <w:pPr>
              <w:pStyle w:val="Message"/>
            </w:pPr>
            <w:r>
              <w:t xml:space="preserve">Looking forward to meeting new people.</w:t>
            </w:r>
          </w:p>
        </w:tc>
      </w:tr>
    </w:tbl>
    <w:p w:rsidR="005B66D9" w:rsidRPr="00AB436C" w:rsidRDefault="005B66D9" w:rsidP="00ED3473">
      <w:pPr>
        <w:rPr>
          <w:sz w:val="8"/>
        </w:rPr>
      </w:pPr>
    </w:p>
    <w:sectPr w:rsidR="005B66D9" w:rsidRPr="00AB436C" w:rsidSect="004A424D">
      <w:headerReference w:type="default" r:id="rId12"/>
      <w:pgSz w:w="10080" w:h="720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19E2" w:rsidRDefault="00F819E2">
      <w:r>
        <w:separator/>
      </w:r>
    </w:p>
  </w:endnote>
  <w:endnote w:type="continuationSeparator" w:id="0">
    <w:p w:rsidR="00F819E2" w:rsidRDefault="00F8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19E2" w:rsidRDefault="00F819E2">
      <w:r>
        <w:separator/>
      </w:r>
    </w:p>
  </w:footnote>
  <w:footnote w:type="continuationSeparator" w:id="0">
    <w:p w:rsidR="00F819E2" w:rsidRDefault="00F8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6F5D" w:rsidRDefault="00ED3473">
    <w:pPr>
      <w:pStyle w:val="Header"/>
    </w:pPr>
    <w:r>
      <w:rPr>
        <w:noProof/>
        <w:lang w:bidi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407C79" wp14:editId="12643498">
              <wp:simplePos x="0" y="0"/>
              <wp:positionH relativeFrom="column">
                <wp:posOffset>-5753100</wp:posOffset>
              </wp:positionH>
              <wp:positionV relativeFrom="paragraph">
                <wp:posOffset>-4914900</wp:posOffset>
              </wp:positionV>
              <wp:extent cx="17145897" cy="10314268"/>
              <wp:effectExtent l="0" t="0" r="0" b="0"/>
              <wp:wrapNone/>
              <wp:docPr id="4" name="Group 4" descr="Background images and acc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897" cy="10314268"/>
                        <a:chOff x="0" y="0"/>
                        <a:chExt cx="17145899" cy="10314268"/>
                      </a:xfrm>
                    </wpg:grpSpPr>
                    <wps:wsp>
                      <wps:cNvPr id="280" name="Rectangle 280"/>
                      <wps:cNvSpPr/>
                      <wps:spPr>
                        <a:xfrm>
                          <a:off x="5295900" y="4450352"/>
                          <a:ext cx="6400800" cy="45720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3"/>
                            </a:gs>
                            <a:gs pos="22000">
                              <a:schemeClr val="accent4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0" name="Group 4"/>
                      <wpg:cNvGrpSpPr/>
                      <wpg:grpSpPr bwMode="auto">
                        <a:xfrm rot="5400000">
                          <a:off x="9379846" y="2548215"/>
                          <a:ext cx="10314268" cy="5217838"/>
                          <a:chOff x="0" y="0"/>
                          <a:chExt cx="1536" cy="777"/>
                        </a:xfrm>
                        <a:solidFill>
                          <a:srgbClr val="FBF6CD"/>
                        </a:solidFill>
                      </wpg:grpSpPr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Freeform 57"/>
                        <wps:cNvSpPr>
                          <a:spLocks/>
                        </wps:cNvSpPr>
                        <wps:spPr bwMode="auto">
                          <a:xfrm>
                            <a:off x="47" y="388"/>
                            <a:ext cx="727" cy="388"/>
                          </a:xfrm>
                          <a:custGeom>
                            <a:avLst/>
                            <a:gdLst>
                              <a:gd name="T0" fmla="*/ 536 w 536"/>
                              <a:gd name="T1" fmla="*/ 285 h 285"/>
                              <a:gd name="T2" fmla="*/ 43 w 536"/>
                              <a:gd name="T3" fmla="*/ 0 h 285"/>
                              <a:gd name="T4" fmla="*/ 0 w 536"/>
                              <a:gd name="T5" fmla="*/ 90 h 285"/>
                              <a:gd name="T6" fmla="*/ 536 w 536"/>
                              <a:gd name="T7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36" h="285">
                                <a:moveTo>
                                  <a:pt x="536" y="285"/>
                                </a:move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26" y="29"/>
                                  <a:pt x="12" y="59"/>
                                  <a:pt x="0" y="90"/>
                                </a:cubicBezTo>
                                <a:cubicBezTo>
                                  <a:pt x="536" y="285"/>
                                  <a:pt x="536" y="285"/>
                                  <a:pt x="536" y="2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Freeform 58"/>
                        <wps:cNvSpPr>
                          <a:spLocks/>
                        </wps:cNvSpPr>
                        <wps:spPr bwMode="auto">
                          <a:xfrm>
                            <a:off x="0" y="641"/>
                            <a:ext cx="774" cy="135"/>
                          </a:xfrm>
                          <a:custGeom>
                            <a:avLst/>
                            <a:gdLst>
                              <a:gd name="T0" fmla="*/ 570 w 570"/>
                              <a:gd name="T1" fmla="*/ 99 h 99"/>
                              <a:gd name="T2" fmla="*/ 570 w 570"/>
                              <a:gd name="T3" fmla="*/ 99 h 99"/>
                              <a:gd name="T4" fmla="*/ 9 w 570"/>
                              <a:gd name="T5" fmla="*/ 0 h 99"/>
                              <a:gd name="T6" fmla="*/ 0 w 570"/>
                              <a:gd name="T7" fmla="*/ 99 h 99"/>
                              <a:gd name="T8" fmla="*/ 570 w 570"/>
                              <a:gd name="T9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0" h="99">
                                <a:moveTo>
                                  <a:pt x="570" y="99"/>
                                </a:moveTo>
                                <a:cubicBezTo>
                                  <a:pt x="570" y="99"/>
                                  <a:pt x="570" y="99"/>
                                  <a:pt x="570" y="99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3" y="32"/>
                                  <a:pt x="0" y="65"/>
                                  <a:pt x="0" y="99"/>
                                </a:cubicBezTo>
                                <a:cubicBezTo>
                                  <a:pt x="570" y="99"/>
                                  <a:pt x="570" y="99"/>
                                  <a:pt x="570" y="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Freeform 63"/>
                        <wps:cNvSpPr>
                          <a:spLocks/>
                        </wps:cNvSpPr>
                        <wps:spPr bwMode="auto">
                          <a:xfrm>
                            <a:off x="182" y="182"/>
                            <a:ext cx="592" cy="594"/>
                          </a:xfrm>
                          <a:custGeom>
                            <a:avLst/>
                            <a:gdLst>
                              <a:gd name="T0" fmla="*/ 436 w 436"/>
                              <a:gd name="T1" fmla="*/ 436 h 436"/>
                              <a:gd name="T2" fmla="*/ 70 w 436"/>
                              <a:gd name="T3" fmla="*/ 0 h 436"/>
                              <a:gd name="T4" fmla="*/ 0 w 436"/>
                              <a:gd name="T5" fmla="*/ 70 h 436"/>
                              <a:gd name="T6" fmla="*/ 436 w 436"/>
                              <a:gd name="T7" fmla="*/ 43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436" y="436"/>
                                </a:move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44" y="21"/>
                                  <a:pt x="21" y="44"/>
                                  <a:pt x="0" y="70"/>
                                </a:cubicBezTo>
                                <a:cubicBezTo>
                                  <a:pt x="436" y="436"/>
                                  <a:pt x="436" y="436"/>
                                  <a:pt x="436" y="4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Freeform 76"/>
                        <wps:cNvSpPr>
                          <a:spLocks/>
                        </wps:cNvSpPr>
                        <wps:spPr bwMode="auto">
                          <a:xfrm>
                            <a:off x="640" y="0"/>
                            <a:ext cx="134" cy="776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570"/>
                              <a:gd name="T2" fmla="*/ 0 w 99"/>
                              <a:gd name="T3" fmla="*/ 9 h 570"/>
                              <a:gd name="T4" fmla="*/ 99 w 99"/>
                              <a:gd name="T5" fmla="*/ 570 h 570"/>
                              <a:gd name="T6" fmla="*/ 99 w 99"/>
                              <a:gd name="T7" fmla="*/ 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570">
                                <a:moveTo>
                                  <a:pt x="99" y="0"/>
                                </a:moveTo>
                                <a:cubicBezTo>
                                  <a:pt x="65" y="0"/>
                                  <a:pt x="32" y="3"/>
                                  <a:pt x="0" y="9"/>
                                </a:cubicBezTo>
                                <a:cubicBezTo>
                                  <a:pt x="99" y="570"/>
                                  <a:pt x="99" y="570"/>
                                  <a:pt x="99" y="570"/>
                                </a:cubicBez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Freeform 82"/>
                        <wps:cNvSpPr>
                          <a:spLocks/>
                        </wps:cNvSpPr>
                        <wps:spPr bwMode="auto">
                          <a:xfrm>
                            <a:off x="774" y="510"/>
                            <a:ext cx="762" cy="266"/>
                          </a:xfrm>
                          <a:custGeom>
                            <a:avLst/>
                            <a:gdLst>
                              <a:gd name="T0" fmla="*/ 561 w 561"/>
                              <a:gd name="T1" fmla="*/ 96 h 195"/>
                              <a:gd name="T2" fmla="*/ 536 w 561"/>
                              <a:gd name="T3" fmla="*/ 0 h 195"/>
                              <a:gd name="T4" fmla="*/ 0 w 561"/>
                              <a:gd name="T5" fmla="*/ 195 h 195"/>
                              <a:gd name="T6" fmla="*/ 561 w 561"/>
                              <a:gd name="T7" fmla="*/ 96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61" h="195">
                                <a:moveTo>
                                  <a:pt x="561" y="96"/>
                                </a:moveTo>
                                <a:cubicBezTo>
                                  <a:pt x="555" y="63"/>
                                  <a:pt x="547" y="31"/>
                                  <a:pt x="536" y="0"/>
                                </a:cubicBezTo>
                                <a:cubicBezTo>
                                  <a:pt x="0" y="195"/>
                                  <a:pt x="0" y="195"/>
                                  <a:pt x="0" y="195"/>
                                </a:cubicBezTo>
                                <a:lnTo>
                                  <a:pt x="561" y="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Freeform 96"/>
                        <wps:cNvSpPr>
                          <a:spLocks/>
                        </wps:cNvSpPr>
                        <wps:spPr bwMode="auto">
                          <a:xfrm>
                            <a:off x="774" y="104"/>
                            <a:ext cx="497" cy="672"/>
                          </a:xfrm>
                          <a:custGeom>
                            <a:avLst/>
                            <a:gdLst>
                              <a:gd name="T0" fmla="*/ 0 w 366"/>
                              <a:gd name="T1" fmla="*/ 493 h 493"/>
                              <a:gd name="T2" fmla="*/ 366 w 366"/>
                              <a:gd name="T3" fmla="*/ 57 h 493"/>
                              <a:gd name="T4" fmla="*/ 285 w 366"/>
                              <a:gd name="T5" fmla="*/ 0 h 493"/>
                              <a:gd name="T6" fmla="*/ 0 w 366"/>
                              <a:gd name="T7" fmla="*/ 493 h 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6" h="493">
                                <a:moveTo>
                                  <a:pt x="0" y="493"/>
                                </a:moveTo>
                                <a:cubicBezTo>
                                  <a:pt x="366" y="57"/>
                                  <a:pt x="366" y="57"/>
                                  <a:pt x="366" y="57"/>
                                </a:cubicBezTo>
                                <a:cubicBezTo>
                                  <a:pt x="341" y="35"/>
                                  <a:pt x="314" y="16"/>
                                  <a:pt x="285" y="0"/>
                                </a:cubicBezTo>
                                <a:cubicBezTo>
                                  <a:pt x="0" y="493"/>
                                  <a:pt x="0" y="493"/>
                                  <a:pt x="0" y="4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Freeform 98"/>
                        <wps:cNvSpPr>
                          <a:spLocks/>
                        </wps:cNvSpPr>
                        <wps:spPr bwMode="auto">
                          <a:xfrm>
                            <a:off x="774" y="12"/>
                            <a:ext cx="265" cy="764"/>
                          </a:xfrm>
                          <a:custGeom>
                            <a:avLst/>
                            <a:gdLst>
                              <a:gd name="T0" fmla="*/ 195 w 195"/>
                              <a:gd name="T1" fmla="*/ 25 h 561"/>
                              <a:gd name="T2" fmla="*/ 99 w 195"/>
                              <a:gd name="T3" fmla="*/ 0 h 561"/>
                              <a:gd name="T4" fmla="*/ 0 w 195"/>
                              <a:gd name="T5" fmla="*/ 561 h 561"/>
                              <a:gd name="T6" fmla="*/ 195 w 195"/>
                              <a:gd name="T7" fmla="*/ 25 h 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561">
                                <a:moveTo>
                                  <a:pt x="195" y="25"/>
                                </a:moveTo>
                                <a:cubicBezTo>
                                  <a:pt x="164" y="14"/>
                                  <a:pt x="132" y="6"/>
                                  <a:pt x="99" y="0"/>
                                </a:cubicBezTo>
                                <a:cubicBezTo>
                                  <a:pt x="0" y="561"/>
                                  <a:pt x="0" y="561"/>
                                  <a:pt x="0" y="561"/>
                                </a:cubicBezTo>
                                <a:lnTo>
                                  <a:pt x="195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" name="Freeform 99"/>
                        <wps:cNvSpPr>
                          <a:spLocks/>
                        </wps:cNvSpPr>
                        <wps:spPr bwMode="auto">
                          <a:xfrm>
                            <a:off x="774" y="277"/>
                            <a:ext cx="670" cy="499"/>
                          </a:xfrm>
                          <a:custGeom>
                            <a:avLst/>
                            <a:gdLst>
                              <a:gd name="T0" fmla="*/ 0 w 493"/>
                              <a:gd name="T1" fmla="*/ 366 h 366"/>
                              <a:gd name="T2" fmla="*/ 493 w 493"/>
                              <a:gd name="T3" fmla="*/ 81 h 366"/>
                              <a:gd name="T4" fmla="*/ 436 w 493"/>
                              <a:gd name="T5" fmla="*/ 0 h 366"/>
                              <a:gd name="T6" fmla="*/ 0 w 493"/>
                              <a:gd name="T7" fmla="*/ 366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3" h="366">
                                <a:moveTo>
                                  <a:pt x="0" y="366"/>
                                </a:moveTo>
                                <a:cubicBezTo>
                                  <a:pt x="493" y="81"/>
                                  <a:pt x="493" y="81"/>
                                  <a:pt x="493" y="81"/>
                                </a:cubicBezTo>
                                <a:cubicBezTo>
                                  <a:pt x="477" y="52"/>
                                  <a:pt x="458" y="25"/>
                                  <a:pt x="436" y="0"/>
                                </a:cubicBezTo>
                                <a:cubicBezTo>
                                  <a:pt x="0" y="366"/>
                                  <a:pt x="0" y="366"/>
                                  <a:pt x="0" y="3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Oval 6"/>
                      <wps:cNvSpPr/>
                      <wps:spPr>
                        <a:xfrm>
                          <a:off x="3733800" y="3999502"/>
                          <a:ext cx="6080760" cy="60807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0000">
                              <a:schemeClr val="accent2">
                                <a:lumMod val="50000"/>
                              </a:schemeClr>
                            </a:gs>
                          </a:gsLst>
                          <a:lin ang="2700000" scaled="0"/>
                          <a:tileRect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625" name="Group 4"/>
                      <wpg:cNvGrpSpPr/>
                      <wpg:grpSpPr bwMode="auto">
                        <a:xfrm>
                          <a:off x="4857695" y="7055321"/>
                          <a:ext cx="4952971" cy="3024069"/>
                          <a:chOff x="277" y="776"/>
                          <a:chExt cx="1271" cy="776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626" name="Rectangle 162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7" name="Rectangle 162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8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9" name="Rectangle 162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0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1" name="Rectangle 163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2" name="Rectangle 163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3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4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5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6" name="Rectangle 163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7" name="Rectangle 163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8" name="Rectangle 163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9" name="Rectangle 163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0" name="Rectangle 164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1" name="Rectangle 164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2" name="Rectangle 164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3" name="Rectangle 164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4" name="Rectangle 164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5" name="Rectangle 164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6" name="Rectangle 164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7" name="Rectangle 164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8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9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0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1" name="Rectangle 165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2" name="Rectangle 165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3" name="Rectangle 165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4" name="Rectangle 165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5" name="Rectangle 165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6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7" name="Rectangle 165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8" name="Rectangle 165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9" name="Rectangle 165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0" name="Freeform 39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774" cy="134"/>
                          </a:xfrm>
                          <a:custGeom>
                            <a:avLst/>
                            <a:gdLst>
                              <a:gd name="T0" fmla="*/ 561 w 570"/>
                              <a:gd name="T1" fmla="*/ 99 h 99"/>
                              <a:gd name="T2" fmla="*/ 570 w 570"/>
                              <a:gd name="T3" fmla="*/ 0 h 99"/>
                              <a:gd name="T4" fmla="*/ 0 w 570"/>
                              <a:gd name="T5" fmla="*/ 0 h 99"/>
                              <a:gd name="T6" fmla="*/ 561 w 570"/>
                              <a:gd name="T7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0" h="99">
                                <a:moveTo>
                                  <a:pt x="561" y="99"/>
                                </a:moveTo>
                                <a:cubicBezTo>
                                  <a:pt x="567" y="67"/>
                                  <a:pt x="570" y="34"/>
                                  <a:pt x="57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561" y="9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1" name="Rectangle 166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2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3" name="Rectangle 166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4" name="Rectangle 166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5" name="Rectangle 166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6" name="Rectangle 166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7" name="Rectangle 166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8" name="Rectangle 166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9" name="Rectangle 166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0" name="Rectangle 167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1" name="Rectangle 167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2" name="Rectangle 167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3" name="Rectangle 167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4" name="Rectangle 167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5" name="Rectangle 167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6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3" name="Freeform 69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135" cy="776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570"/>
                              <a:gd name="T2" fmla="*/ 0 w 99"/>
                              <a:gd name="T3" fmla="*/ 570 h 570"/>
                              <a:gd name="T4" fmla="*/ 99 w 99"/>
                              <a:gd name="T5" fmla="*/ 561 h 570"/>
                              <a:gd name="T6" fmla="*/ 0 w 99"/>
                              <a:gd name="T7" fmla="*/ 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570">
                                <a:moveTo>
                                  <a:pt x="0" y="0"/>
                                </a:moveTo>
                                <a:cubicBezTo>
                                  <a:pt x="0" y="570"/>
                                  <a:pt x="0" y="570"/>
                                  <a:pt x="0" y="570"/>
                                </a:cubicBezTo>
                                <a:cubicBezTo>
                                  <a:pt x="34" y="570"/>
                                  <a:pt x="67" y="567"/>
                                  <a:pt x="99" y="56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5" name="Freeform 73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387" cy="729"/>
                          </a:xfrm>
                          <a:custGeom>
                            <a:avLst/>
                            <a:gdLst>
                              <a:gd name="T0" fmla="*/ 195 w 285"/>
                              <a:gd name="T1" fmla="*/ 536 h 536"/>
                              <a:gd name="T2" fmla="*/ 285 w 285"/>
                              <a:gd name="T3" fmla="*/ 493 h 536"/>
                              <a:gd name="T4" fmla="*/ 0 w 285"/>
                              <a:gd name="T5" fmla="*/ 0 h 536"/>
                              <a:gd name="T6" fmla="*/ 195 w 285"/>
                              <a:gd name="T7" fmla="*/ 536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5" h="536">
                                <a:moveTo>
                                  <a:pt x="195" y="536"/>
                                </a:moveTo>
                                <a:cubicBezTo>
                                  <a:pt x="226" y="524"/>
                                  <a:pt x="256" y="510"/>
                                  <a:pt x="285" y="49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195" y="5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6" name="Freeform 74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728" cy="388"/>
                          </a:xfrm>
                          <a:custGeom>
                            <a:avLst/>
                            <a:gdLst>
                              <a:gd name="T0" fmla="*/ 0 w 536"/>
                              <a:gd name="T1" fmla="*/ 0 h 285"/>
                              <a:gd name="T2" fmla="*/ 493 w 536"/>
                              <a:gd name="T3" fmla="*/ 285 h 285"/>
                              <a:gd name="T4" fmla="*/ 536 w 536"/>
                              <a:gd name="T5" fmla="*/ 195 h 285"/>
                              <a:gd name="T6" fmla="*/ 0 w 536"/>
                              <a:gd name="T7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36" h="285">
                                <a:moveTo>
                                  <a:pt x="0" y="0"/>
                                </a:moveTo>
                                <a:cubicBezTo>
                                  <a:pt x="493" y="285"/>
                                  <a:pt x="493" y="285"/>
                                  <a:pt x="493" y="285"/>
                                </a:cubicBezTo>
                                <a:cubicBezTo>
                                  <a:pt x="510" y="256"/>
                                  <a:pt x="524" y="226"/>
                                  <a:pt x="536" y="19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8" name="Freeform 77"/>
                        <wps:cNvSpPr>
                          <a:spLocks/>
                        </wps:cNvSpPr>
                        <wps:spPr bwMode="auto">
                          <a:xfrm>
                            <a:off x="277" y="776"/>
                            <a:ext cx="497" cy="671"/>
                          </a:xfrm>
                          <a:custGeom>
                            <a:avLst/>
                            <a:gdLst>
                              <a:gd name="T0" fmla="*/ 366 w 366"/>
                              <a:gd name="T1" fmla="*/ 0 h 493"/>
                              <a:gd name="T2" fmla="*/ 0 w 366"/>
                              <a:gd name="T3" fmla="*/ 436 h 493"/>
                              <a:gd name="T4" fmla="*/ 81 w 366"/>
                              <a:gd name="T5" fmla="*/ 493 h 493"/>
                              <a:gd name="T6" fmla="*/ 366 w 366"/>
                              <a:gd name="T7" fmla="*/ 0 h 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6" h="493">
                                <a:moveTo>
                                  <a:pt x="366" y="0"/>
                                </a:moveTo>
                                <a:cubicBezTo>
                                  <a:pt x="0" y="436"/>
                                  <a:pt x="0" y="436"/>
                                  <a:pt x="0" y="436"/>
                                </a:cubicBezTo>
                                <a:cubicBezTo>
                                  <a:pt x="25" y="458"/>
                                  <a:pt x="52" y="477"/>
                                  <a:pt x="81" y="493"/>
                                </a:cubicBezTo>
                                <a:cubicBezTo>
                                  <a:pt x="366" y="0"/>
                                  <a:pt x="366" y="0"/>
                                  <a:pt x="36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9" name="Freeform 80"/>
                        <wps:cNvSpPr>
                          <a:spLocks/>
                        </wps:cNvSpPr>
                        <wps:spPr bwMode="auto">
                          <a:xfrm>
                            <a:off x="510" y="776"/>
                            <a:ext cx="264" cy="763"/>
                          </a:xfrm>
                          <a:custGeom>
                            <a:avLst/>
                            <a:gdLst>
                              <a:gd name="T0" fmla="*/ 195 w 195"/>
                              <a:gd name="T1" fmla="*/ 0 h 561"/>
                              <a:gd name="T2" fmla="*/ 0 w 195"/>
                              <a:gd name="T3" fmla="*/ 536 h 561"/>
                              <a:gd name="T4" fmla="*/ 96 w 195"/>
                              <a:gd name="T5" fmla="*/ 561 h 561"/>
                              <a:gd name="T6" fmla="*/ 195 w 195"/>
                              <a:gd name="T7" fmla="*/ 0 h 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561">
                                <a:moveTo>
                                  <a:pt x="195" y="0"/>
                                </a:moveTo>
                                <a:cubicBezTo>
                                  <a:pt x="0" y="536"/>
                                  <a:pt x="0" y="536"/>
                                  <a:pt x="0" y="536"/>
                                </a:cubicBezTo>
                                <a:cubicBezTo>
                                  <a:pt x="31" y="547"/>
                                  <a:pt x="63" y="555"/>
                                  <a:pt x="96" y="561"/>
                                </a:cubicBezTo>
                                <a:cubicBezTo>
                                  <a:pt x="195" y="0"/>
                                  <a:pt x="195" y="0"/>
                                  <a:pt x="19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1" name="Rectangle 169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2" name="Rectangle 169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3" name="Rectangle 169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4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5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6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7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8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9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0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1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2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3" name="Rectangle 170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7" name="Rectangle 170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8" name="Rectangle 170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9" name="Rectangle 170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710" name="Oval 1710"/>
                      <wps:cNvSpPr/>
                      <wps:spPr>
                        <a:xfrm>
                          <a:off x="3708400" y="4005852"/>
                          <a:ext cx="6080760" cy="60807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00" name="Group 453">
                        <a:extLst>
                          <a:ext uri="{FF2B5EF4-FFF2-40B4-BE49-F238E27FC236}">
                            <a16:creationId xmlns:a16="http://schemas.microsoft.com/office/drawing/2014/main" id="{A5D25E3E-8D53-4954-B683-39ED7BEAAEC1}"/>
                          </a:ext>
                        </a:extLst>
                      </wpg:cNvPr>
                      <wpg:cNvGrpSpPr/>
                      <wpg:grpSpPr bwMode="auto">
                        <a:xfrm>
                          <a:off x="7067550" y="4170952"/>
                          <a:ext cx="2339149" cy="1687632"/>
                          <a:chOff x="0" y="0"/>
                          <a:chExt cx="1063" cy="767"/>
                        </a:xfrm>
                        <a:solidFill>
                          <a:srgbClr val="FBF6CD"/>
                        </a:solidFill>
                      </wpg:grpSpPr>
                      <wps:wsp>
                        <wps:cNvPr id="2" name="Freeform 454">
                          <a:extLst>
                            <a:ext uri="{FF2B5EF4-FFF2-40B4-BE49-F238E27FC236}">
                              <a16:creationId xmlns:a16="http://schemas.microsoft.com/office/drawing/2014/main" id="{45752270-B5A5-4B96-99F5-E86D27C5451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66" y="247"/>
                            <a:ext cx="646" cy="361"/>
                          </a:xfrm>
                          <a:custGeom>
                            <a:avLst/>
                            <a:gdLst>
                              <a:gd name="T0" fmla="*/ 31 w 475"/>
                              <a:gd name="T1" fmla="*/ 27 h 264"/>
                              <a:gd name="T2" fmla="*/ 0 w 475"/>
                              <a:gd name="T3" fmla="*/ 125 h 264"/>
                              <a:gd name="T4" fmla="*/ 230 w 475"/>
                              <a:gd name="T5" fmla="*/ 170 h 264"/>
                              <a:gd name="T6" fmla="*/ 444 w 475"/>
                              <a:gd name="T7" fmla="*/ 264 h 264"/>
                              <a:gd name="T8" fmla="*/ 475 w 475"/>
                              <a:gd name="T9" fmla="*/ 164 h 264"/>
                              <a:gd name="T10" fmla="*/ 270 w 475"/>
                              <a:gd name="T11" fmla="*/ 35 h 264"/>
                              <a:gd name="T12" fmla="*/ 31 w 475"/>
                              <a:gd name="T13" fmla="*/ 27 h 264"/>
                              <a:gd name="T14" fmla="*/ 31 w 475"/>
                              <a:gd name="T15" fmla="*/ 27 h 264"/>
                              <a:gd name="T16" fmla="*/ 31 w 475"/>
                              <a:gd name="T17" fmla="*/ 27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5" h="264">
                                <a:moveTo>
                                  <a:pt x="31" y="27"/>
                                </a:move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125"/>
                                  <a:pt x="126" y="138"/>
                                  <a:pt x="230" y="170"/>
                                </a:cubicBezTo>
                                <a:cubicBezTo>
                                  <a:pt x="334" y="202"/>
                                  <a:pt x="444" y="264"/>
                                  <a:pt x="444" y="264"/>
                                </a:cubicBezTo>
                                <a:cubicBezTo>
                                  <a:pt x="475" y="164"/>
                                  <a:pt x="475" y="164"/>
                                  <a:pt x="475" y="164"/>
                                </a:cubicBezTo>
                                <a:cubicBezTo>
                                  <a:pt x="475" y="164"/>
                                  <a:pt x="381" y="70"/>
                                  <a:pt x="270" y="35"/>
                                </a:cubicBezTo>
                                <a:cubicBezTo>
                                  <a:pt x="159" y="0"/>
                                  <a:pt x="31" y="27"/>
                                  <a:pt x="31" y="27"/>
                                </a:cubicBezTo>
                                <a:close/>
                                <a:moveTo>
                                  <a:pt x="31" y="27"/>
                                </a:move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455">
                          <a:extLst>
                            <a:ext uri="{FF2B5EF4-FFF2-40B4-BE49-F238E27FC236}">
                              <a16:creationId xmlns:a16="http://schemas.microsoft.com/office/drawing/2014/main" id="{75EA5A45-F5D5-4E59-A78C-5CD40EE7E32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063" cy="767"/>
                          </a:xfrm>
                          <a:custGeom>
                            <a:avLst/>
                            <a:gdLst>
                              <a:gd name="T0" fmla="*/ 781 w 781"/>
                              <a:gd name="T1" fmla="*/ 346 h 562"/>
                              <a:gd name="T2" fmla="*/ 745 w 781"/>
                              <a:gd name="T3" fmla="*/ 308 h 562"/>
                              <a:gd name="T4" fmla="*/ 748 w 781"/>
                              <a:gd name="T5" fmla="*/ 297 h 562"/>
                              <a:gd name="T6" fmla="*/ 700 w 781"/>
                              <a:gd name="T7" fmla="*/ 249 h 562"/>
                              <a:gd name="T8" fmla="*/ 692 w 781"/>
                              <a:gd name="T9" fmla="*/ 252 h 562"/>
                              <a:gd name="T10" fmla="*/ 451 w 781"/>
                              <a:gd name="T11" fmla="*/ 0 h 562"/>
                              <a:gd name="T12" fmla="*/ 0 w 781"/>
                              <a:gd name="T13" fmla="*/ 100 h 562"/>
                              <a:gd name="T14" fmla="*/ 124 w 781"/>
                              <a:gd name="T15" fmla="*/ 210 h 562"/>
                              <a:gd name="T16" fmla="*/ 131 w 781"/>
                              <a:gd name="T17" fmla="*/ 189 h 562"/>
                              <a:gd name="T18" fmla="*/ 397 w 781"/>
                              <a:gd name="T19" fmla="*/ 198 h 562"/>
                              <a:gd name="T20" fmla="*/ 626 w 781"/>
                              <a:gd name="T21" fmla="*/ 341 h 562"/>
                              <a:gd name="T22" fmla="*/ 614 w 781"/>
                              <a:gd name="T23" fmla="*/ 379 h 562"/>
                              <a:gd name="T24" fmla="*/ 707 w 781"/>
                              <a:gd name="T25" fmla="*/ 361 h 562"/>
                              <a:gd name="T26" fmla="*/ 668 w 781"/>
                              <a:gd name="T27" fmla="*/ 485 h 562"/>
                              <a:gd name="T28" fmla="*/ 642 w 781"/>
                              <a:gd name="T29" fmla="*/ 477 h 562"/>
                              <a:gd name="T30" fmla="*/ 623 w 781"/>
                              <a:gd name="T31" fmla="*/ 538 h 562"/>
                              <a:gd name="T32" fmla="*/ 666 w 781"/>
                              <a:gd name="T33" fmla="*/ 525 h 562"/>
                              <a:gd name="T34" fmla="*/ 697 w 781"/>
                              <a:gd name="T35" fmla="*/ 562 h 562"/>
                              <a:gd name="T36" fmla="*/ 716 w 781"/>
                              <a:gd name="T37" fmla="*/ 500 h 562"/>
                              <a:gd name="T38" fmla="*/ 688 w 781"/>
                              <a:gd name="T39" fmla="*/ 491 h 562"/>
                              <a:gd name="T40" fmla="*/ 730 w 781"/>
                              <a:gd name="T41" fmla="*/ 356 h 562"/>
                              <a:gd name="T42" fmla="*/ 781 w 781"/>
                              <a:gd name="T43" fmla="*/ 346 h 562"/>
                              <a:gd name="T44" fmla="*/ 728 w 781"/>
                              <a:gd name="T45" fmla="*/ 333 h 562"/>
                              <a:gd name="T46" fmla="*/ 704 w 781"/>
                              <a:gd name="T47" fmla="*/ 345 h 562"/>
                              <a:gd name="T48" fmla="*/ 691 w 781"/>
                              <a:gd name="T49" fmla="*/ 321 h 562"/>
                              <a:gd name="T50" fmla="*/ 715 w 781"/>
                              <a:gd name="T51" fmla="*/ 308 h 562"/>
                              <a:gd name="T52" fmla="*/ 728 w 781"/>
                              <a:gd name="T53" fmla="*/ 333 h 562"/>
                              <a:gd name="T54" fmla="*/ 710 w 781"/>
                              <a:gd name="T55" fmla="*/ 271 h 562"/>
                              <a:gd name="T56" fmla="*/ 732 w 781"/>
                              <a:gd name="T57" fmla="*/ 280 h 562"/>
                              <a:gd name="T58" fmla="*/ 729 w 781"/>
                              <a:gd name="T59" fmla="*/ 291 h 562"/>
                              <a:gd name="T60" fmla="*/ 710 w 781"/>
                              <a:gd name="T61" fmla="*/ 271 h 562"/>
                              <a:gd name="T62" fmla="*/ 710 w 781"/>
                              <a:gd name="T63" fmla="*/ 271 h 562"/>
                              <a:gd name="T64" fmla="*/ 710 w 781"/>
                              <a:gd name="T65" fmla="*/ 271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81" h="562">
                                <a:moveTo>
                                  <a:pt x="781" y="346"/>
                                </a:moveTo>
                                <a:cubicBezTo>
                                  <a:pt x="745" y="308"/>
                                  <a:pt x="745" y="308"/>
                                  <a:pt x="745" y="308"/>
                                </a:cubicBezTo>
                                <a:cubicBezTo>
                                  <a:pt x="748" y="297"/>
                                  <a:pt x="748" y="297"/>
                                  <a:pt x="748" y="297"/>
                                </a:cubicBezTo>
                                <a:cubicBezTo>
                                  <a:pt x="748" y="297"/>
                                  <a:pt x="780" y="238"/>
                                  <a:pt x="700" y="249"/>
                                </a:cubicBezTo>
                                <a:cubicBezTo>
                                  <a:pt x="696" y="249"/>
                                  <a:pt x="693" y="251"/>
                                  <a:pt x="692" y="252"/>
                                </a:cubicBezTo>
                                <a:cubicBezTo>
                                  <a:pt x="451" y="0"/>
                                  <a:pt x="451" y="0"/>
                                  <a:pt x="451" y="0"/>
                                </a:cubicBezTo>
                                <a:cubicBezTo>
                                  <a:pt x="0" y="100"/>
                                  <a:pt x="0" y="100"/>
                                  <a:pt x="0" y="100"/>
                                </a:cubicBezTo>
                                <a:cubicBezTo>
                                  <a:pt x="124" y="210"/>
                                  <a:pt x="124" y="210"/>
                                  <a:pt x="124" y="210"/>
                                </a:cubicBezTo>
                                <a:cubicBezTo>
                                  <a:pt x="131" y="189"/>
                                  <a:pt x="131" y="189"/>
                                  <a:pt x="131" y="189"/>
                                </a:cubicBezTo>
                                <a:cubicBezTo>
                                  <a:pt x="131" y="189"/>
                                  <a:pt x="273" y="159"/>
                                  <a:pt x="397" y="198"/>
                                </a:cubicBezTo>
                                <a:cubicBezTo>
                                  <a:pt x="522" y="236"/>
                                  <a:pt x="626" y="341"/>
                                  <a:pt x="626" y="341"/>
                                </a:cubicBezTo>
                                <a:cubicBezTo>
                                  <a:pt x="614" y="379"/>
                                  <a:pt x="614" y="379"/>
                                  <a:pt x="614" y="379"/>
                                </a:cubicBezTo>
                                <a:cubicBezTo>
                                  <a:pt x="707" y="361"/>
                                  <a:pt x="707" y="361"/>
                                  <a:pt x="707" y="361"/>
                                </a:cubicBezTo>
                                <a:cubicBezTo>
                                  <a:pt x="692" y="410"/>
                                  <a:pt x="674" y="467"/>
                                  <a:pt x="668" y="485"/>
                                </a:cubicBezTo>
                                <a:cubicBezTo>
                                  <a:pt x="642" y="477"/>
                                  <a:pt x="642" y="477"/>
                                  <a:pt x="642" y="477"/>
                                </a:cubicBezTo>
                                <a:cubicBezTo>
                                  <a:pt x="623" y="538"/>
                                  <a:pt x="623" y="538"/>
                                  <a:pt x="623" y="538"/>
                                </a:cubicBezTo>
                                <a:cubicBezTo>
                                  <a:pt x="666" y="525"/>
                                  <a:pt x="666" y="525"/>
                                  <a:pt x="666" y="525"/>
                                </a:cubicBezTo>
                                <a:cubicBezTo>
                                  <a:pt x="697" y="562"/>
                                  <a:pt x="697" y="562"/>
                                  <a:pt x="697" y="562"/>
                                </a:cubicBezTo>
                                <a:cubicBezTo>
                                  <a:pt x="716" y="500"/>
                                  <a:pt x="716" y="500"/>
                                  <a:pt x="716" y="500"/>
                                </a:cubicBezTo>
                                <a:cubicBezTo>
                                  <a:pt x="688" y="491"/>
                                  <a:pt x="688" y="491"/>
                                  <a:pt x="688" y="491"/>
                                </a:cubicBezTo>
                                <a:cubicBezTo>
                                  <a:pt x="730" y="356"/>
                                  <a:pt x="730" y="356"/>
                                  <a:pt x="730" y="356"/>
                                </a:cubicBezTo>
                                <a:lnTo>
                                  <a:pt x="781" y="346"/>
                                </a:lnTo>
                                <a:close/>
                                <a:moveTo>
                                  <a:pt x="728" y="333"/>
                                </a:moveTo>
                                <a:cubicBezTo>
                                  <a:pt x="725" y="343"/>
                                  <a:pt x="714" y="349"/>
                                  <a:pt x="704" y="345"/>
                                </a:cubicBezTo>
                                <a:cubicBezTo>
                                  <a:pt x="693" y="342"/>
                                  <a:pt x="687" y="331"/>
                                  <a:pt x="691" y="321"/>
                                </a:cubicBezTo>
                                <a:cubicBezTo>
                                  <a:pt x="694" y="311"/>
                                  <a:pt x="705" y="305"/>
                                  <a:pt x="715" y="308"/>
                                </a:cubicBezTo>
                                <a:cubicBezTo>
                                  <a:pt x="725" y="311"/>
                                  <a:pt x="731" y="322"/>
                                  <a:pt x="728" y="333"/>
                                </a:cubicBezTo>
                                <a:close/>
                                <a:moveTo>
                                  <a:pt x="710" y="271"/>
                                </a:moveTo>
                                <a:cubicBezTo>
                                  <a:pt x="720" y="268"/>
                                  <a:pt x="737" y="265"/>
                                  <a:pt x="732" y="280"/>
                                </a:cubicBezTo>
                                <a:cubicBezTo>
                                  <a:pt x="732" y="281"/>
                                  <a:pt x="731" y="286"/>
                                  <a:pt x="729" y="291"/>
                                </a:cubicBezTo>
                                <a:lnTo>
                                  <a:pt x="710" y="271"/>
                                </a:lnTo>
                                <a:close/>
                                <a:moveTo>
                                  <a:pt x="710" y="271"/>
                                </a:moveTo>
                                <a:cubicBezTo>
                                  <a:pt x="710" y="271"/>
                                  <a:pt x="710" y="271"/>
                                  <a:pt x="710" y="27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" name="Group 29"/>
                      <wpg:cNvGrpSpPr/>
                      <wpg:grpSpPr>
                        <a:xfrm>
                          <a:off x="0" y="6222002"/>
                          <a:ext cx="11819186" cy="3198718"/>
                          <a:chOff x="0" y="-134410"/>
                          <a:chExt cx="8668385" cy="2836351"/>
                        </a:xfrm>
                      </wpg:grpSpPr>
                      <wps:wsp>
                        <wps:cNvPr id="15" name="Freeform: Shape 15"/>
                        <wps:cNvSpPr/>
                        <wps:spPr>
                          <a:xfrm rot="10800000" flipH="1">
                            <a:off x="56691" y="1751747"/>
                            <a:ext cx="4192644" cy="822960"/>
                          </a:xfrm>
                          <a:custGeom>
                            <a:avLst/>
                            <a:gdLst>
                              <a:gd name="connsiteX0" fmla="*/ 934843 w 4192644"/>
                              <a:gd name="connsiteY0" fmla="*/ 822960 h 822960"/>
                              <a:gd name="connsiteX1" fmla="*/ 0 w 4192644"/>
                              <a:gd name="connsiteY1" fmla="*/ 634541 h 822960"/>
                              <a:gd name="connsiteX2" fmla="*/ 0 w 4192644"/>
                              <a:gd name="connsiteY2" fmla="*/ 465499 h 822960"/>
                              <a:gd name="connsiteX3" fmla="*/ 4171709 w 4192644"/>
                              <a:gd name="connsiteY3" fmla="*/ 0 h 822960"/>
                              <a:gd name="connsiteX4" fmla="*/ 4192644 w 4192644"/>
                              <a:gd name="connsiteY4" fmla="*/ 2275 h 822960"/>
                              <a:gd name="connsiteX5" fmla="*/ 4192644 w 4192644"/>
                              <a:gd name="connsiteY5" fmla="*/ 687423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92644" h="822960">
                                <a:moveTo>
                                  <a:pt x="934843" y="822960"/>
                                </a:moveTo>
                                <a:lnTo>
                                  <a:pt x="0" y="634541"/>
                                </a:lnTo>
                                <a:lnTo>
                                  <a:pt x="0" y="465499"/>
                                </a:lnTo>
                                <a:cubicBezTo>
                                  <a:pt x="2493433" y="463896"/>
                                  <a:pt x="2781140" y="155166"/>
                                  <a:pt x="4171709" y="0"/>
                                </a:cubicBezTo>
                                <a:lnTo>
                                  <a:pt x="4192644" y="2275"/>
                                </a:lnTo>
                                <a:lnTo>
                                  <a:pt x="4192644" y="68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278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 rot="10800000">
                            <a:off x="4357139" y="1751747"/>
                            <a:ext cx="4192644" cy="822960"/>
                          </a:xfrm>
                          <a:custGeom>
                            <a:avLst/>
                            <a:gdLst>
                              <a:gd name="connsiteX0" fmla="*/ 934843 w 4192644"/>
                              <a:gd name="connsiteY0" fmla="*/ 822960 h 822960"/>
                              <a:gd name="connsiteX1" fmla="*/ 0 w 4192644"/>
                              <a:gd name="connsiteY1" fmla="*/ 634541 h 822960"/>
                              <a:gd name="connsiteX2" fmla="*/ 0 w 4192644"/>
                              <a:gd name="connsiteY2" fmla="*/ 465499 h 822960"/>
                              <a:gd name="connsiteX3" fmla="*/ 4171709 w 4192644"/>
                              <a:gd name="connsiteY3" fmla="*/ 0 h 822960"/>
                              <a:gd name="connsiteX4" fmla="*/ 4192644 w 4192644"/>
                              <a:gd name="connsiteY4" fmla="*/ 2275 h 822960"/>
                              <a:gd name="connsiteX5" fmla="*/ 4192644 w 4192644"/>
                              <a:gd name="connsiteY5" fmla="*/ 687423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92644" h="822960">
                                <a:moveTo>
                                  <a:pt x="934843" y="822960"/>
                                </a:moveTo>
                                <a:lnTo>
                                  <a:pt x="0" y="634541"/>
                                </a:lnTo>
                                <a:lnTo>
                                  <a:pt x="0" y="465499"/>
                                </a:lnTo>
                                <a:cubicBezTo>
                                  <a:pt x="2493433" y="463896"/>
                                  <a:pt x="2781140" y="155166"/>
                                  <a:pt x="4171709" y="0"/>
                                </a:cubicBezTo>
                                <a:lnTo>
                                  <a:pt x="4192644" y="2275"/>
                                </a:lnTo>
                                <a:lnTo>
                                  <a:pt x="4192644" y="68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054271" y="2171610"/>
                            <a:ext cx="530331" cy="530331"/>
                          </a:xfrm>
                          <a:prstGeom prst="ellipse">
                            <a:avLst/>
                          </a:prstGeom>
                          <a:solidFill>
                            <a:srgbClr val="9227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-134410"/>
                            <a:ext cx="8668385" cy="2660439"/>
                            <a:chOff x="0" y="-65133"/>
                            <a:chExt cx="3539177" cy="1289204"/>
                          </a:xfrm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0" y="554714"/>
                              <a:ext cx="3539177" cy="669357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42542" y="415643"/>
                              <a:ext cx="3449391" cy="771525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67161" y="361434"/>
                              <a:ext cx="3400425" cy="771525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83366" y="155334"/>
                              <a:ext cx="3162300" cy="971550"/>
                            </a:xfrm>
                            <a:custGeom>
                              <a:avLst/>
                              <a:gdLst>
                                <a:gd name="connsiteX0" fmla="*/ 2432209 w 3162300"/>
                                <a:gd name="connsiteY0" fmla="*/ 7144 h 971550"/>
                                <a:gd name="connsiteX1" fmla="*/ 1585436 w 3162300"/>
                                <a:gd name="connsiteY1" fmla="*/ 579596 h 971550"/>
                                <a:gd name="connsiteX2" fmla="*/ 738664 w 3162300"/>
                                <a:gd name="connsiteY2" fmla="*/ 7144 h 971550"/>
                                <a:gd name="connsiteX3" fmla="*/ 7144 w 3162300"/>
                                <a:gd name="connsiteY3" fmla="*/ 452914 h 971550"/>
                                <a:gd name="connsiteX4" fmla="*/ 1585436 w 3162300"/>
                                <a:gd name="connsiteY4" fmla="*/ 972026 h 971550"/>
                                <a:gd name="connsiteX5" fmla="*/ 3163729 w 3162300"/>
                                <a:gd name="connsiteY5" fmla="*/ 452914 h 971550"/>
                                <a:gd name="connsiteX6" fmla="*/ 2432209 w 3162300"/>
                                <a:gd name="connsiteY6" fmla="*/ 7144 h 971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162300" h="971550">
                                  <a:moveTo>
                                    <a:pt x="2432209" y="7144"/>
                                  </a:moveTo>
                                  <a:cubicBezTo>
                                    <a:pt x="1896904" y="96679"/>
                                    <a:pt x="1585436" y="579596"/>
                                    <a:pt x="1585436" y="579596"/>
                                  </a:cubicBezTo>
                                  <a:cubicBezTo>
                                    <a:pt x="1585436" y="579596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585436" y="972026"/>
                                    <a:pt x="1585436" y="972026"/>
                                  </a:cubicBezTo>
                                  <a:cubicBezTo>
                                    <a:pt x="1585436" y="972026"/>
                                    <a:pt x="2349341" y="355759"/>
                                    <a:pt x="3163729" y="452914"/>
                                  </a:cubicBezTo>
                                  <a:lnTo>
                                    <a:pt x="243220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9DB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68139" y="0"/>
                              <a:ext cx="2990850" cy="1085850"/>
                            </a:xfrm>
                            <a:custGeom>
                              <a:avLst/>
                              <a:gdLst>
                                <a:gd name="connsiteX0" fmla="*/ 2301716 w 2990850"/>
                                <a:gd name="connsiteY0" fmla="*/ 7144 h 1085850"/>
                                <a:gd name="connsiteX1" fmla="*/ 1500664 w 2990850"/>
                                <a:gd name="connsiteY1" fmla="*/ 693896 h 1085850"/>
                                <a:gd name="connsiteX2" fmla="*/ 698659 w 2990850"/>
                                <a:gd name="connsiteY2" fmla="*/ 7144 h 1085850"/>
                                <a:gd name="connsiteX3" fmla="*/ 7144 w 2990850"/>
                                <a:gd name="connsiteY3" fmla="*/ 428149 h 1085850"/>
                                <a:gd name="connsiteX4" fmla="*/ 1499711 w 2990850"/>
                                <a:gd name="connsiteY4" fmla="*/ 1085374 h 1085850"/>
                                <a:gd name="connsiteX5" fmla="*/ 2992279 w 2990850"/>
                                <a:gd name="connsiteY5" fmla="*/ 428149 h 1085850"/>
                                <a:gd name="connsiteX6" fmla="*/ 2301716 w 2990850"/>
                                <a:gd name="connsiteY6" fmla="*/ 7144 h 108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990850" h="1085850">
                                  <a:moveTo>
                                    <a:pt x="2301716" y="7144"/>
                                  </a:moveTo>
                                  <a:cubicBezTo>
                                    <a:pt x="1795939" y="91916"/>
                                    <a:pt x="1500664" y="693896"/>
                                    <a:pt x="1500664" y="693896"/>
                                  </a:cubicBezTo>
                                  <a:cubicBezTo>
                                    <a:pt x="1500664" y="693896"/>
                                    <a:pt x="1205389" y="91916"/>
                                    <a:pt x="698659" y="7144"/>
                                  </a:cubicBezTo>
                                  <a:lnTo>
                                    <a:pt x="7144" y="428149"/>
                                  </a:lnTo>
                                  <a:cubicBezTo>
                                    <a:pt x="777716" y="335756"/>
                                    <a:pt x="1499711" y="1085374"/>
                                    <a:pt x="1499711" y="1085374"/>
                                  </a:cubicBezTo>
                                  <a:cubicBezTo>
                                    <a:pt x="1499711" y="1085374"/>
                                    <a:pt x="2221706" y="335756"/>
                                    <a:pt x="2992279" y="428149"/>
                                  </a:cubicBezTo>
                                  <a:lnTo>
                                    <a:pt x="2301716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" name="Freeform: Shape 1623"/>
                          <wps:cNvSpPr/>
                          <wps:spPr>
                            <a:xfrm>
                              <a:off x="268139" y="-65133"/>
                              <a:ext cx="2990850" cy="1085850"/>
                            </a:xfrm>
                            <a:custGeom>
                              <a:avLst/>
                              <a:gdLst>
                                <a:gd name="connsiteX0" fmla="*/ 2301716 w 2990850"/>
                                <a:gd name="connsiteY0" fmla="*/ 7144 h 1085850"/>
                                <a:gd name="connsiteX1" fmla="*/ 1500664 w 2990850"/>
                                <a:gd name="connsiteY1" fmla="*/ 693896 h 1085850"/>
                                <a:gd name="connsiteX2" fmla="*/ 698659 w 2990850"/>
                                <a:gd name="connsiteY2" fmla="*/ 7144 h 1085850"/>
                                <a:gd name="connsiteX3" fmla="*/ 7144 w 2990850"/>
                                <a:gd name="connsiteY3" fmla="*/ 428149 h 1085850"/>
                                <a:gd name="connsiteX4" fmla="*/ 1499711 w 2990850"/>
                                <a:gd name="connsiteY4" fmla="*/ 1085374 h 1085850"/>
                                <a:gd name="connsiteX5" fmla="*/ 2992279 w 2990850"/>
                                <a:gd name="connsiteY5" fmla="*/ 428149 h 1085850"/>
                                <a:gd name="connsiteX6" fmla="*/ 2301716 w 2990850"/>
                                <a:gd name="connsiteY6" fmla="*/ 7144 h 108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990850" h="1085850">
                                  <a:moveTo>
                                    <a:pt x="2301716" y="7144"/>
                                  </a:moveTo>
                                  <a:cubicBezTo>
                                    <a:pt x="1795939" y="91916"/>
                                    <a:pt x="1500664" y="693896"/>
                                    <a:pt x="1500664" y="693896"/>
                                  </a:cubicBezTo>
                                  <a:cubicBezTo>
                                    <a:pt x="1500664" y="693896"/>
                                    <a:pt x="1205389" y="91916"/>
                                    <a:pt x="698659" y="7144"/>
                                  </a:cubicBezTo>
                                  <a:lnTo>
                                    <a:pt x="7144" y="428149"/>
                                  </a:lnTo>
                                  <a:cubicBezTo>
                                    <a:pt x="777716" y="335756"/>
                                    <a:pt x="1499711" y="1085374"/>
                                    <a:pt x="1499711" y="1085374"/>
                                  </a:cubicBezTo>
                                  <a:cubicBezTo>
                                    <a:pt x="1499711" y="1085374"/>
                                    <a:pt x="2221706" y="335756"/>
                                    <a:pt x="2992279" y="428149"/>
                                  </a:cubicBezTo>
                                  <a:lnTo>
                                    <a:pt x="2301716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Arc 24"/>
                        <wps:cNvSpPr/>
                        <wps:spPr>
                          <a:xfrm rot="7934524">
                            <a:off x="4024471" y="2029756"/>
                            <a:ext cx="625102" cy="590495"/>
                          </a:xfrm>
                          <a:prstGeom prst="arc">
                            <a:avLst>
                              <a:gd name="adj1" fmla="val 17204345"/>
                              <a:gd name="adj2" fmla="val 20733792"/>
                            </a:avLst>
                          </a:prstGeom>
                          <a:solidFill>
                            <a:sysClr val="windowText" lastClr="000000"/>
                          </a:solidFill>
                          <a:ln w="6350" cap="flat" cmpd="sng" algn="ctr">
                            <a:solidFill>
                              <a:srgbClr val="92278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" name="Text Box 1"/>
                      <wps:cNvSpPr txBox="1"/>
                      <wps:spPr>
                        <a:xfrm>
                          <a:off x="6272176" y="7282030"/>
                          <a:ext cx="4413250" cy="985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E63" w:rsidRPr="00FB75A1" w:rsidRDefault="00104E63" w:rsidP="00104E63">
                            <w:pPr>
                              <w:pStyle w:val="Heading2"/>
                              <w:jc w:val="left"/>
                            </w:pPr>
                            <w:r w:rsidRPr="00FB75A1">
                              <w:rPr>
                                <w:lang w:bidi="en-GB"/>
                              </w:rPr>
                              <w:t>GRADUATE!</w:t>
                            </w:r>
                          </w:p>
                          <w:p w:rsidR="00104E63" w:rsidRDefault="00104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407C79" id="Group 4" o:spid="_x0000_s1026" alt="Background images and accents" style="position:absolute;margin-left:-453pt;margin-top:-387pt;width:1350.05pt;height:812.15pt;z-index:251666432;mso-height-relative:margin" coordsize="171458,10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">
              <v:rect id="Rectangle 280" o:spid="_x0000_s1027" style="position:absolute;left:52959;top:44503;width:64008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" fillcolor="#fdbb63 [3207]" stroked="f" strokeweight="1pt">
                <v:fill color2="#fbf6cd [3206]" colors="0 #fdbb63;14418f #fdbb63" focus="100%" type="gradient">
                  <o:fill v:ext="view" type="gradientUnscaled"/>
                </v:fill>
              </v:rect>
              <v:group id="_x0000_s1028" style="position:absolute;left:93798;top:25482;width:103142;height:52178;rotation:90" coordsize="1536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">
                <v:rect id="Rectangle 111" o:spid="_x0000_s102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" filled="f" stroked="f"/>
                <v:rect id="Rectangle 112" o:spid="_x0000_s103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Yj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" filled="f" stroked="f"/>
                <v:rect id="Rectangle 113" o:spid="_x0000_s103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O4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BbeZO4wgAAANwAAAAPAAAA&#10;AAAAAAAAAAAAAAcCAABkcnMvZG93bnJldi54bWxQSwUGAAAAAAMAAwC3AAAA9gIAAAAA&#10;" filled="f" stroked="f"/>
                <v:rect id="Rectangle 114" o:spid="_x0000_s103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vM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DUkAvMwgAAANwAAAAPAAAA&#10;AAAAAAAAAAAAAAcCAABkcnMvZG93bnJldi54bWxQSwUGAAAAAAMAAwC3AAAA9gIAAAAA&#10;" filled="f" stroked="f"/>
                <v:rect id="Rectangle 115" o:spid="_x0000_s103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K5X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C73K5XwgAAANwAAAAPAAAA&#10;AAAAAAAAAAAAAAcCAABkcnMvZG93bnJldi54bWxQSwUGAAAAAAMAAwC3AAAA9gIAAAAA&#10;" filled="f" stroked="f"/>
                <v:rect id="Rectangle 116" o:spid="_x0000_s103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/>
                <v:rect id="Rectangle 117" o:spid="_x0000_s103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" filled="f" stroked="f"/>
                <v:rect id="Rectangle 118" o:spid="_x0000_s103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QHJ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Vd0BycYAAADcAAAA&#10;DwAAAAAAAAAAAAAAAAAHAgAAZHJzL2Rvd25yZXYueG1sUEsFBgAAAAADAAMAtwAAAPoCAAAAAA==&#10;" filled="f" stroked="f"/>
                <v:rect id="Rectangle 119" o:spid="_x0000_s103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  <v:rect id="Rectangle 120" o:spid="_x0000_s103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dy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vjyjEyg13cAAAD//wMAUEsBAi0AFAAGAAgAAAAhANvh9svuAAAAhQEAABMAAAAAAAAA&#10;AAAAAAAAAAAAAFtDb250ZW50X1R5cGVzXS54bWxQSwECLQAUAAYACAAAACEAWvQsW78AAAAVAQAA&#10;CwAAAAAAAAAAAAAAAAAfAQAAX3JlbHMvLnJlbHNQSwECLQAUAAYACAAAACEAZcfHcsYAAADcAAAA&#10;DwAAAAAAAAAAAAAAAAAHAgAAZHJzL2Rvd25yZXYueG1sUEsFBgAAAAADAAMAtwAAAPoCAAAAAA==&#10;" filled="f" stroked="f"/>
                <v:rect id="Rectangle 121" o:spid="_x0000_s103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Lp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" filled="f" stroked="f"/>
                <v:rect id="Rectangle 122" o:spid="_x0000_s104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" filled="f" stroked="f"/>
                <v:rect id="Rectangle 123" o:spid="_x0000_s104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kF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CVFVkFwgAAANwAAAAPAAAA&#10;AAAAAAAAAAAAAAcCAABkcnMvZG93bnJldi54bWxQSwUGAAAAAAMAAwC3AAAA9gIAAAAA&#10;" filled="f" stroked="f"/>
                <v:rect id="Rectangle 124" o:spid="_x0000_s104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MFxwgAAANwAAAAPAAAAZHJzL2Rvd25yZXYueG1sRE9Na8JA&#10;EL0X/A/LCF5K3Sil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Aa/MFxwgAAANwAAAAPAAAA&#10;AAAAAAAAAAAAAAcCAABkcnMvZG93bnJldi54bWxQSwUGAAAAAAMAAwC3AAAA9gIAAAAA&#10;" filled="f" stroked="f"/>
                <v:rect id="Rectangle 125" o:spid="_x0000_s104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Tq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B1sGTqwgAAANwAAAAPAAAA&#10;AAAAAAAAAAAAAAcCAABkcnMvZG93bnJldi54bWxQSwUGAAAAAAMAAwC3AAAA9gIAAAAA&#10;" filled="f" stroked="f"/>
                <v:rect id="Rectangle 126" o:spid="_x0000_s104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" filled="f" stroked="f"/>
                <v:rect id="Rectangle 127" o:spid="_x0000_s104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8G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" filled="f" stroked="f"/>
                <v:rect id="Rectangle 128" o:spid="_x0000_s104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t0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m7HLdMYAAADcAAAA&#10;DwAAAAAAAAAAAAAAAAAHAgAAZHJzL2Rvd25yZXYueG1sUEsFBgAAAAADAAMAtwAAAPoCAAAAAA==&#10;" filled="f" stroked="f"/>
                <v:rect id="Rectangle 129" o:spid="_x0000_s104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  <v:rect id="Rectangle 130" o:spid="_x0000_s104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Gv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4B5Rr8YAAADcAAAA&#10;DwAAAAAAAAAAAAAAAAAHAgAAZHJzL2Rvd25yZXYueG1sUEsFBgAAAAADAAMAtwAAAPoCAAAAAA==&#10;" filled="f" stroked="f"/>
                <v:rect id="Rectangle 131" o:spid="_x0000_s104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0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CPUvQ0wgAAANwAAAAPAAAA&#10;AAAAAAAAAAAAAAcCAABkcnMvZG93bnJldi54bWxQSwUGAAAAAAMAAwC3AAAA9gIAAAAA&#10;" filled="f" stroked="f"/>
                <v:rect id="Rectangle 132" o:spid="_x0000_s105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/>
                <v:rect id="Rectangle 133" o:spid="_x0000_s105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/YwwAAANw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EMzP2MMAAADcAAAADwAA&#10;AAAAAAAAAAAAAAAHAgAAZHJzL2Rvd25yZXYueG1sUEsFBgAAAAADAAMAtwAAAPcCAAAAAA==&#10;" filled="f" stroked="f"/>
                <v:rect id="Rectangle 134" o:spid="_x0000_s105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es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nyVXrMMAAADcAAAADwAA&#10;AAAAAAAAAAAAAAAHAgAAZHJzL2Rvd25yZXYueG1sUEsFBgAAAAADAAMAtwAAAPcCAAAAAA==&#10;" filled="f" stroked="f"/>
                <v:rect id="Rectangle 135" o:spid="_x0000_s105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I3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8GnyN8MAAADcAAAADwAA&#10;AAAAAAAAAAAAAAAHAgAAZHJzL2Rvd25yZXYueG1sUEsFBgAAAAADAAMAtwAAAPcCAAAAAA==&#10;" filled="f" stroked="f"/>
                <v:rect id="Rectangle 136" o:spid="_x0000_s105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AwwAAANwAAAAPAAAAZHJzL2Rvd25yZXYueG1sRE9Na8JA&#10;EL0X+h+WKXgpdVMF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ALtsQMMAAADcAAAADwAA&#10;AAAAAAAAAAAAAAAHAgAAZHJzL2Rvd25yZXYueG1sUEsFBgAAAAADAAMAtwAAAPcCAAAAAA==&#10;" filled="f" stroked="f"/>
                <v:rect id="Rectangle 137" o:spid="_x0000_s105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nb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b/fJ28MAAADcAAAADwAA&#10;AAAAAAAAAAAAAAAHAgAAZHJzL2Rvd25yZXYueG1sUEsFBgAAAAADAAMAtwAAAPcCAAAAAA==&#10;" filled="f" stroked="f"/>
                <v:rect id="Rectangle 138" o:spid="_x0000_s105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2p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HmhdqcYAAADcAAAA&#10;DwAAAAAAAAAAAAAAAAAHAgAAZHJzL2Rvd25yZXYueG1sUEsFBgAAAAADAAMAtwAAAPoCAAAAAA==&#10;" filled="f" stroked="f"/>
                <v:rect id="Rectangle 139" o:spid="_x0000_s105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gy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cST4MsMAAADcAAAADwAA&#10;AAAAAAAAAAAAAAAHAgAAZHJzL2Rvd25yZXYueG1sUEsFBgAAAAADAAMAtwAAAPcCAAAAAA==&#10;" filled="f" stroked="f"/>
                <v:rect id="Rectangle 140" o:spid="_x0000_s105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S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uBgi0sYAAADcAAAA&#10;DwAAAAAAAAAAAAAAAAAHAgAAZHJzL2Rvd25yZXYueG1sUEsFBgAAAAADAAMAtwAAAPoCAAAAAA==&#10;" filled="f" stroked="f"/>
                <v:rect id="Rectangle 141" o:spid="_x0000_s105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IdJ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DXVIdJwgAAANwAAAAPAAAA&#10;AAAAAAAAAAAAAAcCAABkcnMvZG93bnJldi54bWxQSwUGAAAAAAMAAwC3AAAA9gIAAAAA&#10;" filled="f" stroked="f"/>
                <v:rect id="Rectangle 142" o:spid="_x0000_s106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k+wgAAANwAAAAPAAAAZHJzL2Rvd25yZXYueG1sRE9Na8JA&#10;EL0X/A/LCF5K3Sil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Anhhk+wgAAANwAAAAPAAAA&#10;AAAAAAAAAAAAAAcCAABkcnMvZG93bnJldi54bWxQSwUGAAAAAAMAAwC3AAAA9gIAAAAA&#10;" filled="f" stroked="f"/>
                <v:rect id="Rectangle 143" o:spid="_x0000_s106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yl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SMq8pcMAAADcAAAADwAA&#10;AAAAAAAAAAAAAAAHAgAAZHJzL2Rvd25yZXYueG1sUEsFBgAAAAADAAMAtwAAAPcCAAAAAA==&#10;" filled="f" stroked="f"/>
                <v:rect id="Rectangle 144" o:spid="_x0000_s106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yTRwwAAANwAAAAPAAAAZHJzL2Rvd25yZXYueG1sRE9Na8JA&#10;EL0X/A/LCL2UurFI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xyMk0cMAAADcAAAADwAA&#10;AAAAAAAAAAAAAAAHAgAAZHJzL2Rvd25yZXYueG1sUEsFBgAAAAADAAMAtwAAAPcCAAAAAA==&#10;" filled="f" stroked="f"/>
                <v:rect id="Rectangle 146" o:spid="_x0000_s106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89wwAAANwAAAAPAAAAZHJzL2Rvd25yZXYueG1sRE9Na8JA&#10;EL0X+h+WKXgpdVMR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WL0fPcMAAADcAAAADwAA&#10;AAAAAAAAAAAAAAAHAgAAZHJzL2Rvd25yZXYueG1sUEsFBgAAAAADAAMAtwAAAPcCAAAAAA==&#10;" filled="f" stroked="f"/>
                <v:rect id="Rectangle 147" o:spid="_x0000_s106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qm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N/G6psMAAADcAAAADwAA&#10;AAAAAAAAAAAAAAAHAgAAZHJzL2Rvd25yZXYueG1sUEsFBgAAAAADAAMAtwAAAPcCAAAAAA==&#10;" filled="f" stroked="f"/>
                <v:rect id="Rectangle 148" o:spid="_x0000_s106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/>
                <v:rect id="Rectangle 149" o:spid="_x0000_s106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tPwwAAANwAAAAPAAAAZHJzL2Rvd25yZXYueG1sRE9Na8JA&#10;EL0X/A/LCF5EN0op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KSKLT8MAAADcAAAADwAA&#10;AAAAAAAAAAAAAAAHAgAAZHJzL2Rvd25yZXYueG1sUEsFBgAAAAADAAMAtwAAAPcCAAAAAA==&#10;" filled="f" stroked="f"/>
                <v:rect id="Rectangle 150" o:spid="_x0000_s106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QP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PcG0D8YAAADcAAAA&#10;DwAAAAAAAAAAAAAAAAAHAgAAZHJzL2Rvd25yZXYueG1sUEsFBgAAAAADAAMAtwAAAPoCAAAAAA==&#10;" filled="f" stroked="f"/>
                <v:rect id="Rectangle 151" o:spid="_x0000_s106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/>
                <v:rect id="Rectangle 152" o:spid="_x0000_s106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/>
                <v:rect id="Rectangle 153" o:spid="_x0000_s107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/>
                <v:rect id="Rectangle 154" o:spid="_x0000_s107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/>
                <v:rect id="Rectangle 155" o:spid="_x0000_s107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/>
                <v:rect id="Rectangle 156" o:spid="_x0000_s107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/>
                <v:rect id="Rectangle 157" o:spid="_x0000_s107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x7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sigse8MAAADcAAAADwAA&#10;AAAAAAAAAAAAAAAHAgAAZHJzL2Rvd25yZXYueG1sUEsFBgAAAAADAAMAtwAAAPcCAAAAAA==&#10;" filled="f" stroked="f"/>
                <v:rect id="Rectangle 158" o:spid="_x0000_s107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gJ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w7e4CcYAAADcAAAA&#10;DwAAAAAAAAAAAAAAAAAHAgAAZHJzL2Rvd25yZXYueG1sUEsFBgAAAAADAAMAtwAAAPoCAAAAAA==&#10;" filled="f" stroked="f"/>
                <v:rect id="Rectangle 159" o:spid="_x0000_s107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  <v:rect id="Rectangle 160" o:spid="_x0000_s107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" filled="f" stroked="f"/>
                <v:rect id="Rectangle 161" o:spid="_x0000_s107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dsp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beD3mXCBPP4AAAD//wMAUEsBAi0AFAAGAAgAAAAhANvh9svuAAAAhQEAABMAAAAAAAAAAAAA&#10;AAAAAAAAAFtDb250ZW50X1R5cGVzXS54bWxQSwECLQAUAAYACAAAACEAWvQsW78AAAAVAQAACwAA&#10;AAAAAAAAAAAAAAAfAQAAX3JlbHMvLnJlbHNQSwECLQAUAAYACAAAACEAnOHbKcMAAADcAAAADwAA&#10;AAAAAAAAAAAAAAAHAgAAZHJzL2Rvd25yZXYueG1sUEsFBgAAAAADAAMAtwAAAPcCAAAAAA==&#10;" filled="f" stroked="f"/>
                <v:shape id="Freeform 57" o:spid="_x0000_s1079" style="position:absolute;left:47;top:388;width:727;height:388;visibility:visible;mso-wrap-style:square;v-text-anchor:top" coordsize="53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" path="m536,285c43,,43,,43,,26,29,12,59,,90,536,285,536,285,536,285xe" filled="f" stroked="f">
                  <v:path arrowok="t" o:connecttype="custom" o:connectlocs="727,388;58,0;0,123;727,388" o:connectangles="0,0,0,0"/>
                </v:shape>
                <v:shape id="Freeform 58" o:spid="_x0000_s1080" style="position:absolute;top:641;width:774;height:135;visibility:visible;mso-wrap-style:square;v-text-anchor:top" coordsize="57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" path="m570,99v,,,,,c9,,9,,9,,3,32,,65,,99v570,,570,,570,xe" filled="f" stroked="f">
                  <v:path arrowok="t" o:connecttype="custom" o:connectlocs="774,135;774,135;12,0;0,135;774,135" o:connectangles="0,0,0,0,0"/>
                </v:shape>
                <v:shape id="Freeform 63" o:spid="_x0000_s1081" style="position:absolute;left:182;top:182;width:592;height:594;visibility:visible;mso-wrap-style:square;v-text-anchor:top" coordsize="43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" path="m436,436c70,,70,,70,,44,21,21,44,,70,436,436,436,436,436,436xe" filled="f" stroked="f">
                  <v:path arrowok="t" o:connecttype="custom" o:connectlocs="592,594;95,0;0,95;592,594" o:connectangles="0,0,0,0"/>
                </v:shape>
                <v:shape id="Freeform 76" o:spid="_x0000_s1082" style="position:absolute;left:640;width:134;height:776;visibility:visible;mso-wrap-style:square;v-text-anchor:top" coordsize="99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" path="m99,c65,,32,3,,9,99,570,99,570,99,570l99,xe" filled="f" stroked="f">
                  <v:path arrowok="t" o:connecttype="custom" o:connectlocs="134,0;0,12;134,776;134,0" o:connectangles="0,0,0,0"/>
                </v:shape>
                <v:shape id="Freeform 82" o:spid="_x0000_s1083" style="position:absolute;left:774;top:510;width:762;height:266;visibility:visible;mso-wrap-style:square;v-text-anchor:top" coordsize="561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" path="m561,96c555,63,547,31,536,,,195,,195,,195l561,96xe" filled="f" stroked="f">
                  <v:path arrowok="t" o:connecttype="custom" o:connectlocs="762,131;728,0;0,266;762,131" o:connectangles="0,0,0,0"/>
                </v:shape>
                <v:rect id="Rectangle 176" o:spid="_x0000_s108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WA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xX8PRMukOkNAAD//wMAUEsBAi0AFAAGAAgAAAAhANvh9svuAAAAhQEAABMAAAAAAAAAAAAA&#10;AAAAAAAAAFtDb250ZW50X1R5cGVzXS54bWxQSwECLQAUAAYACAAAACEAWvQsW78AAAAVAQAACwAA&#10;AAAAAAAAAAAAAAAfAQAAX3JlbHMvLnJlbHNQSwECLQAUAAYACAAAACEAltHVgMMAAADcAAAADwAA&#10;AAAAAAAAAAAAAAAHAgAAZHJzL2Rvd25yZXYueG1sUEsFBgAAAAADAAMAtwAAAPcCAAAAAA==&#10;" filled="f" stroked="f"/>
                <v:rect id="Rectangle 177" o:spid="_x0000_s108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" filled="f" stroked="f"/>
                <v:rect id="Rectangle 178" o:spid="_x0000_s108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RpxgAAANw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FVp5RibQm18AAAD//wMAUEsBAi0AFAAGAAgAAAAhANvh9svuAAAAhQEAABMAAAAAAAAA&#10;AAAAAAAAAAAAAFtDb250ZW50X1R5cGVzXS54bWxQSwECLQAUAAYACAAAACEAWvQsW78AAAAVAQAA&#10;CwAAAAAAAAAAAAAAAAAfAQAAX3JlbHMvLnJlbHNQSwECLQAUAAYACAAAACEAiALkacYAAADcAAAA&#10;DwAAAAAAAAAAAAAAAAAHAgAAZHJzL2Rvd25yZXYueG1sUEsFBgAAAAADAAMAtwAAAPoCAAAAAA==&#10;" filled="f" stroked="f"/>
                <v:rect id="Rectangle 179" o:spid="_x0000_s108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" filled="f" stroked="f"/>
                <v:rect id="Rectangle 180" o:spid="_x0000_s108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hI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" filled="f" stroked="f"/>
                <v:rect id="Rectangle 181" o:spid="_x0000_s108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" filled="f" stroked="f"/>
                <v:rect id="Rectangle 182" o:spid="_x0000_s109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" filled="f" stroked="f"/>
                <v:rect id="Rectangle 183" o:spid="_x0000_s109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Y/wwAAANwAAAAPAAAAZHJzL2Rvd25yZXYueG1sRE9Na8JA&#10;EL0L/Q/LFLxI3VhB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s3MGP8MAAADcAAAADwAA&#10;AAAAAAAAAAAAAAAHAgAAZHJzL2Rvd25yZXYueG1sUEsFBgAAAAADAAMAtwAAAPcCAAAAAA==&#10;" filled="f" stroked="f"/>
                <v:rect id="Rectangle 184" o:spid="_x0000_s109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5LwwAAANwAAAAPAAAAZHJzL2Rvd25yZXYueG1sRE9Na8JA&#10;EL0L/Q/LFLxI3VhE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PJqeS8MAAADcAAAADwAA&#10;AAAAAAAAAAAAAAAHAgAAZHJzL2Rvd25yZXYueG1sUEsFBgAAAAADAAMAtwAAAPcCAAAAAA==&#10;" filled="f" stroked="f"/>
                <v:rect id="Rectangle 185" o:spid="_x0000_s109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jvQwwAAANwAAAAPAAAAZHJzL2Rvd25yZXYueG1sRE9Na8JA&#10;EL0L/Q/LFLxI3VhQ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U9Y70MMAAADcAAAADwAA&#10;AAAAAAAAAAAAAAAHAgAAZHJzL2Rvd25yZXYueG1sUEsFBgAAAAADAAMAtwAAAPcCAAAAAA==&#10;" filled="f" stroked="f"/>
                <v:rect id="Rectangle 186" o:spid="_x0000_s109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" filled="f" stroked="f"/>
                <v:rect id="Rectangle 187" o:spid="_x0000_s109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" filled="f" stroked="f"/>
                <v:rect id="Rectangle 188" o:spid="_x0000_s109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5RO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" filled="f" stroked="f"/>
                <v:shape id="Freeform 96" o:spid="_x0000_s1097" style="position:absolute;left:774;top:104;width:497;height:672;visibility:visible;mso-wrap-style:square;v-text-anchor:top" coordsize="36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" path="m,493c366,57,366,57,366,57,341,35,314,16,285,,,493,,493,,493xe" filled="f" stroked="f">
                  <v:path arrowok="t" o:connecttype="custom" o:connectlocs="0,672;497,78;387,0;0,672" o:connectangles="0,0,0,0"/>
                </v:shape>
                <v:shape id="Freeform 98" o:spid="_x0000_s1098" style="position:absolute;left:774;top:12;width:265;height:764;visibility:visible;mso-wrap-style:square;v-text-anchor:top" coordsize="19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" path="m195,25c164,14,132,6,99,,,561,,561,,561l195,25xe" filled="f" stroked="f">
                  <v:path arrowok="t" o:connecttype="custom" o:connectlocs="265,34;135,0;0,764;265,34" o:connectangles="0,0,0,0"/>
                </v:shape>
                <v:shape id="Freeform 99" o:spid="_x0000_s1099" style="position:absolute;left:774;top:277;width:670;height:499;visibility:visible;mso-wrap-style:square;v-text-anchor:top" coordsize="49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" path="m,366c493,81,493,81,493,81,477,52,458,25,436,,,366,,366,,366xe" filled="f" stroked="f">
                  <v:path arrowok="t" o:connecttype="custom" o:connectlocs="0,499;670,110;593,0;0,499" o:connectangles="0,0,0,0"/>
                </v:shape>
                <v:rect id="Rectangle 192" o:spid="_x0000_s110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jV5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" filled="f" stroked="f"/>
                <v:rect id="Rectangle 193" o:spid="_x0000_s110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Di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NqqQ4sMAAADcAAAADwAA&#10;AAAAAAAAAAAAAAAHAgAAZHJzL2Rvd25yZXYueG1sUEsFBgAAAAADAAMAtwAAAPcCAAAAAA==&#10;" filled="f" stroked="f"/>
                <v:rect id="Rectangle 194" o:spid="_x0000_s110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wiWwwAAANwAAAAPAAAAZHJzL2Rvd25yZXYueG1sRE9Na8JA&#10;EL0X/A/LCF5EN0op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uUMIlsMAAADcAAAADwAA&#10;AAAAAAAAAAAAAAAHAgAAZHJzL2Rvd25yZXYueG1sUEsFBgAAAAADAAMAtwAAAPcCAAAAAA==&#10;" filled="f" stroked="f"/>
              </v:group>
              <v:oval id="Oval 6" o:spid="_x0000_s1103" style="position:absolute;left:37338;top:39995;width:60807;height:6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" fillcolor="#92278f [3204]" strokecolor="#92278f [3204]" strokeweight="1pt">
                <v:fill color2="#360e35 [1605]" rotate="t" angle="45" colors="0 #92278f;58982f #360e35" focus="100%" type="gradient">
                  <o:fill v:ext="view" type="gradientUnscaled"/>
                </v:fill>
              </v:oval>
              <v:group id="_x0000_s1104" style="position:absolute;left:48576;top:70553;width:49530;height:30240" coordorigin="277,776" coordsize="127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<v:rect id="Rectangle 1626" o:spid="_x0000_s110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" filled="f" stroked="f"/>
                <v:rect id="Rectangle 1627" o:spid="_x0000_s110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" filled="f" stroked="f"/>
                <v:rect id="Rectangle 1628" o:spid="_x0000_s110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" filled="f" stroked="f"/>
                <v:rect id="Rectangle 1629" o:spid="_x0000_s110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" filled="f" stroked="f"/>
                <v:rect id="Rectangle 1630" o:spid="_x0000_s110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fcbxgAAAN0AAAAPAAAAZHJzL2Rvd25yZXYueG1sRI9Ba8JA&#10;EIXvQv/DMgUvUje1IC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din3G8YAAADdAAAA&#10;DwAAAAAAAAAAAAAAAAAHAgAAZHJzL2Rvd25yZXYueG1sUEsFBgAAAAADAAMAtwAAAPoCAAAAAA==&#10;" filled="f" stroked="f"/>
                <v:rect id="Rectangle 1631" o:spid="_x0000_s111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KAxAAAAN0AAAAPAAAAZHJzL2Rvd25yZXYueG1sRE/basJA&#10;EH0v+A/LCL6UulFB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BllUoDEAAAA3QAAAA8A&#10;AAAAAAAAAAAAAAAABwIAAGRycy9kb3ducmV2LnhtbFBLBQYAAAAAAwADALcAAAD4AgAAAAA=&#10;" filled="f" stroked="f"/>
                <v:rect id="Rectangle 1632" o:spid="_x0000_s111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z3xAAAAN0AAAAPAAAAZHJzL2Rvd25yZXYueG1sRE/basJA&#10;EH0v+A/LCL6UulFB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Om3zPfEAAAA3QAAAA8A&#10;AAAAAAAAAAAAAAAABwIAAGRycy9kb3ducmV2LnhtbFBLBQYAAAAAAwADALcAAAD4AgAAAAA=&#10;" filled="f" stroked="f"/>
                <v:rect id="Rectangle 1633" o:spid="_x0000_s111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2lsxAAAAN0AAAAPAAAAZHJzL2Rvd25yZXYueG1sRE9Na8JA&#10;EL0L/Q/LFLyIbqwg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Ib7aWzEAAAA3QAAAA8A&#10;AAAAAAAAAAAAAAAABwIAAGRycy9kb3ducmV2LnhtbFBLBQYAAAAAAwADALcAAAD4AgAAAAA=&#10;" filled="f" stroked="f"/>
                <v:rect id="Rectangle 1634" o:spid="_x0000_s111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EYxAAAAN0AAAAPAAAAZHJzL2Rvd25yZXYueG1sRE9Na8JA&#10;EL0L/odlCl7EbGqL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AkS8RjEAAAA3QAAAA8A&#10;AAAAAAAAAAAAAAAABwIAAGRycy9kb3ducmV2LnhtbFBLBQYAAAAAAwADALcAAAD4AgAAAAA=&#10;" filled="f" stroked="f"/>
                <v:rect id="Rectangle 1635" o:spid="_x0000_s111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SDxAAAAN0AAAAPAAAAZHJzL2Rvd25yZXYueG1sRE9Na8JA&#10;EL0L/odlCl7EbGqp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GZeVIPEAAAA3QAAAA8A&#10;AAAAAAAAAAAAAAAABwIAAGRycy9kb3ducmV2LnhtbFBLBQYAAAAAAwADALcAAAD4AgAAAAA=&#10;" filled="f" stroked="f"/>
                <v:rect id="Rectangle 1636" o:spid="_x0000_s111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r0xAAAAN0AAAAPAAAAZHJzL2Rvd25yZXYueG1sRE/basJA&#10;EH0v+A/LCH0purGF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JaMyvTEAAAA3QAAAA8A&#10;AAAAAAAAAAAAAAAABwIAAGRycy9kb3ducmV2LnhtbFBLBQYAAAAAAwADALcAAAD4AgAAAAA=&#10;" filled="f" stroked="f"/>
                <v:rect id="Rectangle 1637" o:spid="_x0000_s111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9vxAAAAN0AAAAPAAAAZHJzL2Rvd25yZXYueG1sRE9Na8JA&#10;EL0L/odlCl6K2dSC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PnAb2/EAAAA3QAAAA8A&#10;AAAAAAAAAAAAAAAABwIAAGRycy9kb3ducmV2LnhtbFBLBQYAAAAAAwADALcAAAD4AgAAAAA=&#10;" filled="f" stroked="f"/>
                <v:rect id="Rectangle 1638" o:spid="_x0000_s111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/sdxgAAAN0AAAAPAAAAZHJzL2Rvd25yZXYueG1sRI9Ba8JA&#10;EIXvQv/DMgUvUje1IC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iF/7HcYAAADdAAAA&#10;DwAAAAAAAAAAAAAAAAAHAgAAZHJzL2Rvd25yZXYueG1sUEsFBgAAAAADAAMAtwAAAPoCAAAAAA==&#10;" filled="f" stroked="f"/>
                <v:rect id="Rectangle 1639" o:spid="_x0000_s111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6GxAAAAN0AAAAPAAAAZHJzL2Rvd25yZXYueG1sRE9Na8JA&#10;EL0L/odlCl6K2dSC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OcTXobEAAAA3QAAAA8A&#10;AAAAAAAAAAAAAAAABwIAAGRycy9kb3ducmV2LnhtbFBLBQYAAAAAAwADALcAAAD4AgAAAAA=&#10;" filled="f" stroked="f"/>
                <v:rect id="Rectangle 1640" o:spid="_x0000_s111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RmxgAAAN0AAAAPAAAAZHJzL2Rvd25yZXYueG1sRI9Ba8JA&#10;EIXvQv/DMgUvUjeVIi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Li+EZsYAAADdAAAA&#10;DwAAAAAAAAAAAAAAAAAHAgAAZHJzL2Rvd25yZXYueG1sUEsFBgAAAAADAAMAtwAAAPoCAAAAAA==&#10;" filled="f" stroked="f"/>
                <v:rect id="Rectangle 1641" o:spid="_x0000_s112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H9xAAAAN0AAAAPAAAAZHJzL2Rvd25yZXYueG1sRE/basJA&#10;EH0v+A/LCL6UulFE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EFjIf3EAAAA3QAAAA8A&#10;AAAAAAAAAAAAAAAABwIAAGRycy9kb3ducmV2LnhtbFBLBQYAAAAAAwADALcAAAD4AgAAAAA=&#10;" filled="f" stroked="f"/>
                <v:rect id="Rectangle 1642" o:spid="_x0000_s112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+KxAAAAN0AAAAPAAAAZHJzL2Rvd25yZXYueG1sRE/basJA&#10;EH0v+A/LCL6UulFE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LGxv4rEAAAA3QAAAA8A&#10;AAAAAAAAAAAAAAAABwIAAGRycy9kb3ducmV2LnhtbFBLBQYAAAAAAwADALcAAAD4AgAAAAA=&#10;" filled="f" stroked="f"/>
                <v:rect id="Rectangle 1643" o:spid="_x0000_s112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oRxAAAAN0AAAAPAAAAZHJzL2Rvd25yZXYueG1sRE9Na8JA&#10;EL0L/odlCl7EbGqL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N79GhHEAAAA3QAAAA8A&#10;AAAAAAAAAAAAAAAABwIAAGRycy9kb3ducmV2LnhtbFBLBQYAAAAAAwADALcAAAD4AgAAAAA=&#10;" filled="f" stroked="f"/>
                <v:rect id="Rectangle 1644" o:spid="_x0000_s112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JlxAAAAN0AAAAPAAAAZHJzL2Rvd25yZXYueG1sRE9Na8JA&#10;EL0L/Q/LFLyIbiwi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FEUgmXEAAAA3QAAAA8A&#10;AAAAAAAAAAAAAAAABwIAAGRycy9kb3ducmV2LnhtbFBLBQYAAAAAAwADALcAAAD4AgAAAAA=&#10;" filled="f" stroked="f"/>
                <v:rect id="Rectangle 1645" o:spid="_x0000_s112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f+xAAAAN0AAAAPAAAAZHJzL2Rvd25yZXYueG1sRE9Na8JA&#10;EL0L/odlCl7EbCqt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D5YJ/7EAAAA3QAAAA8A&#10;AAAAAAAAAAAAAAAABwIAAGRycy9kb3ducmV2LnhtbFBLBQYAAAAAAwADALcAAAD4AgAAAAA=&#10;" filled="f" stroked="f"/>
                <v:rect id="Rectangle 1646" o:spid="_x0000_s112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mJxAAAAN0AAAAPAAAAZHJzL2Rvd25yZXYueG1sRE/basJA&#10;EH0v+A/LCH0purGU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M6KuYnEAAAA3QAAAA8A&#10;AAAAAAAAAAAAAAAABwIAAGRycy9kb3ducmV2LnhtbFBLBQYAAAAAAwADALcAAAD4AgAAAAA=&#10;" filled="f" stroked="f"/>
                <v:rect id="Rectangle 1647" o:spid="_x0000_s112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wSxAAAAN0AAAAPAAAAZHJzL2Rvd25yZXYueG1sRE9Na8JA&#10;EL0L/odlCl6K2VSK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KHGHBLEAAAA3QAAAA8A&#10;AAAAAAAAAAAAAAAABwIAAGRycy9kb3ducmV2LnhtbFBLBQYAAAAAAwADALcAAAD4AgAAAAA=&#10;" filled="f" stroked="f"/>
                <v:rect id="Rectangle 1648" o:spid="_x0000_s112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hgxgAAAN0AAAAPAAAAZHJzL2Rvd25yZXYueG1sRI9Ba8JA&#10;EIXvQv/DMgUvUjeVIi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0FmIYMYAAADdAAAA&#10;DwAAAAAAAAAAAAAAAAAHAgAAZHJzL2Rvd25yZXYueG1sUEsFBgAAAAADAAMAtwAAAPoCAAAAAA==&#10;" filled="f" stroked="f"/>
                <v:rect id="Rectangle 1649" o:spid="_x0000_s112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S37xAAAAN0AAAAPAAAAZHJzL2Rvd25yZXYueG1sRE9Na8JA&#10;EL0L/odlCl6K2VSK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L8VLfvEAAAA3QAAAA8A&#10;AAAAAAAAAAAAAAAABwIAAGRycy9kb3ducmV2LnhtbFBLBQYAAAAAAwADALcAAAD4AgAAAAA=&#10;" filled="f" stroked="f"/>
                <v:rect id="Rectangle 1650" o:spid="_x0000_s112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K7xgAAAN0AAAAPAAAAZHJzL2Rvd25yZXYueG1sRI9Ba8JA&#10;EIXvQv/DMgUvUjcVKi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q/YSu8YAAADdAAAA&#10;DwAAAAAAAAAAAAAAAAAHAgAAZHJzL2Rvd25yZXYueG1sUEsFBgAAAAADAAMAtwAAAPoCAAAAAA==&#10;" filled="f" stroked="f"/>
                <v:rect id="Rectangle 1651" o:spid="_x0000_s113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cgxAAAAN0AAAAPAAAAZHJzL2Rvd25yZXYueG1sRE/basJA&#10;EH0v+A/LCL6UulFQ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MS6tyDEAAAA3QAAAA8A&#10;AAAAAAAAAAAAAAAABwIAAGRycy9kb3ducmV2LnhtbFBLBQYAAAAAAwADALcAAAD4AgAAAAA=&#10;" filled="f" stroked="f"/>
                <v:rect id="Rectangle 1652" o:spid="_x0000_s113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lXxAAAAN0AAAAPAAAAZHJzL2Rvd25yZXYueG1sRE/basJA&#10;EH0v+A/LCL6UulFQ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DRoKVfEAAAA3QAAAA8A&#10;AAAAAAAAAAAAAAAABwIAAGRycy9kb3ducmV2LnhtbFBLBQYAAAAAAwADALcAAAD4AgAAAAA=&#10;" filled="f" stroked="f"/>
                <v:rect id="Rectangle 1653" o:spid="_x0000_s113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zMxAAAAN0AAAAPAAAAZHJzL2Rvd25yZXYueG1sRE9Na8JA&#10;EL0L/odlCl7EbGqp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FskjMzEAAAA3QAAAA8A&#10;AAAAAAAAAAAAAAAABwIAAGRycy9kb3ducmV2LnhtbFBLBQYAAAAAAwADALcAAAD4AgAAAAA=&#10;" filled="f" stroked="f"/>
                <v:rect id="Rectangle 1654" o:spid="_x0000_s113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S4xAAAAN0AAAAPAAAAZHJzL2Rvd25yZXYueG1sRE9Na8JA&#10;EL0L/odlCl7EbCqt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NTNFLjEAAAA3QAAAA8A&#10;AAAAAAAAAAAAAAAABwIAAGRycy9kb3ducmV2LnhtbFBLBQYAAAAAAwADALcAAAD4AgAAAAA=&#10;" filled="f" stroked="f"/>
                <v:rect id="Rectangle 1655" o:spid="_x0000_s113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bEjxAAAAN0AAAAPAAAAZHJzL2Rvd25yZXYueG1sRE9Na8JA&#10;EL0L/Q/LFLyIbiwo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LuBsSPEAAAA3QAAAA8A&#10;AAAAAAAAAAAAAAAABwIAAGRycy9kb3ducmV2LnhtbFBLBQYAAAAAAwADALcAAAD4AgAAAAA=&#10;" filled="f" stroked="f"/>
                <v:rect id="Rectangle 1656" o:spid="_x0000_s113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UxAAAAN0AAAAPAAAAZHJzL2Rvd25yZXYueG1sRE/basJA&#10;EH0v+A/LCH0purHQ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EtTL1TEAAAA3QAAAA8A&#10;AAAAAAAAAAAAAAAABwIAAGRycy9kb3ducmV2LnhtbFBLBQYAAAAAAwADALcAAAD4AgAAAAA=&#10;" filled="f" stroked="f"/>
                <v:rect id="Rectangle 1657" o:spid="_x0000_s113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rPxAAAAN0AAAAPAAAAZHJzL2Rvd25yZXYueG1sRE9Na8JA&#10;EL0L/odlCl6K2VSo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CQfis/EAAAA3QAAAA8A&#10;AAAAAAAAAAAAAAAABwIAAGRycy9kb3ducmV2LnhtbFBLBQYAAAAAAwADALcAAAD4AgAAAAA=&#10;" filled="f" stroked="f"/>
                <v:rect id="Rectangle 1658" o:spid="_x0000_s113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69xgAAAN0AAAAPAAAAZHJzL2Rvd25yZXYueG1sRI9Ba8JA&#10;EIXvQv/DMgUvUjcVKi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VYAevcYAAADdAAAA&#10;DwAAAAAAAAAAAAAAAAAHAgAAZHJzL2Rvd25yZXYueG1sUEsFBgAAAAADAAMAtwAAAPoCAAAAAA==&#10;" filled="f" stroked="f"/>
                <v:rect id="Rectangle 1659" o:spid="_x0000_s113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smxAAAAN0AAAAPAAAAZHJzL2Rvd25yZXYueG1sRE9Na8JA&#10;EL0L/odlCl6K2VSo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DrMuybEAAAA3QAAAA8A&#10;AAAAAAAAAAAAAAAABwIAAGRycy9kb3ducmV2LnhtbFBLBQYAAAAAAwADALcAAAD4AgAAAAA=&#10;" filled="f" stroked="f"/>
                <v:shape id="Freeform 39" o:spid="_x0000_s1139" style="position:absolute;left:774;top:776;width:774;height:134;visibility:visible;mso-wrap-style:square;v-text-anchor:top" coordsize="57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" path="m561,99v6,-32,9,-65,9,-99c,,,,,l561,99xe" filled="f" stroked="f">
                  <v:path arrowok="t" o:connecttype="custom" o:connectlocs="762,134;774,0;0,0;762,134" o:connectangles="0,0,0,0"/>
                </v:shape>
                <v:rect id="Rectangle 1661" o:spid="_x0000_s114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" filled="f" stroked="f"/>
                <v:rect id="Rectangle 1662" o:spid="_x0000_s114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" filled="f" stroked="f"/>
                <v:rect id="Rectangle 1663" o:spid="_x0000_s114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EZxxAAAAN0AAAAPAAAAZHJzL2Rvd25yZXYueG1sRE/basJA&#10;EH0v+A/LCH0purGF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JVIRnHEAAAA3QAAAA8A&#10;AAAAAAAAAAAAAAAABwIAAGRycy9kb3ducmV2LnhtbFBLBQYAAAAAAwADALcAAAD4AgAAAAA=&#10;" filled="f" stroked="f"/>
                <v:rect id="Rectangle 1664" o:spid="_x0000_s114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4FxAAAAN0AAAAPAAAAZHJzL2Rvd25yZXYueG1sRE/basJA&#10;EH0v+A/LCH0purGU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Bqh3gXEAAAA3QAAAA8A&#10;AAAAAAAAAAAAAAAABwIAAGRycy9kb3ducmV2LnhtbFBLBQYAAAAAAwADALcAAAD4AgAAAAA=&#10;" filled="f" stroked="f"/>
                <v:rect id="Rectangle 1665" o:spid="_x0000_s114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XuexAAAAN0AAAAPAAAAZHJzL2Rvd25yZXYueG1sRE/basJA&#10;EH0v+A/LCH0purHQ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HXte57EAAAA3QAAAA8A&#10;AAAAAAAAAAAAAAAABwIAAGRycy9kb3ducmV2LnhtbFBLBQYAAAAAAwADALcAAAD4AgAAAAA=&#10;" filled="f" stroked="f"/>
                <v:rect id="Rectangle 1666" o:spid="_x0000_s114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" filled="f" stroked="f"/>
                <v:rect id="Rectangle 1667" o:spid="_x0000_s114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" filled="f" stroked="f"/>
                <v:rect id="Rectangle 1668" o:spid="_x0000_s114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" filled="f" stroked="f"/>
                <v:rect id="Rectangle 1669" o:spid="_x0000_s114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" filled="f" stroked="f"/>
                <v:rect id="Rectangle 1670" o:spid="_x0000_s114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" filled="f" stroked="f"/>
                <v:rect id="Rectangle 1671" o:spid="_x0000_s115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" filled="f" stroked="f"/>
                <v:rect id="Rectangle 1672" o:spid="_x0000_s115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" filled="f" stroked="f"/>
                <v:rect id="Rectangle 1673" o:spid="_x0000_s115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dCsxAAAAN0AAAAPAAAAZHJzL2Rvd25yZXYueG1sRE9Na8JA&#10;EL0L/odlCl6K2dSC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BCR0KzEAAAA3QAAAA8A&#10;AAAAAAAAAAAAAAAABwIAAGRycy9kb3ducmV2LnhtbFBLBQYAAAAAAwADALcAAAD4AgAAAAA=&#10;" filled="f" stroked="f"/>
                <v:rect id="Rectangle 1674" o:spid="_x0000_s115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EjYxAAAAN0AAAAPAAAAZHJzL2Rvd25yZXYueG1sRE9Na8JA&#10;EL0L/odlCl6K2VSK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J94SNjEAAAA3QAAAA8A&#10;AAAAAAAAAAAAAAAABwIAAGRycy9kb3ducmV2LnhtbFBLBQYAAAAAAwADALcAAAD4AgAAAAA=&#10;" filled="f" stroked="f"/>
                <v:rect id="Rectangle 1675" o:spid="_x0000_s115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1DxAAAAN0AAAAPAAAAZHJzL2Rvd25yZXYueG1sRE9Na8JA&#10;EL0L/odlCl6K2VSo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PA07UPEAAAA3QAAAA8A&#10;AAAAAAAAAAAAAAAABwIAAGRycy9kb3ducmV2LnhtbFBLBQYAAAAAAwADALcAAAD4AgAAAAA=&#10;" filled="f" stroked="f"/>
                <v:rect id="Rectangle 1676" o:spid="_x0000_s115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" filled="f" stroked="f"/>
                <v:shape id="Freeform 69" o:spid="_x0000_s1156" style="position:absolute;left:774;top:776;width:135;height:776;visibility:visible;mso-wrap-style:square;v-text-anchor:top" coordsize="99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" path="m,c,570,,570,,570v34,,67,-3,99,-9c,,,,,xe" filled="f" stroked="f">
                  <v:path arrowok="t" o:connecttype="custom" o:connectlocs="0,0;0,776;135,764;0,0" o:connectangles="0,0,0,0"/>
                </v:shape>
                <v:shape id="Freeform 73" o:spid="_x0000_s1157" style="position:absolute;left:774;top:776;width:387;height:729;visibility:visible;mso-wrap-style:square;v-text-anchor:top" coordsize="285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" path="m195,536v31,-12,61,-26,90,-43c,,,,,l195,536xe" filled="f" stroked="f">
                  <v:path arrowok="t" o:connecttype="custom" o:connectlocs="265,729;387,671;0,0;265,729" o:connectangles="0,0,0,0"/>
                </v:shape>
                <v:shape id="Freeform 74" o:spid="_x0000_s1158" style="position:absolute;left:774;top:776;width:728;height:388;visibility:visible;mso-wrap-style:square;v-text-anchor:top" coordsize="53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" path="m,c493,285,493,285,493,285v17,-29,31,-59,43,-90c,,,,,xe" filled="f" stroked="f">
                  <v:path arrowok="t" o:connecttype="custom" o:connectlocs="0,0;670,388;728,265;0,0" o:connectangles="0,0,0,0"/>
                </v:shape>
                <v:shape id="Freeform 77" o:spid="_x0000_s1159" style="position:absolute;left:277;top:776;width:497;height:671;visibility:visible;mso-wrap-style:square;v-text-anchor:top" coordsize="36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" path="m366,c,436,,436,,436v25,22,52,41,81,57c366,,366,,366,xe" filled="f" stroked="f">
                  <v:path arrowok="t" o:connecttype="custom" o:connectlocs="497,0;0,593;110,671;497,0" o:connectangles="0,0,0,0"/>
                </v:shape>
                <v:shape id="Freeform 80" o:spid="_x0000_s1160" style="position:absolute;left:510;top:776;width:264;height:763;visibility:visible;mso-wrap-style:square;v-text-anchor:top" coordsize="19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" path="m195,c,536,,536,,536v31,11,63,19,96,25c195,,195,,195,xe" filled="f" stroked="f">
                  <v:path arrowok="t" o:connecttype="custom" o:connectlocs="264,0;0,729;130,763;264,0" o:connectangles="0,0,0,0"/>
                </v:shape>
                <v:rect id="Rectangle 1691" o:spid="_x0000_s116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" filled="f" stroked="f"/>
                <v:rect id="Rectangle 1692" o:spid="_x0000_s116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" filled="f" stroked="f"/>
                <v:rect id="Rectangle 1693" o:spid="_x0000_s116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ZWxAAAAN0AAAAPAAAAZHJzL2Rvd25yZXYueG1sRE9Na8JA&#10;EL0L/odlCl6K2dSC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KCdNlbEAAAA3QAAAA8A&#10;AAAAAAAAAAAAAAAABwIAAGRycy9kb3ducmV2LnhtbFBLBQYAAAAAAwADALcAAAD4AgAAAAA=&#10;" filled="f" stroked="f"/>
                <v:rect id="Rectangle 1694" o:spid="_x0000_s116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4ixAAAAN0AAAAPAAAAZHJzL2Rvd25yZXYueG1sRE9Na8JA&#10;EL0L/odlCl6K2VSK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C90riLEAAAA3QAAAA8A&#10;AAAAAAAAAAAAAAAABwIAAGRycy9kb3ducmV2LnhtbFBLBQYAAAAAAwADALcAAAD4AgAAAAA=&#10;" filled="f" stroked="f"/>
                <v:rect id="Rectangle 1695" o:spid="_x0000_s116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Au5xAAAAN0AAAAPAAAAZHJzL2Rvd25yZXYueG1sRE9Na8JA&#10;EL0L/odlCl6K2VSo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EA4C7nEAAAA3QAAAA8A&#10;AAAAAAAAAAAAAAAABwIAAGRycy9kb3ducmV2LnhtbFBLBQYAAAAAAwADALcAAAD4AgAAAAA=&#10;" filled="f" stroked="f"/>
                <v:rect id="Rectangle 1696" o:spid="_x0000_s116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" filled="f" stroked="f"/>
                <v:rect id="Rectangle 1697" o:spid="_x0000_s116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" filled="f" stroked="f"/>
                <v:rect id="Rectangle 1698" o:spid="_x0000_s116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" filled="f" stroked="f"/>
                <v:rect id="Rectangle 1699" o:spid="_x0000_s116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" filled="f" stroked="f"/>
                <v:rect id="Rectangle 1700" o:spid="_x0000_s117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/>
                <v:rect id="Rectangle 1701" o:spid="_x0000_s117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/>
                <v:rect id="Rectangle 1702" o:spid="_x0000_s117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" filled="f" stroked="f"/>
                <v:rect id="Rectangle 1703" o:spid="_x0000_s117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xM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Yvohk8vgknyPUdAAD//wMAUEsBAi0AFAAGAAgAAAAhANvh9svuAAAAhQEAABMAAAAAAAAAAAAA&#10;AAAAAAAAAFtDb250ZW50X1R5cGVzXS54bWxQSwECLQAUAAYACAAAACEAWvQsW78AAAAVAQAACwAA&#10;AAAAAAAAAAAAAAAfAQAAX3JlbHMvLnJlbHNQSwECLQAUAAYACAAAACEAPnasTMMAAADdAAAADwAA&#10;AAAAAAAAAAAAAAAHAgAAZHJzL2Rvd25yZXYueG1sUEsFBgAAAAADAAMAtwAAAPcCAAAAAA==&#10;" filled="f" stroked="f"/>
                <v:rect id="Rectangle 1707" o:spid="_x0000_s117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" filled="f" stroked="f"/>
                <v:rect id="Rectangle 1708" o:spid="_x0000_s117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j49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QRXvpER9OYXAAD//wMAUEsBAi0AFAAGAAgAAAAhANvh9svuAAAAhQEAABMAAAAAAAAA&#10;AAAAAAAAAAAAAFtDb250ZW50X1R5cGVzXS54bWxQSwECLQAUAAYACAAAACEAWvQsW78AAAAVAQAA&#10;CwAAAAAAAAAAAAAAAAAfAQAAX3JlbHMvLnJlbHNQSwECLQAUAAYACAAAACEAMNI+PcYAAADdAAAA&#10;DwAAAAAAAAAAAAAAAAAHAgAAZHJzL2Rvd25yZXYueG1sUEsFBgAAAAADAAMAtwAAAPoCAAAAAA==&#10;" filled="f" stroked="f"/>
                <v:rect id="Rectangle 1709" o:spid="_x0000_s117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/>
              </v:group>
              <v:oval id="Oval 1710" o:spid="_x0000_s1177" style="position:absolute;left:37084;top:40058;width:60807;height:60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" filled="f" strokecolor="#92278f [3204]" strokeweight="3pt"/>
              <v:group id="Group 453" o:spid="_x0000_s1178" style="position:absolute;left:70675;top:41709;width:23391;height:16876" coordsize="1063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<v:shape id="Freeform 454" o:spid="_x0000_s1179" style="position:absolute;left:166;top:247;width:646;height:361;visibility:visible;mso-wrap-style:square;v-text-anchor:top" coordsize="475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" path="m31,27c,125,,125,,125v,,126,13,230,45c334,202,444,264,444,264,475,164,475,164,475,164v,,-94,-94,-205,-129c159,,31,27,31,27xm31,27v,,,,,e" filled="f" stroked="f">
                  <v:path arrowok="t" o:connecttype="custom" o:connectlocs="42,37;0,171;313,232;604,361;646,224;367,48;42,37;42,37;42,37" o:connectangles="0,0,0,0,0,0,0,0,0"/>
                  <o:lock v:ext="edit" verticies="t"/>
                </v:shape>
                <v:shape id="Freeform 455" o:spid="_x0000_s1180" style="position:absolute;width:1063;height:767;visibility:visible;mso-wrap-style:square;v-text-anchor:top" coordsize="781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" path="m781,346c745,308,745,308,745,308v3,-11,3,-11,3,-11c748,297,780,238,700,249v-4,,-7,2,-8,3c451,,451,,451,,,100,,100,,100,124,210,124,210,124,210v7,-21,7,-21,7,-21c131,189,273,159,397,198v125,38,229,143,229,143c614,379,614,379,614,379v93,-18,93,-18,93,-18c692,410,674,467,668,485v-26,-8,-26,-8,-26,-8c623,538,623,538,623,538v43,-13,43,-13,43,-13c697,562,697,562,697,562v19,-62,19,-62,19,-62c688,491,688,491,688,491,730,356,730,356,730,356r51,-10xm728,333v-3,10,-14,16,-24,12c693,342,687,331,691,321v3,-10,14,-16,24,-13c725,311,731,322,728,333xm710,271v10,-3,27,-6,22,9c732,281,731,286,729,291l710,271xm710,271v,,,,,e" filled="f" stroked="f">
                  <v:path arrowok="t" o:connecttype="custom" o:connectlocs="1063,472;1014,420;1018,405;953,340;942,344;614,0;0,136;169,287;178,258;540,270;852,465;836,517;962,493;909,662;874,651;848,734;906,717;949,767;975,682;936,670;994,486;1063,472;991,454;958,471;941,438;973,420;991,454;966,370;996,382;992,397;966,370;966,370;966,370" o:connectangles="0,0,0,0,0,0,0,0,0,0,0,0,0,0,0,0,0,0,0,0,0,0,0,0,0,0,0,0,0,0,0,0,0"/>
                  <o:lock v:ext="edit" verticies="t"/>
                </v:shape>
              </v:group>
              <v:group id="Group 29" o:spid="_x0000_s1181" style="position:absolute;top:62220;width:118191;height:31987" coordorigin=",-1344" coordsize="86683,2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: Shape 15" o:spid="_x0000_s1182" style="position:absolute;left:566;top:17517;width:41927;height:8230;rotation:180;flip:x;visibility:visible;mso-wrap-style:square;v-text-anchor:middle" coordsize="4192644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" path="m934843,822960l,634541,,465499c2493433,463896,2781140,155166,4171709,r20935,2275l4192644,687423,934843,822960xe" fillcolor="#92278f" stroked="f" strokeweight="1pt">
                  <v:path arrowok="t" o:connecttype="custom" o:connectlocs="934843,822960;0,634541;0,465499;4171709,0;4192644,2275;4192644,687423" o:connectangles="0,0,0,0,0,0"/>
                </v:shape>
                <v:shape id="Freeform: Shape 16" o:spid="_x0000_s1183" style="position:absolute;left:43571;top:17517;width:41926;height:8230;rotation:180;visibility:visible;mso-wrap-style:square;v-text-anchor:middle" coordsize="4192644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" path="m934843,822960l,634541,,465499c2493433,463896,2781140,155166,4171709,r20935,2275l4192644,687423,934843,822960xe" fillcolor="#6d1d6b [3205]" stroked="f" strokeweight="1pt">
                  <v:path arrowok="t" o:connecttype="custom" o:connectlocs="934843,822960;0,634541;0,465499;4171709,0;4192644,2275;4192644,687423" o:connectangles="0,0,0,0,0,0"/>
                </v:shape>
                <v:oval id="Oval 17" o:spid="_x0000_s1184" style="position:absolute;left:40542;top:21716;width:5304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" fillcolor="#92278f" stroked="f" strokeweight="1pt"/>
                <v:group id="Group 18" o:spid="_x0000_s1185" style="position:absolute;top:-1344;width:86683;height:26604" coordorigin=",-651" coordsize="35391,1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9" o:spid="_x0000_s1186" style="position:absolute;top:5547;width:35391;height:6693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" path="m2664619,7144c2129314,96679,1701641,390049,1701641,390049v,,-427672,-293370,-962977,-382905l7144,452914c821531,355759,1701641,772954,1701641,772954v,,879158,-417195,1693545,-320040l2664619,7144xe" fillcolor="#a6a6a6" stroked="f">
                    <v:stroke joinstyle="miter"/>
                    <v:path arrowok="t" o:connecttype="custom" o:connectlocs="2773347,6198;1771075,338397;768805,6198;7436,392938;1771075,670597;3533724,392938;2773347,6198" o:connectangles="0,0,0,0,0,0,0"/>
                  </v:shape>
                  <v:shape id="Freeform: Shape 20" o:spid="_x0000_s1187" style="position:absolute;left:425;top:4156;width:34494;height:7715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" path="m2664619,7144c2129314,96679,1701641,390049,1701641,390049v,,-427672,-293370,-962977,-382905l7144,452914c821531,355759,1701641,772954,1701641,772954v,,879158,-417195,1693545,-320040l2664619,7144xe" fillcolor="#bfbfbf" stroked="f">
                    <v:stroke joinstyle="miter"/>
                    <v:path arrowok="t" o:connecttype="custom" o:connectlocs="2702989,7144;1726145,390049;749301,7144;7247,452914;1726145,772954;3444077,452914;2702989,7144" o:connectangles="0,0,0,0,0,0,0"/>
                  </v:shape>
                  <v:shape id="Freeform: Shape 21" o:spid="_x0000_s1188" style="position:absolute;left:671;top:3614;width:34004;height:7715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" path="m2664619,7144c2129314,96679,1701641,390049,1701641,390049v,,-427672,-293370,-962977,-382905l7144,452914c821531,355759,1701641,772954,1701641,772954v,,879158,-417195,1693545,-320040l2664619,7144xe" fillcolor="#d1d3d4" stroked="f">
                    <v:stroke joinstyle="miter"/>
                    <v:path arrowok="t" o:connecttype="custom" o:connectlocs="2664619,7144;1701641,390049;738664,7144;7144,452914;1701641,772954;3395186,452914;2664619,7144" o:connectangles="0,0,0,0,0,0,0"/>
                  </v:shape>
                  <v:shape id="Freeform: Shape 22" o:spid="_x0000_s1189" style="position:absolute;left:1833;top:1553;width:31623;height:9715;visibility:visible;mso-wrap-style:square;v-text-anchor:middle" coordsize="316230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" path="m2432209,7144c1896904,96679,1585436,579596,1585436,579596v,,-311467,-482917,-846772,-572452l7144,452914c821531,355759,1585436,972026,1585436,972026v,,763905,-616267,1578293,-519112l2432209,7144xe" fillcolor="#d7d9db" stroked="f">
                    <v:stroke joinstyle="miter"/>
                    <v:path arrowok="t" o:connecttype="custom" o:connectlocs="2432209,7144;1585436,579596;738664,7144;7144,452914;1585436,972026;3163729,452914;2432209,7144" o:connectangles="0,0,0,0,0,0,0"/>
                  </v:shape>
                  <v:shape id="Freeform: Shape 23" o:spid="_x0000_s1190" style="position:absolute;left:2681;width:29908;height:10858;visibility:visible;mso-wrap-style:square;v-text-anchor:middle" coordsize="299085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" path="m2301716,7144c1795939,91916,1500664,693896,1500664,693896v,,-295275,-601980,-802005,-686752l7144,428149v770572,-92393,1492567,657225,1492567,657225c1499711,1085374,2221706,335756,2992279,428149l2301716,7144xe" fillcolor="#e6e6e6" stroked="f">
                    <v:stroke joinstyle="miter"/>
                    <v:path arrowok="t" o:connecttype="custom" o:connectlocs="2301716,7144;1500664,693896;698659,7144;7144,428149;1499711,1085374;2992279,428149;2301716,7144" o:connectangles="0,0,0,0,0,0,0"/>
                  </v:shape>
                  <v:shape id="Freeform: Shape 1623" o:spid="_x0000_s1191" style="position:absolute;left:2681;top:-651;width:29908;height:10858;visibility:visible;mso-wrap-style:square;v-text-anchor:middle" coordsize="299085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" path="m2301716,7144c1795939,91916,1500664,693896,1500664,693896v,,-295275,-601980,-802005,-686752l7144,428149v770572,-92393,1492567,657225,1492567,657225c1499711,1085374,2221706,335756,2992279,428149l2301716,7144xe" fillcolor="#f1f2f2" stroked="f">
                    <v:stroke joinstyle="miter"/>
                    <v:path arrowok="t" o:connecttype="custom" o:connectlocs="2301716,7144;1500664,693896;698659,7144;7144,428149;1499711,1085374;2992279,428149;2301716,7144" o:connectangles="0,0,0,0,0,0,0"/>
                  </v:shape>
                </v:group>
                <v:shape id="Arc 24" o:spid="_x0000_s1192" style="position:absolute;left:40244;top:20297;width:6251;height:5905;rotation:8666616fd;visibility:visible;mso-wrap-style:square;v-text-anchor:middle" coordsize="625102,5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" path="m397969,11240nsc503313,39512,585309,117806,614104,217616l312551,295248,397969,11240xem397969,11240nfc503313,39512,585309,117806,614104,217616e" fillcolor="windowText" strokecolor="#92278f" strokeweight=".5pt">
                  <v:path arrowok="t" o:connecttype="custom" o:connectlocs="397969,11240;614104,217616" o:connectangles="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193" type="#_x0000_t202" style="position:absolute;left:62721;top:72820;width:44133;height:9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:rsidR="00104E63" w:rsidRPr="00FB75A1" w:rsidRDefault="00104E63" w:rsidP="00104E63">
                      <w:pPr>
                        <w:pStyle w:val="Heading2"/>
                        <w:jc w:val="left"/>
                      </w:pPr>
                      <w:r w:rsidRPr="00FB75A1">
                        <w:rPr>
                          <w:lang w:bidi="en-GB"/>
                        </w:rPr>
                        <w:t>GRADUATE!</w:t>
                      </w:r>
                    </w:p>
                    <w:p w:rsidR="00104E63" w:rsidRDefault="00104E63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430420">
    <w:abstractNumId w:val="9"/>
  </w:num>
  <w:num w:numId="2" w16cid:durableId="326448500">
    <w:abstractNumId w:val="7"/>
  </w:num>
  <w:num w:numId="3" w16cid:durableId="947589163">
    <w:abstractNumId w:val="6"/>
  </w:num>
  <w:num w:numId="4" w16cid:durableId="634678049">
    <w:abstractNumId w:val="5"/>
  </w:num>
  <w:num w:numId="5" w16cid:durableId="1369335260">
    <w:abstractNumId w:val="4"/>
  </w:num>
  <w:num w:numId="6" w16cid:durableId="510795895">
    <w:abstractNumId w:val="8"/>
  </w:num>
  <w:num w:numId="7" w16cid:durableId="670060875">
    <w:abstractNumId w:val="3"/>
  </w:num>
  <w:num w:numId="8" w16cid:durableId="1240942072">
    <w:abstractNumId w:val="2"/>
  </w:num>
  <w:num w:numId="9" w16cid:durableId="1835025261">
    <w:abstractNumId w:val="1"/>
  </w:num>
  <w:num w:numId="10" w16cid:durableId="49344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A2"/>
    <w:rsid w:val="000230B9"/>
    <w:rsid w:val="00035F41"/>
    <w:rsid w:val="000E66D2"/>
    <w:rsid w:val="000E723D"/>
    <w:rsid w:val="00104E63"/>
    <w:rsid w:val="00114263"/>
    <w:rsid w:val="00134434"/>
    <w:rsid w:val="0015544A"/>
    <w:rsid w:val="001951EE"/>
    <w:rsid w:val="001B72F5"/>
    <w:rsid w:val="002110A7"/>
    <w:rsid w:val="002176E4"/>
    <w:rsid w:val="00246FB2"/>
    <w:rsid w:val="00274E2F"/>
    <w:rsid w:val="00294FE4"/>
    <w:rsid w:val="002A08DA"/>
    <w:rsid w:val="002A43D2"/>
    <w:rsid w:val="0033535E"/>
    <w:rsid w:val="00356BD8"/>
    <w:rsid w:val="00404554"/>
    <w:rsid w:val="00455844"/>
    <w:rsid w:val="00473A57"/>
    <w:rsid w:val="00480550"/>
    <w:rsid w:val="00491DDA"/>
    <w:rsid w:val="004945A5"/>
    <w:rsid w:val="00495E66"/>
    <w:rsid w:val="004A424D"/>
    <w:rsid w:val="004B5C2D"/>
    <w:rsid w:val="004F3B69"/>
    <w:rsid w:val="004F597E"/>
    <w:rsid w:val="004F6EE8"/>
    <w:rsid w:val="005911BA"/>
    <w:rsid w:val="00595DF6"/>
    <w:rsid w:val="005B66D9"/>
    <w:rsid w:val="005C21D7"/>
    <w:rsid w:val="005C5080"/>
    <w:rsid w:val="005E411F"/>
    <w:rsid w:val="006351AA"/>
    <w:rsid w:val="00637AF5"/>
    <w:rsid w:val="006536DB"/>
    <w:rsid w:val="006A2EDA"/>
    <w:rsid w:val="006B5156"/>
    <w:rsid w:val="006C465F"/>
    <w:rsid w:val="006D5EB3"/>
    <w:rsid w:val="006E1C5D"/>
    <w:rsid w:val="00745575"/>
    <w:rsid w:val="0085559B"/>
    <w:rsid w:val="00867F56"/>
    <w:rsid w:val="0087122D"/>
    <w:rsid w:val="008913EA"/>
    <w:rsid w:val="008E2ACD"/>
    <w:rsid w:val="008F7DF0"/>
    <w:rsid w:val="00940257"/>
    <w:rsid w:val="00942EA8"/>
    <w:rsid w:val="00950E9D"/>
    <w:rsid w:val="009660CE"/>
    <w:rsid w:val="009972E3"/>
    <w:rsid w:val="009E006B"/>
    <w:rsid w:val="00A563A6"/>
    <w:rsid w:val="00A65AC4"/>
    <w:rsid w:val="00A95754"/>
    <w:rsid w:val="00AA70EB"/>
    <w:rsid w:val="00AB436C"/>
    <w:rsid w:val="00AB7BF8"/>
    <w:rsid w:val="00AC189C"/>
    <w:rsid w:val="00B35A33"/>
    <w:rsid w:val="00B76D26"/>
    <w:rsid w:val="00BA6FE6"/>
    <w:rsid w:val="00BB55A2"/>
    <w:rsid w:val="00C01B3B"/>
    <w:rsid w:val="00C01FDB"/>
    <w:rsid w:val="00C57D6B"/>
    <w:rsid w:val="00C652B1"/>
    <w:rsid w:val="00C750D4"/>
    <w:rsid w:val="00CF678B"/>
    <w:rsid w:val="00D224AE"/>
    <w:rsid w:val="00D5436F"/>
    <w:rsid w:val="00D62A8C"/>
    <w:rsid w:val="00DD2711"/>
    <w:rsid w:val="00DD76EF"/>
    <w:rsid w:val="00DE5F3C"/>
    <w:rsid w:val="00DE6DE4"/>
    <w:rsid w:val="00E26F5D"/>
    <w:rsid w:val="00E85939"/>
    <w:rsid w:val="00E95683"/>
    <w:rsid w:val="00E9761D"/>
    <w:rsid w:val="00EB5F96"/>
    <w:rsid w:val="00ED3473"/>
    <w:rsid w:val="00EE547E"/>
    <w:rsid w:val="00F2163C"/>
    <w:rsid w:val="00F6239D"/>
    <w:rsid w:val="00F819E2"/>
    <w:rsid w:val="00F81D5D"/>
    <w:rsid w:val="00F93768"/>
    <w:rsid w:val="00F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32D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8B"/>
  </w:style>
  <w:style w:type="paragraph" w:styleId="Heading1">
    <w:name w:val="heading 1"/>
    <w:basedOn w:val="Normal"/>
    <w:link w:val="Heading1Char"/>
    <w:uiPriority w:val="9"/>
    <w:qFormat/>
    <w:rsid w:val="00DE5F3C"/>
    <w:pPr>
      <w:outlineLvl w:val="0"/>
    </w:pPr>
    <w:rPr>
      <w:rFonts w:ascii="Impact" w:hAnsi="Impact"/>
      <w:color w:val="FBF6CD" w:themeColor="accent3"/>
      <w:sz w:val="96"/>
      <w:szCs w:val="70"/>
    </w:rPr>
  </w:style>
  <w:style w:type="paragraph" w:styleId="Heading2">
    <w:name w:val="heading 2"/>
    <w:basedOn w:val="Normal"/>
    <w:link w:val="Heading2Char"/>
    <w:uiPriority w:val="9"/>
    <w:unhideWhenUsed/>
    <w:qFormat/>
    <w:rsid w:val="00104E63"/>
    <w:pPr>
      <w:spacing w:line="216" w:lineRule="auto"/>
      <w:jc w:val="center"/>
      <w:outlineLvl w:val="1"/>
    </w:pPr>
    <w:rPr>
      <w:rFonts w:ascii="Impact" w:hAnsi="Impact"/>
      <w:b/>
      <w:color w:val="6D1D6B" w:themeColor="accent2"/>
      <w:sz w:val="132"/>
      <w:szCs w:val="1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91347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DE5F3C"/>
    <w:pPr>
      <w:spacing w:before="480" w:line="216" w:lineRule="auto"/>
    </w:pPr>
    <w:rPr>
      <w:rFonts w:ascii="Lucida Bright" w:hAnsi="Lucida Bright"/>
      <w:b/>
      <w:color w:val="FDBB63" w:themeColor="accent4"/>
      <w:sz w:val="56"/>
      <w:szCs w:val="132"/>
    </w:rPr>
  </w:style>
  <w:style w:type="character" w:customStyle="1" w:styleId="DateChar">
    <w:name w:val="Date Char"/>
    <w:basedOn w:val="DefaultParagraphFont"/>
    <w:link w:val="Date"/>
    <w:uiPriority w:val="2"/>
    <w:rsid w:val="00DE5F3C"/>
    <w:rPr>
      <w:rFonts w:ascii="Lucida Bright" w:hAnsi="Lucida Bright"/>
      <w:b/>
      <w:color w:val="FDBB63" w:themeColor="accent4"/>
      <w:sz w:val="56"/>
      <w:szCs w:val="132"/>
    </w:rPr>
  </w:style>
  <w:style w:type="paragraph" w:customStyle="1" w:styleId="Image">
    <w:name w:val="Image"/>
    <w:basedOn w:val="Normal"/>
    <w:uiPriority w:val="1"/>
    <w:qFormat/>
    <w:rsid w:val="00DE5F3C"/>
    <w:rPr>
      <w:rFonts w:ascii="Lucida Bright" w:hAnsi="Lucida Bright"/>
      <w:color w:val="FBF6CD" w:themeColor="accent3"/>
      <w:sz w:val="44"/>
    </w:r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491347" w:themeColor="accent1" w:themeShade="80"/>
        <w:left w:val="single" w:sz="2" w:space="10" w:color="491347" w:themeColor="accent1" w:themeShade="80"/>
        <w:bottom w:val="single" w:sz="2" w:space="10" w:color="491347" w:themeColor="accent1" w:themeShade="80"/>
        <w:right w:val="single" w:sz="2" w:space="10" w:color="491347" w:themeColor="accent1" w:themeShade="80"/>
      </w:pBdr>
      <w:ind w:left="1152" w:right="1152"/>
    </w:pPr>
    <w:rPr>
      <w:rFonts w:eastAsiaTheme="minorEastAsia"/>
      <w:i/>
      <w:iCs/>
      <w:color w:val="49134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632E6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4EE" w:themeFill="accent2" w:themeFillTint="33"/>
    </w:tcPr>
    <w:tblStylePr w:type="firstRow">
      <w:rPr>
        <w:b/>
        <w:bCs/>
      </w:rPr>
      <w:tblPr/>
      <w:tcPr>
        <w:shd w:val="clear" w:color="auto" w:fill="DF89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89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154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154F" w:themeFill="accent2" w:themeFillShade="BF"/>
      </w:tc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shd w:val="clear" w:color="auto" w:fill="D86C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DF4" w:themeFill="accent3" w:themeFillTint="33"/>
    </w:tcPr>
    <w:tblStylePr w:type="firstRow">
      <w:rPr>
        <w:b/>
        <w:bCs/>
      </w:rPr>
      <w:tblPr/>
      <w:tcPr>
        <w:shd w:val="clear" w:color="auto" w:fill="FD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2E2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2E262" w:themeFill="accent3" w:themeFillShade="BF"/>
      </w:tc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F" w:themeFill="accent4" w:themeFillTint="33"/>
    </w:tcPr>
    <w:tblStylePr w:type="firstRow">
      <w:rPr>
        <w:b/>
        <w:bCs/>
      </w:rPr>
      <w:tblPr/>
      <w:tcPr>
        <w:shd w:val="clear" w:color="auto" w:fill="FEE3C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C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C940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C940B" w:themeFill="accent4" w:themeFillShade="BF"/>
      </w:tc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shd w:val="clear" w:color="auto" w:fill="FEDCB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7F7" w:themeFill="accent5" w:themeFillTint="33"/>
    </w:tcPr>
    <w:tblStylePr w:type="firstRow">
      <w:rPr>
        <w:b/>
        <w:bCs/>
      </w:rPr>
      <w:tblPr/>
      <w:tcPr>
        <w:shd w:val="clear" w:color="auto" w:fill="EFEF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F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1A1A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1A1A1" w:themeFill="accent5" w:themeFillShade="BF"/>
      </w:tc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shd w:val="clear" w:color="auto" w:fill="EBEB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6" w:themeFill="accent6" w:themeFillTint="33"/>
    </w:tcPr>
    <w:tblStylePr w:type="firstRow">
      <w:rPr>
        <w:b/>
        <w:bCs/>
      </w:rPr>
      <w:tblPr/>
      <w:tcPr>
        <w:shd w:val="clear" w:color="auto" w:fill="E6E6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6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383A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383AD" w:themeFill="accent6" w:themeFillShade="BF"/>
      </w:tc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shd w:val="clear" w:color="auto" w:fill="E0E0E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7E2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E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9B1D" w:themeFill="accent4" w:themeFillShade="CC"/>
      </w:tcPr>
    </w:tblStylePr>
    <w:tblStylePr w:type="lastRow">
      <w:rPr>
        <w:b/>
        <w:bCs/>
        <w:color w:val="FC9B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EF8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E678" w:themeFill="accent3" w:themeFillShade="CC"/>
      </w:tcPr>
    </w:tblStylePr>
    <w:tblStylePr w:type="lastRow">
      <w:rPr>
        <w:b/>
        <w:bCs/>
        <w:color w:val="F4E6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FB5" w:themeFill="accent6" w:themeFillShade="CC"/>
      </w:tcPr>
    </w:tblStylePr>
    <w:tblStylePr w:type="lastRow">
      <w:rPr>
        <w:b/>
        <w:bCs/>
        <w:color w:val="8F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8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ACAC" w:themeFill="accent5" w:themeFillShade="CC"/>
      </w:tcPr>
    </w:tblStylePr>
    <w:tblStylePr w:type="lastRow">
      <w:rPr>
        <w:b/>
        <w:bCs/>
        <w:color w:val="ACACA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6D1D6B" w:themeColor="accent2"/>
        <w:bottom w:val="single" w:sz="4" w:space="0" w:color="6D1D6B" w:themeColor="accent2"/>
        <w:right w:val="single" w:sz="4" w:space="0" w:color="6D1D6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113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113F" w:themeColor="accent2" w:themeShade="99"/>
          <w:insideV w:val="nil"/>
        </w:tcBorders>
        <w:shd w:val="clear" w:color="auto" w:fill="41113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113F" w:themeFill="accent2" w:themeFillShade="99"/>
      </w:tcPr>
    </w:tblStylePr>
    <w:tblStylePr w:type="band1Vert">
      <w:tblPr/>
      <w:tcPr>
        <w:shd w:val="clear" w:color="auto" w:fill="DF89DD" w:themeFill="accent2" w:themeFillTint="66"/>
      </w:tcPr>
    </w:tblStylePr>
    <w:tblStylePr w:type="band1Horz">
      <w:tblPr/>
      <w:tcPr>
        <w:shd w:val="clear" w:color="auto" w:fill="D86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FDBB63" w:themeColor="accent4"/>
        <w:left w:val="single" w:sz="4" w:space="0" w:color="FBF6CD" w:themeColor="accent3"/>
        <w:bottom w:val="single" w:sz="4" w:space="0" w:color="FBF6CD" w:themeColor="accent3"/>
        <w:right w:val="single" w:sz="4" w:space="0" w:color="FBF6C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B6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DD7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D723" w:themeColor="accent3" w:themeShade="99"/>
          <w:insideV w:val="nil"/>
        </w:tcBorders>
        <w:shd w:val="clear" w:color="auto" w:fill="EDD7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723" w:themeFill="accent3" w:themeFillShade="99"/>
      </w:tcPr>
    </w:tblStylePr>
    <w:tblStylePr w:type="band1Vert">
      <w:tblPr/>
      <w:tcPr>
        <w:shd w:val="clear" w:color="auto" w:fill="FDFBEA" w:themeFill="accent3" w:themeFillTint="66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FBF6CD" w:themeColor="accent3"/>
        <w:left w:val="single" w:sz="4" w:space="0" w:color="FDBB63" w:themeColor="accent4"/>
        <w:bottom w:val="single" w:sz="4" w:space="0" w:color="FDBB63" w:themeColor="accent4"/>
        <w:right w:val="single" w:sz="4" w:space="0" w:color="FDBB6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F6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077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7702" w:themeColor="accent4" w:themeShade="99"/>
          <w:insideV w:val="nil"/>
        </w:tcBorders>
        <w:shd w:val="clear" w:color="auto" w:fill="D077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7702" w:themeFill="accent4" w:themeFillShade="99"/>
      </w:tcPr>
    </w:tblStylePr>
    <w:tblStylePr w:type="band1Vert">
      <w:tblPr/>
      <w:tcPr>
        <w:shd w:val="clear" w:color="auto" w:fill="FEE3C0" w:themeFill="accent4" w:themeFillTint="66"/>
      </w:tcPr>
    </w:tblStylePr>
    <w:tblStylePr w:type="band1Horz">
      <w:tblPr/>
      <w:tcPr>
        <w:shd w:val="clear" w:color="auto" w:fill="FEDCB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C1C1D6" w:themeColor="accent6"/>
        <w:left w:val="single" w:sz="4" w:space="0" w:color="D8D8D8" w:themeColor="accent5"/>
        <w:bottom w:val="single" w:sz="4" w:space="0" w:color="D8D8D8" w:themeColor="accent5"/>
        <w:right w:val="single" w:sz="4" w:space="0" w:color="D8D8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C1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818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8181" w:themeColor="accent5" w:themeShade="99"/>
          <w:insideV w:val="nil"/>
        </w:tcBorders>
        <w:shd w:val="clear" w:color="auto" w:fill="81818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8181" w:themeFill="accent5" w:themeFillShade="99"/>
      </w:tcPr>
    </w:tblStylePr>
    <w:tblStylePr w:type="band1Vert">
      <w:tblPr/>
      <w:tcPr>
        <w:shd w:val="clear" w:color="auto" w:fill="EFEFEF" w:themeFill="accent5" w:themeFillTint="66"/>
      </w:tcPr>
    </w:tblStylePr>
    <w:tblStylePr w:type="band1Horz">
      <w:tblPr/>
      <w:tcPr>
        <w:shd w:val="clear" w:color="auto" w:fill="EBEB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D8D8D8" w:themeColor="accent5"/>
        <w:left w:val="single" w:sz="4" w:space="0" w:color="C1C1D6" w:themeColor="accent6"/>
        <w:bottom w:val="single" w:sz="4" w:space="0" w:color="C1C1D6" w:themeColor="accent6"/>
        <w:right w:val="single" w:sz="4" w:space="0" w:color="C1C1D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D8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19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192" w:themeColor="accent6" w:themeShade="99"/>
          <w:insideV w:val="nil"/>
        </w:tcBorders>
        <w:shd w:val="clear" w:color="auto" w:fill="61619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92" w:themeFill="accent6" w:themeFillShade="99"/>
      </w:tcPr>
    </w:tblStylePr>
    <w:tblStylePr w:type="band1Vert">
      <w:tblPr/>
      <w:tcPr>
        <w:shd w:val="clear" w:color="auto" w:fill="E6E6EE" w:themeFill="accent6" w:themeFillTint="66"/>
      </w:tcPr>
    </w:tblStylePr>
    <w:tblStylePr w:type="band1Horz">
      <w:tblPr/>
      <w:tcPr>
        <w:shd w:val="clear" w:color="auto" w:fill="E0E0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6D1D6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0E3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154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FBF6C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2B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2E2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FDBB6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C630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C940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D8D8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6B6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A1A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C1C1D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07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83A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DF89DD" w:themeColor="accent2" w:themeTint="66"/>
        <w:left w:val="single" w:sz="4" w:space="0" w:color="DF89DD" w:themeColor="accent2" w:themeTint="66"/>
        <w:bottom w:val="single" w:sz="4" w:space="0" w:color="DF89DD" w:themeColor="accent2" w:themeTint="66"/>
        <w:right w:val="single" w:sz="4" w:space="0" w:color="DF89DD" w:themeColor="accent2" w:themeTint="66"/>
        <w:insideH w:val="single" w:sz="4" w:space="0" w:color="DF89DD" w:themeColor="accent2" w:themeTint="66"/>
        <w:insideV w:val="single" w:sz="4" w:space="0" w:color="DF89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FDFBEA" w:themeColor="accent3" w:themeTint="66"/>
        <w:left w:val="single" w:sz="4" w:space="0" w:color="FDFBEA" w:themeColor="accent3" w:themeTint="66"/>
        <w:bottom w:val="single" w:sz="4" w:space="0" w:color="FDFBEA" w:themeColor="accent3" w:themeTint="66"/>
        <w:right w:val="single" w:sz="4" w:space="0" w:color="FDFBEA" w:themeColor="accent3" w:themeTint="66"/>
        <w:insideH w:val="single" w:sz="4" w:space="0" w:color="FDFBEA" w:themeColor="accent3" w:themeTint="66"/>
        <w:insideV w:val="single" w:sz="4" w:space="0" w:color="FDFB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FEE3C0" w:themeColor="accent4" w:themeTint="66"/>
        <w:left w:val="single" w:sz="4" w:space="0" w:color="FEE3C0" w:themeColor="accent4" w:themeTint="66"/>
        <w:bottom w:val="single" w:sz="4" w:space="0" w:color="FEE3C0" w:themeColor="accent4" w:themeTint="66"/>
        <w:right w:val="single" w:sz="4" w:space="0" w:color="FEE3C0" w:themeColor="accent4" w:themeTint="66"/>
        <w:insideH w:val="single" w:sz="4" w:space="0" w:color="FEE3C0" w:themeColor="accent4" w:themeTint="66"/>
        <w:insideV w:val="single" w:sz="4" w:space="0" w:color="FEE3C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FEFEF" w:themeColor="accent5" w:themeTint="66"/>
        <w:left w:val="single" w:sz="4" w:space="0" w:color="EFEFEF" w:themeColor="accent5" w:themeTint="66"/>
        <w:bottom w:val="single" w:sz="4" w:space="0" w:color="EFEFEF" w:themeColor="accent5" w:themeTint="66"/>
        <w:right w:val="single" w:sz="4" w:space="0" w:color="EFEFEF" w:themeColor="accent5" w:themeTint="66"/>
        <w:insideH w:val="single" w:sz="4" w:space="0" w:color="EFEFEF" w:themeColor="accent5" w:themeTint="66"/>
        <w:insideV w:val="single" w:sz="4" w:space="0" w:color="EFEF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6E6EE" w:themeColor="accent6" w:themeTint="66"/>
        <w:left w:val="single" w:sz="4" w:space="0" w:color="E6E6EE" w:themeColor="accent6" w:themeTint="66"/>
        <w:bottom w:val="single" w:sz="4" w:space="0" w:color="E6E6EE" w:themeColor="accent6" w:themeTint="66"/>
        <w:right w:val="single" w:sz="4" w:space="0" w:color="E6E6EE" w:themeColor="accent6" w:themeTint="66"/>
        <w:insideH w:val="single" w:sz="4" w:space="0" w:color="E6E6EE" w:themeColor="accent6" w:themeTint="66"/>
        <w:insideV w:val="single" w:sz="4" w:space="0" w:color="E6E6E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04ECC" w:themeColor="accent2" w:themeTint="99"/>
        <w:bottom w:val="single" w:sz="2" w:space="0" w:color="D04ECC" w:themeColor="accent2" w:themeTint="99"/>
        <w:insideH w:val="single" w:sz="2" w:space="0" w:color="D04ECC" w:themeColor="accent2" w:themeTint="99"/>
        <w:insideV w:val="single" w:sz="2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4E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4E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FCF9E0" w:themeColor="accent3" w:themeTint="99"/>
        <w:bottom w:val="single" w:sz="2" w:space="0" w:color="FCF9E0" w:themeColor="accent3" w:themeTint="99"/>
        <w:insideH w:val="single" w:sz="2" w:space="0" w:color="FCF9E0" w:themeColor="accent3" w:themeTint="99"/>
        <w:insideV w:val="single" w:sz="2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F9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F9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FDD5A1" w:themeColor="accent4" w:themeTint="99"/>
        <w:bottom w:val="single" w:sz="2" w:space="0" w:color="FDD5A1" w:themeColor="accent4" w:themeTint="99"/>
        <w:insideH w:val="single" w:sz="2" w:space="0" w:color="FDD5A1" w:themeColor="accent4" w:themeTint="99"/>
        <w:insideV w:val="single" w:sz="2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5A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5A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E7E7E7" w:themeColor="accent5" w:themeTint="99"/>
        <w:bottom w:val="single" w:sz="2" w:space="0" w:color="E7E7E7" w:themeColor="accent5" w:themeTint="99"/>
        <w:insideH w:val="single" w:sz="2" w:space="0" w:color="E7E7E7" w:themeColor="accent5" w:themeTint="99"/>
        <w:insideV w:val="single" w:sz="2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E7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E7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9D9E6" w:themeColor="accent6" w:themeTint="99"/>
        <w:bottom w:val="single" w:sz="2" w:space="0" w:color="D9D9E6" w:themeColor="accent6" w:themeTint="99"/>
        <w:insideH w:val="single" w:sz="2" w:space="0" w:color="D9D9E6" w:themeColor="accent6" w:themeTint="99"/>
        <w:insideV w:val="single" w:sz="2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D9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D9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bottom w:val="single" w:sz="4" w:space="0" w:color="D04ECC" w:themeColor="accent2" w:themeTint="99"/>
        </w:tcBorders>
      </w:tcPr>
    </w:tblStylePr>
    <w:tblStylePr w:type="nwCell">
      <w:tblPr/>
      <w:tcPr>
        <w:tcBorders>
          <w:bottom w:val="single" w:sz="4" w:space="0" w:color="D04ECC" w:themeColor="accent2" w:themeTint="99"/>
        </w:tcBorders>
      </w:tcPr>
    </w:tblStylePr>
    <w:tblStylePr w:type="seCell">
      <w:tblPr/>
      <w:tcPr>
        <w:tcBorders>
          <w:top w:val="single" w:sz="4" w:space="0" w:color="D04ECC" w:themeColor="accent2" w:themeTint="99"/>
        </w:tcBorders>
      </w:tcPr>
    </w:tblStylePr>
    <w:tblStylePr w:type="swCell">
      <w:tblPr/>
      <w:tcPr>
        <w:tcBorders>
          <w:top w:val="single" w:sz="4" w:space="0" w:color="D04E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bottom w:val="single" w:sz="4" w:space="0" w:color="FCF9E0" w:themeColor="accent3" w:themeTint="99"/>
        </w:tcBorders>
      </w:tcPr>
    </w:tblStylePr>
    <w:tblStylePr w:type="nwCell">
      <w:tblPr/>
      <w:tcPr>
        <w:tcBorders>
          <w:bottom w:val="single" w:sz="4" w:space="0" w:color="FCF9E0" w:themeColor="accent3" w:themeTint="99"/>
        </w:tcBorders>
      </w:tcPr>
    </w:tblStylePr>
    <w:tblStylePr w:type="seCell">
      <w:tblPr/>
      <w:tcPr>
        <w:tcBorders>
          <w:top w:val="single" w:sz="4" w:space="0" w:color="FCF9E0" w:themeColor="accent3" w:themeTint="99"/>
        </w:tcBorders>
      </w:tcPr>
    </w:tblStylePr>
    <w:tblStylePr w:type="swCell">
      <w:tblPr/>
      <w:tcPr>
        <w:tcBorders>
          <w:top w:val="single" w:sz="4" w:space="0" w:color="FCF9E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bottom w:val="single" w:sz="4" w:space="0" w:color="FDD5A1" w:themeColor="accent4" w:themeTint="99"/>
        </w:tcBorders>
      </w:tcPr>
    </w:tblStylePr>
    <w:tblStylePr w:type="nwCell">
      <w:tblPr/>
      <w:tcPr>
        <w:tcBorders>
          <w:bottom w:val="single" w:sz="4" w:space="0" w:color="FDD5A1" w:themeColor="accent4" w:themeTint="99"/>
        </w:tcBorders>
      </w:tcPr>
    </w:tblStylePr>
    <w:tblStylePr w:type="seCell">
      <w:tblPr/>
      <w:tcPr>
        <w:tcBorders>
          <w:top w:val="single" w:sz="4" w:space="0" w:color="FDD5A1" w:themeColor="accent4" w:themeTint="99"/>
        </w:tcBorders>
      </w:tcPr>
    </w:tblStylePr>
    <w:tblStylePr w:type="swCell">
      <w:tblPr/>
      <w:tcPr>
        <w:tcBorders>
          <w:top w:val="single" w:sz="4" w:space="0" w:color="FDD5A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bottom w:val="single" w:sz="4" w:space="0" w:color="E7E7E7" w:themeColor="accent5" w:themeTint="99"/>
        </w:tcBorders>
      </w:tcPr>
    </w:tblStylePr>
    <w:tblStylePr w:type="nwCell">
      <w:tblPr/>
      <w:tcPr>
        <w:tcBorders>
          <w:bottom w:val="single" w:sz="4" w:space="0" w:color="E7E7E7" w:themeColor="accent5" w:themeTint="99"/>
        </w:tcBorders>
      </w:tcPr>
    </w:tblStylePr>
    <w:tblStylePr w:type="seCell">
      <w:tblPr/>
      <w:tcPr>
        <w:tcBorders>
          <w:top w:val="single" w:sz="4" w:space="0" w:color="E7E7E7" w:themeColor="accent5" w:themeTint="99"/>
        </w:tcBorders>
      </w:tcPr>
    </w:tblStylePr>
    <w:tblStylePr w:type="swCell">
      <w:tblPr/>
      <w:tcPr>
        <w:tcBorders>
          <w:top w:val="single" w:sz="4" w:space="0" w:color="E7E7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bottom w:val="single" w:sz="4" w:space="0" w:color="D9D9E6" w:themeColor="accent6" w:themeTint="99"/>
        </w:tcBorders>
      </w:tcPr>
    </w:tblStylePr>
    <w:tblStylePr w:type="nwCell">
      <w:tblPr/>
      <w:tcPr>
        <w:tcBorders>
          <w:bottom w:val="single" w:sz="4" w:space="0" w:color="D9D9E6" w:themeColor="accent6" w:themeTint="99"/>
        </w:tcBorders>
      </w:tcPr>
    </w:tblStylePr>
    <w:tblStylePr w:type="seCell">
      <w:tblPr/>
      <w:tcPr>
        <w:tcBorders>
          <w:top w:val="single" w:sz="4" w:space="0" w:color="D9D9E6" w:themeColor="accent6" w:themeTint="99"/>
        </w:tcBorders>
      </w:tcPr>
    </w:tblStylePr>
    <w:tblStylePr w:type="swCell">
      <w:tblPr/>
      <w:tcPr>
        <w:tcBorders>
          <w:top w:val="single" w:sz="4" w:space="0" w:color="D9D9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1D6B" w:themeColor="accent2"/>
          <w:left w:val="single" w:sz="4" w:space="0" w:color="6D1D6B" w:themeColor="accent2"/>
          <w:bottom w:val="single" w:sz="4" w:space="0" w:color="6D1D6B" w:themeColor="accent2"/>
          <w:right w:val="single" w:sz="4" w:space="0" w:color="6D1D6B" w:themeColor="accent2"/>
          <w:insideH w:val="nil"/>
          <w:insideV w:val="nil"/>
        </w:tcBorders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F6CD" w:themeColor="accent3"/>
          <w:left w:val="single" w:sz="4" w:space="0" w:color="FBF6CD" w:themeColor="accent3"/>
          <w:bottom w:val="single" w:sz="4" w:space="0" w:color="FBF6CD" w:themeColor="accent3"/>
          <w:right w:val="single" w:sz="4" w:space="0" w:color="FBF6CD" w:themeColor="accent3"/>
          <w:insideH w:val="nil"/>
          <w:insideV w:val="nil"/>
        </w:tcBorders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B63" w:themeColor="accent4"/>
          <w:left w:val="single" w:sz="4" w:space="0" w:color="FDBB63" w:themeColor="accent4"/>
          <w:bottom w:val="single" w:sz="4" w:space="0" w:color="FDBB63" w:themeColor="accent4"/>
          <w:right w:val="single" w:sz="4" w:space="0" w:color="FDBB63" w:themeColor="accent4"/>
          <w:insideH w:val="nil"/>
          <w:insideV w:val="nil"/>
        </w:tcBorders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D8D8" w:themeColor="accent5"/>
          <w:left w:val="single" w:sz="4" w:space="0" w:color="D8D8D8" w:themeColor="accent5"/>
          <w:bottom w:val="single" w:sz="4" w:space="0" w:color="D8D8D8" w:themeColor="accent5"/>
          <w:right w:val="single" w:sz="4" w:space="0" w:color="D8D8D8" w:themeColor="accent5"/>
          <w:insideH w:val="nil"/>
          <w:insideV w:val="nil"/>
        </w:tcBorders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C1D6" w:themeColor="accent6"/>
          <w:left w:val="single" w:sz="4" w:space="0" w:color="C1C1D6" w:themeColor="accent6"/>
          <w:bottom w:val="single" w:sz="4" w:space="0" w:color="C1C1D6" w:themeColor="accent6"/>
          <w:right w:val="single" w:sz="4" w:space="0" w:color="C1C1D6" w:themeColor="accent6"/>
          <w:insideH w:val="nil"/>
          <w:insideV w:val="nil"/>
        </w:tcBorders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4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D1D6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D1D6B" w:themeFill="accent2"/>
      </w:tcPr>
    </w:tblStylePr>
    <w:tblStylePr w:type="band1Vert">
      <w:tblPr/>
      <w:tcPr>
        <w:shd w:val="clear" w:color="auto" w:fill="DF89DD" w:themeFill="accent2" w:themeFillTint="66"/>
      </w:tcPr>
    </w:tblStylePr>
    <w:tblStylePr w:type="band1Horz">
      <w:tblPr/>
      <w:tcPr>
        <w:shd w:val="clear" w:color="auto" w:fill="DF89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F6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F6CD" w:themeFill="accent3"/>
      </w:tcPr>
    </w:tblStylePr>
    <w:tblStylePr w:type="band1Vert">
      <w:tblPr/>
      <w:tcPr>
        <w:shd w:val="clear" w:color="auto" w:fill="FDFBEA" w:themeFill="accent3" w:themeFillTint="66"/>
      </w:tcPr>
    </w:tblStylePr>
    <w:tblStylePr w:type="band1Horz">
      <w:tblPr/>
      <w:tcPr>
        <w:shd w:val="clear" w:color="auto" w:fill="FDFBE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B6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B63" w:themeFill="accent4"/>
      </w:tcPr>
    </w:tblStylePr>
    <w:tblStylePr w:type="band1Vert">
      <w:tblPr/>
      <w:tcPr>
        <w:shd w:val="clear" w:color="auto" w:fill="FEE3C0" w:themeFill="accent4" w:themeFillTint="66"/>
      </w:tcPr>
    </w:tblStylePr>
    <w:tblStylePr w:type="band1Horz">
      <w:tblPr/>
      <w:tcPr>
        <w:shd w:val="clear" w:color="auto" w:fill="FEE3C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band1Vert">
      <w:tblPr/>
      <w:tcPr>
        <w:shd w:val="clear" w:color="auto" w:fill="EFEFEF" w:themeFill="accent5" w:themeFillTint="66"/>
      </w:tcPr>
    </w:tblStylePr>
    <w:tblStylePr w:type="band1Horz">
      <w:tblPr/>
      <w:tcPr>
        <w:shd w:val="clear" w:color="auto" w:fill="EFEF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C1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C1D6" w:themeFill="accent6"/>
      </w:tcPr>
    </w:tblStylePr>
    <w:tblStylePr w:type="band1Vert">
      <w:tblPr/>
      <w:tcPr>
        <w:shd w:val="clear" w:color="auto" w:fill="E6E6EE" w:themeFill="accent6" w:themeFillTint="66"/>
      </w:tcPr>
    </w:tblStylePr>
    <w:tblStylePr w:type="band1Horz">
      <w:tblPr/>
      <w:tcPr>
        <w:shd w:val="clear" w:color="auto" w:fill="E6E6EE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bottom w:val="single" w:sz="4" w:space="0" w:color="D04ECC" w:themeColor="accent2" w:themeTint="99"/>
        </w:tcBorders>
      </w:tcPr>
    </w:tblStylePr>
    <w:tblStylePr w:type="nwCell">
      <w:tblPr/>
      <w:tcPr>
        <w:tcBorders>
          <w:bottom w:val="single" w:sz="4" w:space="0" w:color="D04ECC" w:themeColor="accent2" w:themeTint="99"/>
        </w:tcBorders>
      </w:tcPr>
    </w:tblStylePr>
    <w:tblStylePr w:type="seCell">
      <w:tblPr/>
      <w:tcPr>
        <w:tcBorders>
          <w:top w:val="single" w:sz="4" w:space="0" w:color="D04ECC" w:themeColor="accent2" w:themeTint="99"/>
        </w:tcBorders>
      </w:tcPr>
    </w:tblStylePr>
    <w:tblStylePr w:type="swCell">
      <w:tblPr/>
      <w:tcPr>
        <w:tcBorders>
          <w:top w:val="single" w:sz="4" w:space="0" w:color="D04E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bottom w:val="single" w:sz="4" w:space="0" w:color="FCF9E0" w:themeColor="accent3" w:themeTint="99"/>
        </w:tcBorders>
      </w:tcPr>
    </w:tblStylePr>
    <w:tblStylePr w:type="nwCell">
      <w:tblPr/>
      <w:tcPr>
        <w:tcBorders>
          <w:bottom w:val="single" w:sz="4" w:space="0" w:color="FCF9E0" w:themeColor="accent3" w:themeTint="99"/>
        </w:tcBorders>
      </w:tcPr>
    </w:tblStylePr>
    <w:tblStylePr w:type="seCell">
      <w:tblPr/>
      <w:tcPr>
        <w:tcBorders>
          <w:top w:val="single" w:sz="4" w:space="0" w:color="FCF9E0" w:themeColor="accent3" w:themeTint="99"/>
        </w:tcBorders>
      </w:tcPr>
    </w:tblStylePr>
    <w:tblStylePr w:type="swCell">
      <w:tblPr/>
      <w:tcPr>
        <w:tcBorders>
          <w:top w:val="single" w:sz="4" w:space="0" w:color="FCF9E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bottom w:val="single" w:sz="4" w:space="0" w:color="FDD5A1" w:themeColor="accent4" w:themeTint="99"/>
        </w:tcBorders>
      </w:tcPr>
    </w:tblStylePr>
    <w:tblStylePr w:type="nwCell">
      <w:tblPr/>
      <w:tcPr>
        <w:tcBorders>
          <w:bottom w:val="single" w:sz="4" w:space="0" w:color="FDD5A1" w:themeColor="accent4" w:themeTint="99"/>
        </w:tcBorders>
      </w:tcPr>
    </w:tblStylePr>
    <w:tblStylePr w:type="seCell">
      <w:tblPr/>
      <w:tcPr>
        <w:tcBorders>
          <w:top w:val="single" w:sz="4" w:space="0" w:color="FDD5A1" w:themeColor="accent4" w:themeTint="99"/>
        </w:tcBorders>
      </w:tcPr>
    </w:tblStylePr>
    <w:tblStylePr w:type="swCell">
      <w:tblPr/>
      <w:tcPr>
        <w:tcBorders>
          <w:top w:val="single" w:sz="4" w:space="0" w:color="FDD5A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bottom w:val="single" w:sz="4" w:space="0" w:color="E7E7E7" w:themeColor="accent5" w:themeTint="99"/>
        </w:tcBorders>
      </w:tcPr>
    </w:tblStylePr>
    <w:tblStylePr w:type="nwCell">
      <w:tblPr/>
      <w:tcPr>
        <w:tcBorders>
          <w:bottom w:val="single" w:sz="4" w:space="0" w:color="E7E7E7" w:themeColor="accent5" w:themeTint="99"/>
        </w:tcBorders>
      </w:tcPr>
    </w:tblStylePr>
    <w:tblStylePr w:type="seCell">
      <w:tblPr/>
      <w:tcPr>
        <w:tcBorders>
          <w:top w:val="single" w:sz="4" w:space="0" w:color="E7E7E7" w:themeColor="accent5" w:themeTint="99"/>
        </w:tcBorders>
      </w:tcPr>
    </w:tblStylePr>
    <w:tblStylePr w:type="swCell">
      <w:tblPr/>
      <w:tcPr>
        <w:tcBorders>
          <w:top w:val="single" w:sz="4" w:space="0" w:color="E7E7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bottom w:val="single" w:sz="4" w:space="0" w:color="D9D9E6" w:themeColor="accent6" w:themeTint="99"/>
        </w:tcBorders>
      </w:tcPr>
    </w:tblStylePr>
    <w:tblStylePr w:type="nwCell">
      <w:tblPr/>
      <w:tcPr>
        <w:tcBorders>
          <w:bottom w:val="single" w:sz="4" w:space="0" w:color="D9D9E6" w:themeColor="accent6" w:themeTint="99"/>
        </w:tcBorders>
      </w:tcPr>
    </w:tblStylePr>
    <w:tblStylePr w:type="seCell">
      <w:tblPr/>
      <w:tcPr>
        <w:tcBorders>
          <w:top w:val="single" w:sz="4" w:space="0" w:color="D9D9E6" w:themeColor="accent6" w:themeTint="99"/>
        </w:tcBorders>
      </w:tcPr>
    </w:tblStylePr>
    <w:tblStylePr w:type="swCell">
      <w:tblPr/>
      <w:tcPr>
        <w:tcBorders>
          <w:top w:val="single" w:sz="4" w:space="0" w:color="D9D9E6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5F3C"/>
    <w:rPr>
      <w:rFonts w:ascii="Impact" w:hAnsi="Impact"/>
      <w:color w:val="FBF6CD" w:themeColor="accent3"/>
      <w:sz w:val="96"/>
      <w:szCs w:val="70"/>
    </w:rPr>
  </w:style>
  <w:style w:type="character" w:customStyle="1" w:styleId="Heading2Char">
    <w:name w:val="Heading 2 Char"/>
    <w:basedOn w:val="DefaultParagraphFont"/>
    <w:link w:val="Heading2"/>
    <w:uiPriority w:val="9"/>
    <w:rsid w:val="00104E63"/>
    <w:rPr>
      <w:rFonts w:ascii="Impact" w:hAnsi="Impact"/>
      <w:b/>
      <w:color w:val="6D1D6B" w:themeColor="accent2"/>
      <w:sz w:val="132"/>
      <w:szCs w:val="1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491347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4813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49134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491347" w:themeColor="accent1" w:themeShade="80"/>
        <w:bottom w:val="single" w:sz="4" w:space="10" w:color="491347" w:themeColor="accent1" w:themeShade="80"/>
      </w:pBdr>
      <w:spacing w:before="360" w:after="360"/>
      <w:jc w:val="center"/>
    </w:pPr>
    <w:rPr>
      <w:i/>
      <w:iCs/>
      <w:color w:val="49134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49134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491347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  <w:insideH w:val="single" w:sz="8" w:space="0" w:color="6D1D6B" w:themeColor="accent2"/>
        <w:insideV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18" w:space="0" w:color="6D1D6B" w:themeColor="accent2"/>
          <w:right w:val="single" w:sz="8" w:space="0" w:color="6D1D6B" w:themeColor="accent2"/>
          <w:insideH w:val="nil"/>
          <w:insideV w:val="single" w:sz="8" w:space="0" w:color="6D1D6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H w:val="nil"/>
          <w:insideV w:val="single" w:sz="8" w:space="0" w:color="6D1D6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band1Vert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  <w:shd w:val="clear" w:color="auto" w:fill="EBB6EA" w:themeFill="accent2" w:themeFillTint="3F"/>
      </w:tcPr>
    </w:tblStylePr>
    <w:tblStylePr w:type="band1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V w:val="single" w:sz="8" w:space="0" w:color="6D1D6B" w:themeColor="accent2"/>
        </w:tcBorders>
        <w:shd w:val="clear" w:color="auto" w:fill="EBB6EA" w:themeFill="accent2" w:themeFillTint="3F"/>
      </w:tcPr>
    </w:tblStylePr>
    <w:tblStylePr w:type="band2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V w:val="single" w:sz="8" w:space="0" w:color="6D1D6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  <w:insideH w:val="single" w:sz="8" w:space="0" w:color="FBF6CD" w:themeColor="accent3"/>
        <w:insideV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18" w:space="0" w:color="FBF6CD" w:themeColor="accent3"/>
          <w:right w:val="single" w:sz="8" w:space="0" w:color="FBF6CD" w:themeColor="accent3"/>
          <w:insideH w:val="nil"/>
          <w:insideV w:val="single" w:sz="8" w:space="0" w:color="FBF6C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H w:val="nil"/>
          <w:insideV w:val="single" w:sz="8" w:space="0" w:color="FBF6C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band1Vert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  <w:shd w:val="clear" w:color="auto" w:fill="FEFCF2" w:themeFill="accent3" w:themeFillTint="3F"/>
      </w:tcPr>
    </w:tblStylePr>
    <w:tblStylePr w:type="band1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V w:val="single" w:sz="8" w:space="0" w:color="FBF6CD" w:themeColor="accent3"/>
        </w:tcBorders>
        <w:shd w:val="clear" w:color="auto" w:fill="FEFCF2" w:themeFill="accent3" w:themeFillTint="3F"/>
      </w:tcPr>
    </w:tblStylePr>
    <w:tblStylePr w:type="band2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V w:val="single" w:sz="8" w:space="0" w:color="FBF6C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  <w:insideH w:val="single" w:sz="8" w:space="0" w:color="FDBB63" w:themeColor="accent4"/>
        <w:insideV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18" w:space="0" w:color="FDBB63" w:themeColor="accent4"/>
          <w:right w:val="single" w:sz="8" w:space="0" w:color="FDBB63" w:themeColor="accent4"/>
          <w:insideH w:val="nil"/>
          <w:insideV w:val="single" w:sz="8" w:space="0" w:color="FDBB6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H w:val="nil"/>
          <w:insideV w:val="single" w:sz="8" w:space="0" w:color="FDBB6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band1Vert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  <w:shd w:val="clear" w:color="auto" w:fill="FEEDD8" w:themeFill="accent4" w:themeFillTint="3F"/>
      </w:tcPr>
    </w:tblStylePr>
    <w:tblStylePr w:type="band1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V w:val="single" w:sz="8" w:space="0" w:color="FDBB63" w:themeColor="accent4"/>
        </w:tcBorders>
        <w:shd w:val="clear" w:color="auto" w:fill="FEEDD8" w:themeFill="accent4" w:themeFillTint="3F"/>
      </w:tcPr>
    </w:tblStylePr>
    <w:tblStylePr w:type="band2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V w:val="single" w:sz="8" w:space="0" w:color="FDBB6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  <w:insideH w:val="single" w:sz="8" w:space="0" w:color="D8D8D8" w:themeColor="accent5"/>
        <w:insideV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18" w:space="0" w:color="D8D8D8" w:themeColor="accent5"/>
          <w:right w:val="single" w:sz="8" w:space="0" w:color="D8D8D8" w:themeColor="accent5"/>
          <w:insideH w:val="nil"/>
          <w:insideV w:val="single" w:sz="8" w:space="0" w:color="D8D8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H w:val="nil"/>
          <w:insideV w:val="single" w:sz="8" w:space="0" w:color="D8D8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band1Vert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  <w:shd w:val="clear" w:color="auto" w:fill="F5F5F5" w:themeFill="accent5" w:themeFillTint="3F"/>
      </w:tcPr>
    </w:tblStylePr>
    <w:tblStylePr w:type="band1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V w:val="single" w:sz="8" w:space="0" w:color="D8D8D8" w:themeColor="accent5"/>
        </w:tcBorders>
        <w:shd w:val="clear" w:color="auto" w:fill="F5F5F5" w:themeFill="accent5" w:themeFillTint="3F"/>
      </w:tcPr>
    </w:tblStylePr>
    <w:tblStylePr w:type="band2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V w:val="single" w:sz="8" w:space="0" w:color="D8D8D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  <w:insideH w:val="single" w:sz="8" w:space="0" w:color="C1C1D6" w:themeColor="accent6"/>
        <w:insideV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18" w:space="0" w:color="C1C1D6" w:themeColor="accent6"/>
          <w:right w:val="single" w:sz="8" w:space="0" w:color="C1C1D6" w:themeColor="accent6"/>
          <w:insideH w:val="nil"/>
          <w:insideV w:val="single" w:sz="8" w:space="0" w:color="C1C1D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H w:val="nil"/>
          <w:insideV w:val="single" w:sz="8" w:space="0" w:color="C1C1D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band1Vert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  <w:shd w:val="clear" w:color="auto" w:fill="EFEFF4" w:themeFill="accent6" w:themeFillTint="3F"/>
      </w:tcPr>
    </w:tblStylePr>
    <w:tblStylePr w:type="band1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V w:val="single" w:sz="8" w:space="0" w:color="C1C1D6" w:themeColor="accent6"/>
        </w:tcBorders>
        <w:shd w:val="clear" w:color="auto" w:fill="EFEFF4" w:themeFill="accent6" w:themeFillTint="3F"/>
      </w:tcPr>
    </w:tblStylePr>
    <w:tblStylePr w:type="band2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V w:val="single" w:sz="8" w:space="0" w:color="C1C1D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band1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band1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band1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band1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band1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8" w:space="0" w:color="6D1D6B" w:themeColor="accent2"/>
        <w:bottom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1D6B" w:themeColor="accent2"/>
          <w:left w:val="nil"/>
          <w:bottom w:val="single" w:sz="8" w:space="0" w:color="6D1D6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1D6B" w:themeColor="accent2"/>
          <w:left w:val="nil"/>
          <w:bottom w:val="single" w:sz="8" w:space="0" w:color="6D1D6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8" w:space="0" w:color="FBF6CD" w:themeColor="accent3"/>
        <w:bottom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F6CD" w:themeColor="accent3"/>
          <w:left w:val="nil"/>
          <w:bottom w:val="single" w:sz="8" w:space="0" w:color="FBF6C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F6CD" w:themeColor="accent3"/>
          <w:left w:val="nil"/>
          <w:bottom w:val="single" w:sz="8" w:space="0" w:color="FBF6C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8" w:space="0" w:color="FDBB63" w:themeColor="accent4"/>
        <w:bottom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B63" w:themeColor="accent4"/>
          <w:left w:val="nil"/>
          <w:bottom w:val="single" w:sz="8" w:space="0" w:color="FDBB6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B63" w:themeColor="accent4"/>
          <w:left w:val="nil"/>
          <w:bottom w:val="single" w:sz="8" w:space="0" w:color="FDBB6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8" w:space="0" w:color="D8D8D8" w:themeColor="accent5"/>
        <w:bottom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5"/>
          <w:left w:val="nil"/>
          <w:bottom w:val="single" w:sz="8" w:space="0" w:color="D8D8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5"/>
          <w:left w:val="nil"/>
          <w:bottom w:val="single" w:sz="8" w:space="0" w:color="D8D8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8" w:space="0" w:color="C1C1D6" w:themeColor="accent6"/>
        <w:bottom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C1D6" w:themeColor="accent6"/>
          <w:left w:val="nil"/>
          <w:bottom w:val="single" w:sz="8" w:space="0" w:color="C1C1D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C1D6" w:themeColor="accent6"/>
          <w:left w:val="nil"/>
          <w:bottom w:val="single" w:sz="8" w:space="0" w:color="C1C1D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04ECC" w:themeColor="accent2" w:themeTint="99"/>
        <w:bottom w:val="single" w:sz="4" w:space="0" w:color="D04ECC" w:themeColor="accent2" w:themeTint="99"/>
        <w:insideH w:val="single" w:sz="4" w:space="0" w:color="D04E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FCF9E0" w:themeColor="accent3" w:themeTint="99"/>
        <w:bottom w:val="single" w:sz="4" w:space="0" w:color="FCF9E0" w:themeColor="accent3" w:themeTint="99"/>
        <w:insideH w:val="single" w:sz="4" w:space="0" w:color="FCF9E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FDD5A1" w:themeColor="accent4" w:themeTint="99"/>
        <w:bottom w:val="single" w:sz="4" w:space="0" w:color="FDD5A1" w:themeColor="accent4" w:themeTint="99"/>
        <w:insideH w:val="single" w:sz="4" w:space="0" w:color="FDD5A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E7E7E7" w:themeColor="accent5" w:themeTint="99"/>
        <w:bottom w:val="single" w:sz="4" w:space="0" w:color="E7E7E7" w:themeColor="accent5" w:themeTint="99"/>
        <w:insideH w:val="single" w:sz="4" w:space="0" w:color="E7E7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9D9E6" w:themeColor="accent6" w:themeTint="99"/>
        <w:bottom w:val="single" w:sz="4" w:space="0" w:color="D9D9E6" w:themeColor="accent6" w:themeTint="99"/>
        <w:insideH w:val="single" w:sz="4" w:space="0" w:color="D9D9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6D1D6B" w:themeColor="accent2"/>
        <w:left w:val="single" w:sz="4" w:space="0" w:color="6D1D6B" w:themeColor="accent2"/>
        <w:bottom w:val="single" w:sz="4" w:space="0" w:color="6D1D6B" w:themeColor="accent2"/>
        <w:right w:val="single" w:sz="4" w:space="0" w:color="6D1D6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D1D6B" w:themeColor="accent2"/>
          <w:right w:val="single" w:sz="4" w:space="0" w:color="6D1D6B" w:themeColor="accent2"/>
        </w:tcBorders>
      </w:tcPr>
    </w:tblStylePr>
    <w:tblStylePr w:type="band1Horz">
      <w:tblPr/>
      <w:tcPr>
        <w:tcBorders>
          <w:top w:val="single" w:sz="4" w:space="0" w:color="6D1D6B" w:themeColor="accent2"/>
          <w:bottom w:val="single" w:sz="4" w:space="0" w:color="6D1D6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D1D6B" w:themeColor="accent2"/>
          <w:left w:val="nil"/>
        </w:tcBorders>
      </w:tcPr>
    </w:tblStylePr>
    <w:tblStylePr w:type="swCell">
      <w:tblPr/>
      <w:tcPr>
        <w:tcBorders>
          <w:top w:val="double" w:sz="4" w:space="0" w:color="6D1D6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BF6CD" w:themeColor="accent3"/>
        <w:left w:val="single" w:sz="4" w:space="0" w:color="FBF6CD" w:themeColor="accent3"/>
        <w:bottom w:val="single" w:sz="4" w:space="0" w:color="FBF6CD" w:themeColor="accent3"/>
        <w:right w:val="single" w:sz="4" w:space="0" w:color="FBF6C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F6CD" w:themeColor="accent3"/>
          <w:right w:val="single" w:sz="4" w:space="0" w:color="FBF6CD" w:themeColor="accent3"/>
        </w:tcBorders>
      </w:tcPr>
    </w:tblStylePr>
    <w:tblStylePr w:type="band1Horz">
      <w:tblPr/>
      <w:tcPr>
        <w:tcBorders>
          <w:top w:val="single" w:sz="4" w:space="0" w:color="FBF6CD" w:themeColor="accent3"/>
          <w:bottom w:val="single" w:sz="4" w:space="0" w:color="FBF6C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F6CD" w:themeColor="accent3"/>
          <w:left w:val="nil"/>
        </w:tcBorders>
      </w:tcPr>
    </w:tblStylePr>
    <w:tblStylePr w:type="swCell">
      <w:tblPr/>
      <w:tcPr>
        <w:tcBorders>
          <w:top w:val="double" w:sz="4" w:space="0" w:color="FBF6C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DBB63" w:themeColor="accent4"/>
        <w:left w:val="single" w:sz="4" w:space="0" w:color="FDBB63" w:themeColor="accent4"/>
        <w:bottom w:val="single" w:sz="4" w:space="0" w:color="FDBB63" w:themeColor="accent4"/>
        <w:right w:val="single" w:sz="4" w:space="0" w:color="FDBB6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BB63" w:themeColor="accent4"/>
          <w:right w:val="single" w:sz="4" w:space="0" w:color="FDBB63" w:themeColor="accent4"/>
        </w:tcBorders>
      </w:tcPr>
    </w:tblStylePr>
    <w:tblStylePr w:type="band1Horz">
      <w:tblPr/>
      <w:tcPr>
        <w:tcBorders>
          <w:top w:val="single" w:sz="4" w:space="0" w:color="FDBB63" w:themeColor="accent4"/>
          <w:bottom w:val="single" w:sz="4" w:space="0" w:color="FDBB6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BB63" w:themeColor="accent4"/>
          <w:left w:val="nil"/>
        </w:tcBorders>
      </w:tcPr>
    </w:tblStylePr>
    <w:tblStylePr w:type="swCell">
      <w:tblPr/>
      <w:tcPr>
        <w:tcBorders>
          <w:top w:val="double" w:sz="4" w:space="0" w:color="FDBB6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8D8D8" w:themeColor="accent5"/>
        <w:left w:val="single" w:sz="4" w:space="0" w:color="D8D8D8" w:themeColor="accent5"/>
        <w:bottom w:val="single" w:sz="4" w:space="0" w:color="D8D8D8" w:themeColor="accent5"/>
        <w:right w:val="single" w:sz="4" w:space="0" w:color="D8D8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D8D8" w:themeColor="accent5"/>
          <w:right w:val="single" w:sz="4" w:space="0" w:color="D8D8D8" w:themeColor="accent5"/>
        </w:tcBorders>
      </w:tcPr>
    </w:tblStylePr>
    <w:tblStylePr w:type="band1Horz">
      <w:tblPr/>
      <w:tcPr>
        <w:tcBorders>
          <w:top w:val="single" w:sz="4" w:space="0" w:color="D8D8D8" w:themeColor="accent5"/>
          <w:bottom w:val="single" w:sz="4" w:space="0" w:color="D8D8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D8D8" w:themeColor="accent5"/>
          <w:left w:val="nil"/>
        </w:tcBorders>
      </w:tcPr>
    </w:tblStylePr>
    <w:tblStylePr w:type="swCell">
      <w:tblPr/>
      <w:tcPr>
        <w:tcBorders>
          <w:top w:val="double" w:sz="4" w:space="0" w:color="D8D8D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C1C1D6" w:themeColor="accent6"/>
        <w:left w:val="single" w:sz="4" w:space="0" w:color="C1C1D6" w:themeColor="accent6"/>
        <w:bottom w:val="single" w:sz="4" w:space="0" w:color="C1C1D6" w:themeColor="accent6"/>
        <w:right w:val="single" w:sz="4" w:space="0" w:color="C1C1D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C1D6" w:themeColor="accent6"/>
          <w:right w:val="single" w:sz="4" w:space="0" w:color="C1C1D6" w:themeColor="accent6"/>
        </w:tcBorders>
      </w:tcPr>
    </w:tblStylePr>
    <w:tblStylePr w:type="band1Horz">
      <w:tblPr/>
      <w:tcPr>
        <w:tcBorders>
          <w:top w:val="single" w:sz="4" w:space="0" w:color="C1C1D6" w:themeColor="accent6"/>
          <w:bottom w:val="single" w:sz="4" w:space="0" w:color="C1C1D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C1D6" w:themeColor="accent6"/>
          <w:left w:val="nil"/>
        </w:tcBorders>
      </w:tcPr>
    </w:tblStylePr>
    <w:tblStylePr w:type="swCell">
      <w:tblPr/>
      <w:tcPr>
        <w:tcBorders>
          <w:top w:val="double" w:sz="4" w:space="0" w:color="C1C1D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1D6B" w:themeColor="accent2"/>
          <w:left w:val="single" w:sz="4" w:space="0" w:color="6D1D6B" w:themeColor="accent2"/>
          <w:bottom w:val="single" w:sz="4" w:space="0" w:color="6D1D6B" w:themeColor="accent2"/>
          <w:right w:val="single" w:sz="4" w:space="0" w:color="6D1D6B" w:themeColor="accent2"/>
          <w:insideH w:val="nil"/>
        </w:tcBorders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F6CD" w:themeColor="accent3"/>
          <w:left w:val="single" w:sz="4" w:space="0" w:color="FBF6CD" w:themeColor="accent3"/>
          <w:bottom w:val="single" w:sz="4" w:space="0" w:color="FBF6CD" w:themeColor="accent3"/>
          <w:right w:val="single" w:sz="4" w:space="0" w:color="FBF6CD" w:themeColor="accent3"/>
          <w:insideH w:val="nil"/>
        </w:tcBorders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B63" w:themeColor="accent4"/>
          <w:left w:val="single" w:sz="4" w:space="0" w:color="FDBB63" w:themeColor="accent4"/>
          <w:bottom w:val="single" w:sz="4" w:space="0" w:color="FDBB63" w:themeColor="accent4"/>
          <w:right w:val="single" w:sz="4" w:space="0" w:color="FDBB63" w:themeColor="accent4"/>
          <w:insideH w:val="nil"/>
        </w:tcBorders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D8D8" w:themeColor="accent5"/>
          <w:left w:val="single" w:sz="4" w:space="0" w:color="D8D8D8" w:themeColor="accent5"/>
          <w:bottom w:val="single" w:sz="4" w:space="0" w:color="D8D8D8" w:themeColor="accent5"/>
          <w:right w:val="single" w:sz="4" w:space="0" w:color="D8D8D8" w:themeColor="accent5"/>
          <w:insideH w:val="nil"/>
        </w:tcBorders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C1D6" w:themeColor="accent6"/>
          <w:left w:val="single" w:sz="4" w:space="0" w:color="C1C1D6" w:themeColor="accent6"/>
          <w:bottom w:val="single" w:sz="4" w:space="0" w:color="C1C1D6" w:themeColor="accent6"/>
          <w:right w:val="single" w:sz="4" w:space="0" w:color="C1C1D6" w:themeColor="accent6"/>
          <w:insideH w:val="nil"/>
        </w:tcBorders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6D1D6B" w:themeColor="accent2"/>
        <w:left w:val="single" w:sz="24" w:space="0" w:color="6D1D6B" w:themeColor="accent2"/>
        <w:bottom w:val="single" w:sz="24" w:space="0" w:color="6D1D6B" w:themeColor="accent2"/>
        <w:right w:val="single" w:sz="24" w:space="0" w:color="6D1D6B" w:themeColor="accent2"/>
      </w:tblBorders>
    </w:tblPr>
    <w:tcPr>
      <w:shd w:val="clear" w:color="auto" w:fill="6D1D6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FBF6CD" w:themeColor="accent3"/>
        <w:left w:val="single" w:sz="24" w:space="0" w:color="FBF6CD" w:themeColor="accent3"/>
        <w:bottom w:val="single" w:sz="24" w:space="0" w:color="FBF6CD" w:themeColor="accent3"/>
        <w:right w:val="single" w:sz="24" w:space="0" w:color="FBF6CD" w:themeColor="accent3"/>
      </w:tblBorders>
    </w:tblPr>
    <w:tcPr>
      <w:shd w:val="clear" w:color="auto" w:fill="FBF6C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FDBB63" w:themeColor="accent4"/>
        <w:left w:val="single" w:sz="24" w:space="0" w:color="FDBB63" w:themeColor="accent4"/>
        <w:bottom w:val="single" w:sz="24" w:space="0" w:color="FDBB63" w:themeColor="accent4"/>
        <w:right w:val="single" w:sz="24" w:space="0" w:color="FDBB63" w:themeColor="accent4"/>
      </w:tblBorders>
    </w:tblPr>
    <w:tcPr>
      <w:shd w:val="clear" w:color="auto" w:fill="FDBB6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D8D8D8" w:themeColor="accent5"/>
        <w:left w:val="single" w:sz="24" w:space="0" w:color="D8D8D8" w:themeColor="accent5"/>
        <w:bottom w:val="single" w:sz="24" w:space="0" w:color="D8D8D8" w:themeColor="accent5"/>
        <w:right w:val="single" w:sz="24" w:space="0" w:color="D8D8D8" w:themeColor="accent5"/>
      </w:tblBorders>
    </w:tblPr>
    <w:tcPr>
      <w:shd w:val="clear" w:color="auto" w:fill="D8D8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C1C1D6" w:themeColor="accent6"/>
        <w:left w:val="single" w:sz="24" w:space="0" w:color="C1C1D6" w:themeColor="accent6"/>
        <w:bottom w:val="single" w:sz="24" w:space="0" w:color="C1C1D6" w:themeColor="accent6"/>
        <w:right w:val="single" w:sz="24" w:space="0" w:color="C1C1D6" w:themeColor="accent6"/>
      </w:tblBorders>
    </w:tblPr>
    <w:tcPr>
      <w:shd w:val="clear" w:color="auto" w:fill="C1C1D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6D1D6B" w:themeColor="accent2"/>
        <w:bottom w:val="single" w:sz="4" w:space="0" w:color="6D1D6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D1D6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BF6CD" w:themeColor="accent3"/>
        <w:bottom w:val="single" w:sz="4" w:space="0" w:color="FBF6C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BF6C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BB63" w:themeColor="accent4"/>
        <w:bottom w:val="single" w:sz="4" w:space="0" w:color="FDBB6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DBB6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D8D8D8" w:themeColor="accent5"/>
        <w:bottom w:val="single" w:sz="4" w:space="0" w:color="D8D8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D8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C1C1D6" w:themeColor="accent6"/>
        <w:bottom w:val="single" w:sz="4" w:space="0" w:color="C1C1D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C1D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51154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D1D6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D1D6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D1D6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D1D6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F2E2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F6C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F6C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F6C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F6C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FC940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BB6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BB6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BB6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BB6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A1A1A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D8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D8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D8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D8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8383A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C1D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C1D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C1D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C1D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B630B2" w:themeColor="accent2" w:themeTint="BF"/>
        <w:left w:val="single" w:sz="8" w:space="0" w:color="B630B2" w:themeColor="accent2" w:themeTint="BF"/>
        <w:bottom w:val="single" w:sz="8" w:space="0" w:color="B630B2" w:themeColor="accent2" w:themeTint="BF"/>
        <w:right w:val="single" w:sz="8" w:space="0" w:color="B630B2" w:themeColor="accent2" w:themeTint="BF"/>
        <w:insideH w:val="single" w:sz="8" w:space="0" w:color="B630B2" w:themeColor="accent2" w:themeTint="BF"/>
        <w:insideV w:val="single" w:sz="8" w:space="0" w:color="B630B2" w:themeColor="accent2" w:themeTint="BF"/>
      </w:tblBorders>
    </w:tblPr>
    <w:tcPr>
      <w:shd w:val="clear" w:color="auto" w:fill="EBB6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30B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shd w:val="clear" w:color="auto" w:fill="D86C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FCF8D9" w:themeColor="accent3" w:themeTint="BF"/>
        <w:left w:val="single" w:sz="8" w:space="0" w:color="FCF8D9" w:themeColor="accent3" w:themeTint="BF"/>
        <w:bottom w:val="single" w:sz="8" w:space="0" w:color="FCF8D9" w:themeColor="accent3" w:themeTint="BF"/>
        <w:right w:val="single" w:sz="8" w:space="0" w:color="FCF8D9" w:themeColor="accent3" w:themeTint="BF"/>
        <w:insideH w:val="single" w:sz="8" w:space="0" w:color="FCF8D9" w:themeColor="accent3" w:themeTint="BF"/>
        <w:insideV w:val="single" w:sz="8" w:space="0" w:color="FCF8D9" w:themeColor="accent3" w:themeTint="BF"/>
      </w:tblBorders>
    </w:tblPr>
    <w:tcPr>
      <w:shd w:val="clear" w:color="auto" w:fill="FEFC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F8D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FDCB89" w:themeColor="accent4" w:themeTint="BF"/>
        <w:left w:val="single" w:sz="8" w:space="0" w:color="FDCB89" w:themeColor="accent4" w:themeTint="BF"/>
        <w:bottom w:val="single" w:sz="8" w:space="0" w:color="FDCB89" w:themeColor="accent4" w:themeTint="BF"/>
        <w:right w:val="single" w:sz="8" w:space="0" w:color="FDCB89" w:themeColor="accent4" w:themeTint="BF"/>
        <w:insideH w:val="single" w:sz="8" w:space="0" w:color="FDCB89" w:themeColor="accent4" w:themeTint="BF"/>
        <w:insideV w:val="single" w:sz="8" w:space="0" w:color="FDCB89" w:themeColor="accent4" w:themeTint="BF"/>
      </w:tblBorders>
    </w:tblPr>
    <w:tcPr>
      <w:shd w:val="clear" w:color="auto" w:fill="FEED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B8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shd w:val="clear" w:color="auto" w:fill="FEDCB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E1E1E1" w:themeColor="accent5" w:themeTint="BF"/>
        <w:left w:val="single" w:sz="8" w:space="0" w:color="E1E1E1" w:themeColor="accent5" w:themeTint="BF"/>
        <w:bottom w:val="single" w:sz="8" w:space="0" w:color="E1E1E1" w:themeColor="accent5" w:themeTint="BF"/>
        <w:right w:val="single" w:sz="8" w:space="0" w:color="E1E1E1" w:themeColor="accent5" w:themeTint="BF"/>
        <w:insideH w:val="single" w:sz="8" w:space="0" w:color="E1E1E1" w:themeColor="accent5" w:themeTint="BF"/>
        <w:insideV w:val="single" w:sz="8" w:space="0" w:color="E1E1E1" w:themeColor="accent5" w:themeTint="BF"/>
      </w:tblBorders>
    </w:tblPr>
    <w:tcPr>
      <w:shd w:val="clear" w:color="auto" w:fill="F5F5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E1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shd w:val="clear" w:color="auto" w:fill="EBEB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D0D0E0" w:themeColor="accent6" w:themeTint="BF"/>
        <w:left w:val="single" w:sz="8" w:space="0" w:color="D0D0E0" w:themeColor="accent6" w:themeTint="BF"/>
        <w:bottom w:val="single" w:sz="8" w:space="0" w:color="D0D0E0" w:themeColor="accent6" w:themeTint="BF"/>
        <w:right w:val="single" w:sz="8" w:space="0" w:color="D0D0E0" w:themeColor="accent6" w:themeTint="BF"/>
        <w:insideH w:val="single" w:sz="8" w:space="0" w:color="D0D0E0" w:themeColor="accent6" w:themeTint="BF"/>
        <w:insideV w:val="single" w:sz="8" w:space="0" w:color="D0D0E0" w:themeColor="accent6" w:themeTint="BF"/>
      </w:tblBorders>
    </w:tblPr>
    <w:tcPr>
      <w:shd w:val="clear" w:color="auto" w:fill="EFEF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D0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shd w:val="clear" w:color="auto" w:fill="E0E0E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  <w:insideH w:val="single" w:sz="8" w:space="0" w:color="6D1D6B" w:themeColor="accent2"/>
        <w:insideV w:val="single" w:sz="8" w:space="0" w:color="6D1D6B" w:themeColor="accent2"/>
      </w:tblBorders>
    </w:tblPr>
    <w:tcPr>
      <w:shd w:val="clear" w:color="auto" w:fill="EBB6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E2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4EE" w:themeFill="accent2" w:themeFillTint="33"/>
      </w:tc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tcBorders>
          <w:insideH w:val="single" w:sz="6" w:space="0" w:color="6D1D6B" w:themeColor="accent2"/>
          <w:insideV w:val="single" w:sz="6" w:space="0" w:color="6D1D6B" w:themeColor="accent2"/>
        </w:tcBorders>
        <w:shd w:val="clear" w:color="auto" w:fill="D86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  <w:insideH w:val="single" w:sz="8" w:space="0" w:color="FBF6CD" w:themeColor="accent3"/>
        <w:insideV w:val="single" w:sz="8" w:space="0" w:color="FBF6CD" w:themeColor="accent3"/>
      </w:tblBorders>
    </w:tblPr>
    <w:tcPr>
      <w:shd w:val="clear" w:color="auto" w:fill="FEFC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DF4" w:themeFill="accent3" w:themeFillTint="33"/>
      </w:tc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tcBorders>
          <w:insideH w:val="single" w:sz="6" w:space="0" w:color="FBF6CD" w:themeColor="accent3"/>
          <w:insideV w:val="single" w:sz="6" w:space="0" w:color="FBF6CD" w:themeColor="accent3"/>
        </w:tcBorders>
        <w:shd w:val="clear" w:color="auto" w:fill="FDFAE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  <w:insideH w:val="single" w:sz="8" w:space="0" w:color="FDBB63" w:themeColor="accent4"/>
        <w:insideV w:val="single" w:sz="8" w:space="0" w:color="FDBB63" w:themeColor="accent4"/>
      </w:tblBorders>
    </w:tblPr>
    <w:tcPr>
      <w:shd w:val="clear" w:color="auto" w:fill="FEED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F" w:themeFill="accent4" w:themeFillTint="33"/>
      </w:tc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tcBorders>
          <w:insideH w:val="single" w:sz="6" w:space="0" w:color="FDBB63" w:themeColor="accent4"/>
          <w:insideV w:val="single" w:sz="6" w:space="0" w:color="FDBB63" w:themeColor="accent4"/>
        </w:tcBorders>
        <w:shd w:val="clear" w:color="auto" w:fill="FEDC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  <w:insideH w:val="single" w:sz="8" w:space="0" w:color="D8D8D8" w:themeColor="accent5"/>
        <w:insideV w:val="single" w:sz="8" w:space="0" w:color="D8D8D8" w:themeColor="accent5"/>
      </w:tblBorders>
    </w:tblPr>
    <w:tcPr>
      <w:shd w:val="clear" w:color="auto" w:fill="F5F5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5" w:themeFillTint="33"/>
      </w:tc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tcBorders>
          <w:insideH w:val="single" w:sz="6" w:space="0" w:color="D8D8D8" w:themeColor="accent5"/>
          <w:insideV w:val="single" w:sz="6" w:space="0" w:color="D8D8D8" w:themeColor="accent5"/>
        </w:tcBorders>
        <w:shd w:val="clear" w:color="auto" w:fill="EBEB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  <w:insideH w:val="single" w:sz="8" w:space="0" w:color="C1C1D6" w:themeColor="accent6"/>
        <w:insideV w:val="single" w:sz="8" w:space="0" w:color="C1C1D6" w:themeColor="accent6"/>
      </w:tblBorders>
    </w:tblPr>
    <w:tcPr>
      <w:shd w:val="clear" w:color="auto" w:fill="EFEF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6" w:themeFill="accent6" w:themeFillTint="33"/>
      </w:tc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tcBorders>
          <w:insideH w:val="single" w:sz="6" w:space="0" w:color="C1C1D6" w:themeColor="accent6"/>
          <w:insideV w:val="single" w:sz="6" w:space="0" w:color="C1C1D6" w:themeColor="accent6"/>
        </w:tcBorders>
        <w:shd w:val="clear" w:color="auto" w:fill="E0E0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B6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1D6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1D6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6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6C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C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F6C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F6C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AE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AE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B6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B6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B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B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5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B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B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C1D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C1D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0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0E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bottom w:val="single" w:sz="8" w:space="0" w:color="6D1D6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1D6B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D1D6B" w:themeColor="accent2"/>
          <w:bottom w:val="single" w:sz="8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1D6B" w:themeColor="accent2"/>
          <w:bottom w:val="single" w:sz="8" w:space="0" w:color="6D1D6B" w:themeColor="accent2"/>
        </w:tcBorders>
      </w:tcPr>
    </w:tblStylePr>
    <w:tblStylePr w:type="band1Vert">
      <w:tblPr/>
      <w:tcPr>
        <w:shd w:val="clear" w:color="auto" w:fill="EBB6EA" w:themeFill="accent2" w:themeFillTint="3F"/>
      </w:tcPr>
    </w:tblStylePr>
    <w:tblStylePr w:type="band1Horz">
      <w:tblPr/>
      <w:tcPr>
        <w:shd w:val="clear" w:color="auto" w:fill="EBB6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bottom w:val="single" w:sz="8" w:space="0" w:color="FBF6C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F6CD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FBF6CD" w:themeColor="accent3"/>
          <w:bottom w:val="single" w:sz="8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F6CD" w:themeColor="accent3"/>
          <w:bottom w:val="single" w:sz="8" w:space="0" w:color="FBF6CD" w:themeColor="accent3"/>
        </w:tcBorders>
      </w:tcPr>
    </w:tblStylePr>
    <w:tblStylePr w:type="band1Vert">
      <w:tblPr/>
      <w:tcPr>
        <w:shd w:val="clear" w:color="auto" w:fill="FEFCF2" w:themeFill="accent3" w:themeFillTint="3F"/>
      </w:tcPr>
    </w:tblStylePr>
    <w:tblStylePr w:type="band1Horz">
      <w:tblPr/>
      <w:tcPr>
        <w:shd w:val="clear" w:color="auto" w:fill="FEFCF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bottom w:val="single" w:sz="8" w:space="0" w:color="FDBB6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B63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FDBB63" w:themeColor="accent4"/>
          <w:bottom w:val="single" w:sz="8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B63" w:themeColor="accent4"/>
          <w:bottom w:val="single" w:sz="8" w:space="0" w:color="FDBB63" w:themeColor="accent4"/>
        </w:tcBorders>
      </w:tcPr>
    </w:tblStylePr>
    <w:tblStylePr w:type="band1Vert">
      <w:tblPr/>
      <w:tcPr>
        <w:shd w:val="clear" w:color="auto" w:fill="FEEDD8" w:themeFill="accent4" w:themeFillTint="3F"/>
      </w:tcPr>
    </w:tblStylePr>
    <w:tblStylePr w:type="band1Horz">
      <w:tblPr/>
      <w:tcPr>
        <w:shd w:val="clear" w:color="auto" w:fill="FEED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bottom w:val="single" w:sz="8" w:space="0" w:color="D8D8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D8D8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D8D8D8" w:themeColor="accent5"/>
          <w:bottom w:val="single" w:sz="8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D8D8" w:themeColor="accent5"/>
          <w:bottom w:val="single" w:sz="8" w:space="0" w:color="D8D8D8" w:themeColor="accent5"/>
        </w:tcBorders>
      </w:tcPr>
    </w:tblStylePr>
    <w:tblStylePr w:type="band1Vert">
      <w:tblPr/>
      <w:tcPr>
        <w:shd w:val="clear" w:color="auto" w:fill="F5F5F5" w:themeFill="accent5" w:themeFillTint="3F"/>
      </w:tcPr>
    </w:tblStylePr>
    <w:tblStylePr w:type="band1Horz">
      <w:tblPr/>
      <w:tcPr>
        <w:shd w:val="clear" w:color="auto" w:fill="F5F5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bottom w:val="single" w:sz="8" w:space="0" w:color="C1C1D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C1D6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C1C1D6" w:themeColor="accent6"/>
          <w:bottom w:val="single" w:sz="8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C1D6" w:themeColor="accent6"/>
          <w:bottom w:val="single" w:sz="8" w:space="0" w:color="C1C1D6" w:themeColor="accent6"/>
        </w:tcBorders>
      </w:tcPr>
    </w:tblStylePr>
    <w:tblStylePr w:type="band1Vert">
      <w:tblPr/>
      <w:tcPr>
        <w:shd w:val="clear" w:color="auto" w:fill="EFEFF4" w:themeFill="accent6" w:themeFillTint="3F"/>
      </w:tcPr>
    </w:tblStylePr>
    <w:tblStylePr w:type="band1Horz">
      <w:tblPr/>
      <w:tcPr>
        <w:shd w:val="clear" w:color="auto" w:fill="EFEF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1D6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1D6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B6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F6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F6C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F6C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C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B6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B6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B6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C1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C1D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C1D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B630B2" w:themeColor="accent2" w:themeTint="BF"/>
        <w:left w:val="single" w:sz="8" w:space="0" w:color="B630B2" w:themeColor="accent2" w:themeTint="BF"/>
        <w:bottom w:val="single" w:sz="8" w:space="0" w:color="B630B2" w:themeColor="accent2" w:themeTint="BF"/>
        <w:right w:val="single" w:sz="8" w:space="0" w:color="B630B2" w:themeColor="accent2" w:themeTint="BF"/>
        <w:insideH w:val="single" w:sz="8" w:space="0" w:color="B630B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30B2" w:themeColor="accent2" w:themeTint="BF"/>
          <w:left w:val="single" w:sz="8" w:space="0" w:color="B630B2" w:themeColor="accent2" w:themeTint="BF"/>
          <w:bottom w:val="single" w:sz="8" w:space="0" w:color="B630B2" w:themeColor="accent2" w:themeTint="BF"/>
          <w:right w:val="single" w:sz="8" w:space="0" w:color="B630B2" w:themeColor="accent2" w:themeTint="BF"/>
          <w:insideH w:val="nil"/>
          <w:insideV w:val="nil"/>
        </w:tcBorders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30B2" w:themeColor="accent2" w:themeTint="BF"/>
          <w:left w:val="single" w:sz="8" w:space="0" w:color="B630B2" w:themeColor="accent2" w:themeTint="BF"/>
          <w:bottom w:val="single" w:sz="8" w:space="0" w:color="B630B2" w:themeColor="accent2" w:themeTint="BF"/>
          <w:right w:val="single" w:sz="8" w:space="0" w:color="B630B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6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B6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FCF8D9" w:themeColor="accent3" w:themeTint="BF"/>
        <w:left w:val="single" w:sz="8" w:space="0" w:color="FCF8D9" w:themeColor="accent3" w:themeTint="BF"/>
        <w:bottom w:val="single" w:sz="8" w:space="0" w:color="FCF8D9" w:themeColor="accent3" w:themeTint="BF"/>
        <w:right w:val="single" w:sz="8" w:space="0" w:color="FCF8D9" w:themeColor="accent3" w:themeTint="BF"/>
        <w:insideH w:val="single" w:sz="8" w:space="0" w:color="FCF8D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F8D9" w:themeColor="accent3" w:themeTint="BF"/>
          <w:left w:val="single" w:sz="8" w:space="0" w:color="FCF8D9" w:themeColor="accent3" w:themeTint="BF"/>
          <w:bottom w:val="single" w:sz="8" w:space="0" w:color="FCF8D9" w:themeColor="accent3" w:themeTint="BF"/>
          <w:right w:val="single" w:sz="8" w:space="0" w:color="FCF8D9" w:themeColor="accent3" w:themeTint="BF"/>
          <w:insideH w:val="nil"/>
          <w:insideV w:val="nil"/>
        </w:tcBorders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F8D9" w:themeColor="accent3" w:themeTint="BF"/>
          <w:left w:val="single" w:sz="8" w:space="0" w:color="FCF8D9" w:themeColor="accent3" w:themeTint="BF"/>
          <w:bottom w:val="single" w:sz="8" w:space="0" w:color="FCF8D9" w:themeColor="accent3" w:themeTint="BF"/>
          <w:right w:val="single" w:sz="8" w:space="0" w:color="FCF8D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C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FDCB89" w:themeColor="accent4" w:themeTint="BF"/>
        <w:left w:val="single" w:sz="8" w:space="0" w:color="FDCB89" w:themeColor="accent4" w:themeTint="BF"/>
        <w:bottom w:val="single" w:sz="8" w:space="0" w:color="FDCB89" w:themeColor="accent4" w:themeTint="BF"/>
        <w:right w:val="single" w:sz="8" w:space="0" w:color="FDCB89" w:themeColor="accent4" w:themeTint="BF"/>
        <w:insideH w:val="single" w:sz="8" w:space="0" w:color="FDCB8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B89" w:themeColor="accent4" w:themeTint="BF"/>
          <w:left w:val="single" w:sz="8" w:space="0" w:color="FDCB89" w:themeColor="accent4" w:themeTint="BF"/>
          <w:bottom w:val="single" w:sz="8" w:space="0" w:color="FDCB89" w:themeColor="accent4" w:themeTint="BF"/>
          <w:right w:val="single" w:sz="8" w:space="0" w:color="FDCB89" w:themeColor="accent4" w:themeTint="BF"/>
          <w:insideH w:val="nil"/>
          <w:insideV w:val="nil"/>
        </w:tcBorders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B89" w:themeColor="accent4" w:themeTint="BF"/>
          <w:left w:val="single" w:sz="8" w:space="0" w:color="FDCB89" w:themeColor="accent4" w:themeTint="BF"/>
          <w:bottom w:val="single" w:sz="8" w:space="0" w:color="FDCB89" w:themeColor="accent4" w:themeTint="BF"/>
          <w:right w:val="single" w:sz="8" w:space="0" w:color="FDCB8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E1E1E1" w:themeColor="accent5" w:themeTint="BF"/>
        <w:left w:val="single" w:sz="8" w:space="0" w:color="E1E1E1" w:themeColor="accent5" w:themeTint="BF"/>
        <w:bottom w:val="single" w:sz="8" w:space="0" w:color="E1E1E1" w:themeColor="accent5" w:themeTint="BF"/>
        <w:right w:val="single" w:sz="8" w:space="0" w:color="E1E1E1" w:themeColor="accent5" w:themeTint="BF"/>
        <w:insideH w:val="single" w:sz="8" w:space="0" w:color="E1E1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E1E1" w:themeColor="accent5" w:themeTint="BF"/>
          <w:left w:val="single" w:sz="8" w:space="0" w:color="E1E1E1" w:themeColor="accent5" w:themeTint="BF"/>
          <w:bottom w:val="single" w:sz="8" w:space="0" w:color="E1E1E1" w:themeColor="accent5" w:themeTint="BF"/>
          <w:right w:val="single" w:sz="8" w:space="0" w:color="E1E1E1" w:themeColor="accent5" w:themeTint="BF"/>
          <w:insideH w:val="nil"/>
          <w:insideV w:val="nil"/>
        </w:tcBorders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5" w:themeTint="BF"/>
          <w:left w:val="single" w:sz="8" w:space="0" w:color="E1E1E1" w:themeColor="accent5" w:themeTint="BF"/>
          <w:bottom w:val="single" w:sz="8" w:space="0" w:color="E1E1E1" w:themeColor="accent5" w:themeTint="BF"/>
          <w:right w:val="single" w:sz="8" w:space="0" w:color="E1E1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5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D0D0E0" w:themeColor="accent6" w:themeTint="BF"/>
        <w:left w:val="single" w:sz="8" w:space="0" w:color="D0D0E0" w:themeColor="accent6" w:themeTint="BF"/>
        <w:bottom w:val="single" w:sz="8" w:space="0" w:color="D0D0E0" w:themeColor="accent6" w:themeTint="BF"/>
        <w:right w:val="single" w:sz="8" w:space="0" w:color="D0D0E0" w:themeColor="accent6" w:themeTint="BF"/>
        <w:insideH w:val="single" w:sz="8" w:space="0" w:color="D0D0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D0E0" w:themeColor="accent6" w:themeTint="BF"/>
          <w:left w:val="single" w:sz="8" w:space="0" w:color="D0D0E0" w:themeColor="accent6" w:themeTint="BF"/>
          <w:bottom w:val="single" w:sz="8" w:space="0" w:color="D0D0E0" w:themeColor="accent6" w:themeTint="BF"/>
          <w:right w:val="single" w:sz="8" w:space="0" w:color="D0D0E0" w:themeColor="accent6" w:themeTint="BF"/>
          <w:insideH w:val="nil"/>
          <w:insideV w:val="nil"/>
        </w:tcBorders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0E0" w:themeColor="accent6" w:themeTint="BF"/>
          <w:left w:val="single" w:sz="8" w:space="0" w:color="D0D0E0" w:themeColor="accent6" w:themeTint="BF"/>
          <w:bottom w:val="single" w:sz="8" w:space="0" w:color="D0D0E0" w:themeColor="accent6" w:themeTint="BF"/>
          <w:right w:val="single" w:sz="8" w:space="0" w:color="D0D0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AB436C"/>
    <w:pPr>
      <w:spacing w:before="120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6C"/>
    <w:rPr>
      <w:rFonts w:asciiTheme="majorHAnsi" w:eastAsiaTheme="majorEastAsia" w:hAnsiTheme="majorHAnsi" w:cstheme="majorBidi"/>
      <w:color w:val="FFFFFF" w:themeColor="background1"/>
      <w:kern w:val="28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  <w:style w:type="paragraph" w:customStyle="1" w:styleId="Subject">
    <w:name w:val="Subject"/>
    <w:basedOn w:val="Image"/>
    <w:qFormat/>
    <w:rsid w:val="005C21D7"/>
    <w:rPr>
      <w:rFonts w:asciiTheme="majorHAnsi" w:hAnsiTheme="majorHAnsi"/>
      <w:color w:val="FFFFFF" w:themeColor="background1"/>
    </w:rPr>
  </w:style>
  <w:style w:type="paragraph" w:customStyle="1" w:styleId="Message">
    <w:name w:val="Message"/>
    <w:basedOn w:val="Normal"/>
    <w:qFormat/>
    <w:rsid w:val="005C21D7"/>
    <w:pPr>
      <w:spacing w:before="240" w:line="216" w:lineRule="auto"/>
    </w:pPr>
    <w:rPr>
      <w:color w:val="EAE5EB" w:themeColor="background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kash\AppData\Roaming\Microsoft\Templates\Congratulations%20graduate%20card.dotx" TargetMode="External"/></Relationships>
</file>

<file path=word/theme/theme1.xml><?xml version="1.0" encoding="utf-8"?>
<a:theme xmlns:a="http://schemas.openxmlformats.org/drawingml/2006/main" name="Office Theme">
  <a:themeElements>
    <a:clrScheme name="GC02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6D1D6B"/>
      </a:accent2>
      <a:accent3>
        <a:srgbClr val="FBF6CD"/>
      </a:accent3>
      <a:accent4>
        <a:srgbClr val="FDBB63"/>
      </a:accent4>
      <a:accent5>
        <a:srgbClr val="D8D8D8"/>
      </a:accent5>
      <a:accent6>
        <a:srgbClr val="C1C1D6"/>
      </a:accent6>
      <a:hlink>
        <a:srgbClr val="0066FF"/>
      </a:hlink>
      <a:folHlink>
        <a:srgbClr val="66669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182707-2ACC-40BC-A1DF-D50ED7242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E20E6-8E46-4FCD-8D63-8E8AAE5207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AC894-BE28-45E8-B2E5-52BA084A6E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38F743A3-5784-4516-901D-A1A46A21D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Congratulations graduate card.dotx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2025-06-11T11:47:00Z</dcterms:created>
  <dcterms:modified xsi:type="dcterms:W3CDTF">2025-06-11T11:48:00Z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