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315"/>
        <w:gridCol w:w="4315"/>
      </w:tblGrid>
      <w:tr w:rsidR="00CF678B" w:rsidRPr="00CF678B" w:rsidTr="00AB436C">
        <w:trPr>
          <w:trHeight w:val="639"/>
        </w:trPr>
        <w:tc>
          <w:tcPr>
            <w:tcW w:w="8630" w:type="dxa"/>
            <w:gridSpan w:val="2"/>
            <w:vAlign w:val="bottom"/>
          </w:tcPr>
          <w:p w:rsidR="00CF678B" w:rsidRPr="00CF678B" w:rsidRDefault="00BB55A2" w:rsidP="00A95754">
            <w:pPr>
              <w:pStyle w:val="Subject"/>
              <w:spacing w:after="60"/>
            </w:pPr>
            <w:r>
              <w:t>{{name}}</w:t>
            </w:r>
          </w:p>
        </w:tc>
      </w:tr>
      <w:tr w:rsidR="00CF678B" w:rsidRPr="00CF678B" w:rsidTr="00AB436C">
        <w:trPr>
          <w:trHeight w:val="450"/>
        </w:trPr>
        <w:tc>
          <w:tcPr>
            <w:tcW w:w="8630" w:type="dxa"/>
            <w:gridSpan w:val="2"/>
            <w:vAlign w:val="bottom"/>
          </w:tcPr>
          <w:p w:rsidR="00CF678B" w:rsidRPr="00AB436C" w:rsidRDefault="00BB55A2" w:rsidP="00A95754">
            <w:pPr>
              <w:pStyle w:val="Title"/>
              <w:spacing w:after="60"/>
              <w:rPr>
                <w:rStyle w:val="Heading1Char"/>
                <w:rFonts w:asciiTheme="majorHAnsi" w:hAnsiTheme="majorHAnsi"/>
                <w:color w:val="FFFFFF" w:themeColor="background1"/>
                <w:sz w:val="28"/>
                <w:szCs w:val="56"/>
              </w:rPr>
            </w:pPr>
            <w:r>
              <w:t>{{bio}}</w:t>
            </w:r>
          </w:p>
        </w:tc>
      </w:tr>
      <w:tr w:rsidR="00CF678B" w:rsidRPr="00CF678B" w:rsidTr="005C21D7">
        <w:tc>
          <w:tcPr>
            <w:tcW w:w="4315" w:type="dxa"/>
            <w:shd w:val="clear" w:color="auto" w:fill="FBF6CD" w:themeFill="accent3"/>
          </w:tcPr>
          <w:p w:rsidR="00CF678B" w:rsidRPr="00CF678B" w:rsidRDefault="00CF678B" w:rsidP="00CF678B">
            <w:pPr>
              <w:rPr>
                <w:sz w:val="8"/>
              </w:rPr>
            </w:pPr>
          </w:p>
        </w:tc>
        <w:tc>
          <w:tcPr>
            <w:tcW w:w="4315" w:type="dxa"/>
          </w:tcPr>
          <w:p w:rsidR="00CF678B" w:rsidRPr="00CF678B" w:rsidRDefault="00CF678B" w:rsidP="00CF678B">
            <w:pPr>
              <w:rPr>
                <w:sz w:val="8"/>
              </w:rPr>
            </w:pPr>
          </w:p>
        </w:tc>
      </w:tr>
      <w:tr w:rsidR="00CF678B" w:rsidRPr="00CF678B" w:rsidTr="005C21D7">
        <w:trPr>
          <w:trHeight w:val="639"/>
        </w:trPr>
        <w:tc>
          <w:tcPr>
            <w:tcW w:w="8630" w:type="dxa"/>
            <w:gridSpan w:val="2"/>
          </w:tcPr>
          <w:p w:rsidR="00CF678B" w:rsidRPr="00AB436C" w:rsidRDefault="00BB55A2" w:rsidP="00AB436C">
            <w:pPr>
              <w:pStyle w:val="Message"/>
            </w:pPr>
            <w:r>
              <w:t>{{message}}</w:t>
            </w:r>
          </w:p>
        </w:tc>
      </w:tr>
    </w:tbl>
    <w:p w:rsidR="005B66D9" w:rsidRPr="00AB436C" w:rsidRDefault="005B66D9" w:rsidP="00ED3473">
      <w:pPr>
        <w:rPr>
          <w:sz w:val="8"/>
        </w:rPr>
      </w:pPr>
    </w:p>
    <w:sectPr w:rsidR="005B66D9" w:rsidRPr="00AB436C" w:rsidSect="004A424D">
      <w:headerReference w:type="default" r:id="rId12"/>
      <w:pgSz w:w="10080" w:h="720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19E2" w:rsidRDefault="00F819E2">
      <w:r>
        <w:separator/>
      </w:r>
    </w:p>
  </w:endnote>
  <w:endnote w:type="continuationSeparator" w:id="0">
    <w:p w:rsidR="00F819E2" w:rsidRDefault="00F8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charset w:val="86"/>
    <w:family w:val="modern"/>
    <w:pitch w:val="fixed"/>
    <w:sig w:usb0="00000001" w:usb1="080E0000" w:usb2="00000010" w:usb3="00000000" w:csb0="0004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19E2" w:rsidRDefault="00F819E2">
      <w:r>
        <w:separator/>
      </w:r>
    </w:p>
  </w:footnote>
  <w:footnote w:type="continuationSeparator" w:id="0">
    <w:p w:rsidR="00F819E2" w:rsidRDefault="00F81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26F5D" w:rsidRDefault="00ED3473">
    <w:pPr>
      <w:pStyle w:val="Header"/>
    </w:pPr>
    <w:r>
      <w:rPr>
        <w:noProof/>
        <w:lang w:bidi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407C79" wp14:editId="12643498">
              <wp:simplePos x="0" y="0"/>
              <wp:positionH relativeFrom="column">
                <wp:posOffset>-5753100</wp:posOffset>
              </wp:positionH>
              <wp:positionV relativeFrom="paragraph">
                <wp:posOffset>-4914900</wp:posOffset>
              </wp:positionV>
              <wp:extent cx="17145897" cy="10314268"/>
              <wp:effectExtent l="0" t="0" r="0" b="0"/>
              <wp:wrapNone/>
              <wp:docPr id="4" name="Group 4" descr="Background images and acc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897" cy="10314268"/>
                        <a:chOff x="0" y="0"/>
                        <a:chExt cx="17145899" cy="10314268"/>
                      </a:xfrm>
                    </wpg:grpSpPr>
                    <wps:wsp>
                      <wps:cNvPr id="280" name="Rectangle 280"/>
                      <wps:cNvSpPr/>
                      <wps:spPr>
                        <a:xfrm>
                          <a:off x="5295900" y="4450352"/>
                          <a:ext cx="6400800" cy="45720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accent3"/>
                            </a:gs>
                            <a:gs pos="22000">
                              <a:schemeClr val="accent4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0" name="Group 4"/>
                      <wpg:cNvGrpSpPr/>
                      <wpg:grpSpPr bwMode="auto">
                        <a:xfrm rot="5400000">
                          <a:off x="9379846" y="2548215"/>
                          <a:ext cx="10314268" cy="5217838"/>
                          <a:chOff x="0" y="0"/>
                          <a:chExt cx="1536" cy="777"/>
                        </a:xfrm>
                        <a:solidFill>
                          <a:srgbClr val="FBF6CD"/>
                        </a:solidFill>
                      </wpg:grpSpPr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" name="Freeform 57"/>
                        <wps:cNvSpPr>
                          <a:spLocks/>
                        </wps:cNvSpPr>
                        <wps:spPr bwMode="auto">
                          <a:xfrm>
                            <a:off x="47" y="388"/>
                            <a:ext cx="727" cy="388"/>
                          </a:xfrm>
                          <a:custGeom>
                            <a:avLst/>
                            <a:gdLst>
                              <a:gd name="T0" fmla="*/ 536 w 536"/>
                              <a:gd name="T1" fmla="*/ 285 h 285"/>
                              <a:gd name="T2" fmla="*/ 43 w 536"/>
                              <a:gd name="T3" fmla="*/ 0 h 285"/>
                              <a:gd name="T4" fmla="*/ 0 w 536"/>
                              <a:gd name="T5" fmla="*/ 90 h 285"/>
                              <a:gd name="T6" fmla="*/ 536 w 536"/>
                              <a:gd name="T7" fmla="*/ 285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36" h="285">
                                <a:moveTo>
                                  <a:pt x="536" y="285"/>
                                </a:move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cubicBezTo>
                                  <a:pt x="26" y="29"/>
                                  <a:pt x="12" y="59"/>
                                  <a:pt x="0" y="90"/>
                                </a:cubicBezTo>
                                <a:cubicBezTo>
                                  <a:pt x="536" y="285"/>
                                  <a:pt x="536" y="285"/>
                                  <a:pt x="536" y="2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" name="Freeform 58"/>
                        <wps:cNvSpPr>
                          <a:spLocks/>
                        </wps:cNvSpPr>
                        <wps:spPr bwMode="auto">
                          <a:xfrm>
                            <a:off x="0" y="641"/>
                            <a:ext cx="774" cy="135"/>
                          </a:xfrm>
                          <a:custGeom>
                            <a:avLst/>
                            <a:gdLst>
                              <a:gd name="T0" fmla="*/ 570 w 570"/>
                              <a:gd name="T1" fmla="*/ 99 h 99"/>
                              <a:gd name="T2" fmla="*/ 570 w 570"/>
                              <a:gd name="T3" fmla="*/ 99 h 99"/>
                              <a:gd name="T4" fmla="*/ 9 w 570"/>
                              <a:gd name="T5" fmla="*/ 0 h 99"/>
                              <a:gd name="T6" fmla="*/ 0 w 570"/>
                              <a:gd name="T7" fmla="*/ 99 h 99"/>
                              <a:gd name="T8" fmla="*/ 570 w 570"/>
                              <a:gd name="T9" fmla="*/ 99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0" h="99">
                                <a:moveTo>
                                  <a:pt x="570" y="99"/>
                                </a:moveTo>
                                <a:cubicBezTo>
                                  <a:pt x="570" y="99"/>
                                  <a:pt x="570" y="99"/>
                                  <a:pt x="570" y="99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3" y="32"/>
                                  <a:pt x="0" y="65"/>
                                  <a:pt x="0" y="99"/>
                                </a:cubicBezTo>
                                <a:cubicBezTo>
                                  <a:pt x="570" y="99"/>
                                  <a:pt x="570" y="99"/>
                                  <a:pt x="570" y="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" name="Freeform 63"/>
                        <wps:cNvSpPr>
                          <a:spLocks/>
                        </wps:cNvSpPr>
                        <wps:spPr bwMode="auto">
                          <a:xfrm>
                            <a:off x="182" y="182"/>
                            <a:ext cx="592" cy="594"/>
                          </a:xfrm>
                          <a:custGeom>
                            <a:avLst/>
                            <a:gdLst>
                              <a:gd name="T0" fmla="*/ 436 w 436"/>
                              <a:gd name="T1" fmla="*/ 436 h 436"/>
                              <a:gd name="T2" fmla="*/ 70 w 436"/>
                              <a:gd name="T3" fmla="*/ 0 h 436"/>
                              <a:gd name="T4" fmla="*/ 0 w 436"/>
                              <a:gd name="T5" fmla="*/ 70 h 436"/>
                              <a:gd name="T6" fmla="*/ 436 w 436"/>
                              <a:gd name="T7" fmla="*/ 436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436" y="436"/>
                                </a:moveTo>
                                <a:cubicBezTo>
                                  <a:pt x="70" y="0"/>
                                  <a:pt x="70" y="0"/>
                                  <a:pt x="70" y="0"/>
                                </a:cubicBezTo>
                                <a:cubicBezTo>
                                  <a:pt x="44" y="21"/>
                                  <a:pt x="21" y="44"/>
                                  <a:pt x="0" y="70"/>
                                </a:cubicBezTo>
                                <a:cubicBezTo>
                                  <a:pt x="436" y="436"/>
                                  <a:pt x="436" y="436"/>
                                  <a:pt x="436" y="4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2" name="Freeform 76"/>
                        <wps:cNvSpPr>
                          <a:spLocks/>
                        </wps:cNvSpPr>
                        <wps:spPr bwMode="auto">
                          <a:xfrm>
                            <a:off x="640" y="0"/>
                            <a:ext cx="134" cy="776"/>
                          </a:xfrm>
                          <a:custGeom>
                            <a:avLst/>
                            <a:gdLst>
                              <a:gd name="T0" fmla="*/ 99 w 99"/>
                              <a:gd name="T1" fmla="*/ 0 h 570"/>
                              <a:gd name="T2" fmla="*/ 0 w 99"/>
                              <a:gd name="T3" fmla="*/ 9 h 570"/>
                              <a:gd name="T4" fmla="*/ 99 w 99"/>
                              <a:gd name="T5" fmla="*/ 570 h 570"/>
                              <a:gd name="T6" fmla="*/ 99 w 99"/>
                              <a:gd name="T7" fmla="*/ 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570">
                                <a:moveTo>
                                  <a:pt x="99" y="0"/>
                                </a:moveTo>
                                <a:cubicBezTo>
                                  <a:pt x="65" y="0"/>
                                  <a:pt x="32" y="3"/>
                                  <a:pt x="0" y="9"/>
                                </a:cubicBezTo>
                                <a:cubicBezTo>
                                  <a:pt x="99" y="570"/>
                                  <a:pt x="99" y="570"/>
                                  <a:pt x="99" y="570"/>
                                </a:cubicBezTo>
                                <a:lnTo>
                                  <a:pt x="9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Freeform 82"/>
                        <wps:cNvSpPr>
                          <a:spLocks/>
                        </wps:cNvSpPr>
                        <wps:spPr bwMode="auto">
                          <a:xfrm>
                            <a:off x="774" y="510"/>
                            <a:ext cx="762" cy="266"/>
                          </a:xfrm>
                          <a:custGeom>
                            <a:avLst/>
                            <a:gdLst>
                              <a:gd name="T0" fmla="*/ 561 w 561"/>
                              <a:gd name="T1" fmla="*/ 96 h 195"/>
                              <a:gd name="T2" fmla="*/ 536 w 561"/>
                              <a:gd name="T3" fmla="*/ 0 h 195"/>
                              <a:gd name="T4" fmla="*/ 0 w 561"/>
                              <a:gd name="T5" fmla="*/ 195 h 195"/>
                              <a:gd name="T6" fmla="*/ 561 w 561"/>
                              <a:gd name="T7" fmla="*/ 96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61" h="195">
                                <a:moveTo>
                                  <a:pt x="561" y="96"/>
                                </a:moveTo>
                                <a:cubicBezTo>
                                  <a:pt x="555" y="63"/>
                                  <a:pt x="547" y="31"/>
                                  <a:pt x="536" y="0"/>
                                </a:cubicBezTo>
                                <a:cubicBezTo>
                                  <a:pt x="0" y="195"/>
                                  <a:pt x="0" y="195"/>
                                  <a:pt x="0" y="195"/>
                                </a:cubicBezTo>
                                <a:lnTo>
                                  <a:pt x="561" y="9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8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" name="Freeform 96"/>
                        <wps:cNvSpPr>
                          <a:spLocks/>
                        </wps:cNvSpPr>
                        <wps:spPr bwMode="auto">
                          <a:xfrm>
                            <a:off x="774" y="104"/>
                            <a:ext cx="497" cy="672"/>
                          </a:xfrm>
                          <a:custGeom>
                            <a:avLst/>
                            <a:gdLst>
                              <a:gd name="T0" fmla="*/ 0 w 366"/>
                              <a:gd name="T1" fmla="*/ 493 h 493"/>
                              <a:gd name="T2" fmla="*/ 366 w 366"/>
                              <a:gd name="T3" fmla="*/ 57 h 493"/>
                              <a:gd name="T4" fmla="*/ 285 w 366"/>
                              <a:gd name="T5" fmla="*/ 0 h 493"/>
                              <a:gd name="T6" fmla="*/ 0 w 366"/>
                              <a:gd name="T7" fmla="*/ 493 h 4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6" h="493">
                                <a:moveTo>
                                  <a:pt x="0" y="493"/>
                                </a:moveTo>
                                <a:cubicBezTo>
                                  <a:pt x="366" y="57"/>
                                  <a:pt x="366" y="57"/>
                                  <a:pt x="366" y="57"/>
                                </a:cubicBezTo>
                                <a:cubicBezTo>
                                  <a:pt x="341" y="35"/>
                                  <a:pt x="314" y="16"/>
                                  <a:pt x="285" y="0"/>
                                </a:cubicBezTo>
                                <a:cubicBezTo>
                                  <a:pt x="0" y="493"/>
                                  <a:pt x="0" y="493"/>
                                  <a:pt x="0" y="4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" name="Freeform 98"/>
                        <wps:cNvSpPr>
                          <a:spLocks/>
                        </wps:cNvSpPr>
                        <wps:spPr bwMode="auto">
                          <a:xfrm>
                            <a:off x="774" y="12"/>
                            <a:ext cx="265" cy="764"/>
                          </a:xfrm>
                          <a:custGeom>
                            <a:avLst/>
                            <a:gdLst>
                              <a:gd name="T0" fmla="*/ 195 w 195"/>
                              <a:gd name="T1" fmla="*/ 25 h 561"/>
                              <a:gd name="T2" fmla="*/ 99 w 195"/>
                              <a:gd name="T3" fmla="*/ 0 h 561"/>
                              <a:gd name="T4" fmla="*/ 0 w 195"/>
                              <a:gd name="T5" fmla="*/ 561 h 561"/>
                              <a:gd name="T6" fmla="*/ 195 w 195"/>
                              <a:gd name="T7" fmla="*/ 25 h 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" h="561">
                                <a:moveTo>
                                  <a:pt x="195" y="25"/>
                                </a:moveTo>
                                <a:cubicBezTo>
                                  <a:pt x="164" y="14"/>
                                  <a:pt x="132" y="6"/>
                                  <a:pt x="99" y="0"/>
                                </a:cubicBezTo>
                                <a:cubicBezTo>
                                  <a:pt x="0" y="561"/>
                                  <a:pt x="0" y="561"/>
                                  <a:pt x="0" y="561"/>
                                </a:cubicBezTo>
                                <a:lnTo>
                                  <a:pt x="195" y="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" name="Freeform 99"/>
                        <wps:cNvSpPr>
                          <a:spLocks/>
                        </wps:cNvSpPr>
                        <wps:spPr bwMode="auto">
                          <a:xfrm>
                            <a:off x="774" y="277"/>
                            <a:ext cx="670" cy="499"/>
                          </a:xfrm>
                          <a:custGeom>
                            <a:avLst/>
                            <a:gdLst>
                              <a:gd name="T0" fmla="*/ 0 w 493"/>
                              <a:gd name="T1" fmla="*/ 366 h 366"/>
                              <a:gd name="T2" fmla="*/ 493 w 493"/>
                              <a:gd name="T3" fmla="*/ 81 h 366"/>
                              <a:gd name="T4" fmla="*/ 436 w 493"/>
                              <a:gd name="T5" fmla="*/ 0 h 366"/>
                              <a:gd name="T6" fmla="*/ 0 w 493"/>
                              <a:gd name="T7" fmla="*/ 366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93" h="366">
                                <a:moveTo>
                                  <a:pt x="0" y="366"/>
                                </a:moveTo>
                                <a:cubicBezTo>
                                  <a:pt x="493" y="81"/>
                                  <a:pt x="493" y="81"/>
                                  <a:pt x="493" y="81"/>
                                </a:cubicBezTo>
                                <a:cubicBezTo>
                                  <a:pt x="477" y="52"/>
                                  <a:pt x="458" y="25"/>
                                  <a:pt x="436" y="0"/>
                                </a:cubicBezTo>
                                <a:cubicBezTo>
                                  <a:pt x="0" y="366"/>
                                  <a:pt x="0" y="366"/>
                                  <a:pt x="0" y="3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Oval 6"/>
                      <wps:cNvSpPr/>
                      <wps:spPr>
                        <a:xfrm>
                          <a:off x="3733800" y="3999502"/>
                          <a:ext cx="6080760" cy="60807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0000">
                              <a:schemeClr val="accent2">
                                <a:lumMod val="50000"/>
                              </a:schemeClr>
                            </a:gs>
                          </a:gsLst>
                          <a:lin ang="2700000" scaled="0"/>
                          <a:tileRect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625" name="Group 4"/>
                      <wpg:cNvGrpSpPr/>
                      <wpg:grpSpPr bwMode="auto">
                        <a:xfrm>
                          <a:off x="4857695" y="7055321"/>
                          <a:ext cx="4952971" cy="3024069"/>
                          <a:chOff x="277" y="776"/>
                          <a:chExt cx="1271" cy="776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626" name="Rectangle 162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7" name="Rectangle 162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8" name="Rectangle 162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9" name="Rectangle 162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0" name="Rectangle 163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1" name="Rectangle 163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2" name="Rectangle 163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3" name="Rectangle 163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4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5" name="Rectangle 163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6" name="Rectangle 163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7" name="Rectangle 163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8" name="Rectangle 163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9" name="Rectangle 163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0" name="Rectangle 164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1" name="Rectangle 164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2" name="Rectangle 164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3" name="Rectangle 164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4" name="Rectangle 164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5" name="Rectangle 164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6" name="Rectangle 164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7" name="Rectangle 164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8" name="Rectangle 164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9" name="Rectangle 164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0" name="Rectangle 165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1" name="Rectangle 165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2" name="Rectangle 165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3" name="Rectangle 165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4" name="Rectangle 165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5" name="Rectangle 165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6" name="Rectangle 165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7" name="Rectangle 165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8" name="Rectangle 165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9" name="Rectangle 165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0" name="Freeform 39"/>
                        <wps:cNvSpPr>
                          <a:spLocks/>
                        </wps:cNvSpPr>
                        <wps:spPr bwMode="auto">
                          <a:xfrm>
                            <a:off x="774" y="776"/>
                            <a:ext cx="774" cy="134"/>
                          </a:xfrm>
                          <a:custGeom>
                            <a:avLst/>
                            <a:gdLst>
                              <a:gd name="T0" fmla="*/ 561 w 570"/>
                              <a:gd name="T1" fmla="*/ 99 h 99"/>
                              <a:gd name="T2" fmla="*/ 570 w 570"/>
                              <a:gd name="T3" fmla="*/ 0 h 99"/>
                              <a:gd name="T4" fmla="*/ 0 w 570"/>
                              <a:gd name="T5" fmla="*/ 0 h 99"/>
                              <a:gd name="T6" fmla="*/ 561 w 570"/>
                              <a:gd name="T7" fmla="*/ 99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0" h="99">
                                <a:moveTo>
                                  <a:pt x="561" y="99"/>
                                </a:moveTo>
                                <a:cubicBezTo>
                                  <a:pt x="567" y="67"/>
                                  <a:pt x="570" y="34"/>
                                  <a:pt x="57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561" y="9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1" name="Rectangle 166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2" name="Rectangle 166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3" name="Rectangle 166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4" name="Rectangle 166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5" name="Rectangle 166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6" name="Rectangle 166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7" name="Rectangle 166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8" name="Rectangle 166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9" name="Rectangle 166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0" name="Rectangle 167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1" name="Rectangle 167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2" name="Rectangle 167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3" name="Rectangle 167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4" name="Rectangle 167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5" name="Rectangle 167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6" name="Rectangle 167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3" name="Freeform 69"/>
                        <wps:cNvSpPr>
                          <a:spLocks/>
                        </wps:cNvSpPr>
                        <wps:spPr bwMode="auto">
                          <a:xfrm>
                            <a:off x="774" y="776"/>
                            <a:ext cx="135" cy="776"/>
                          </a:xfrm>
                          <a:custGeom>
                            <a:avLst/>
                            <a:gdLst>
                              <a:gd name="T0" fmla="*/ 0 w 99"/>
                              <a:gd name="T1" fmla="*/ 0 h 570"/>
                              <a:gd name="T2" fmla="*/ 0 w 99"/>
                              <a:gd name="T3" fmla="*/ 570 h 570"/>
                              <a:gd name="T4" fmla="*/ 99 w 99"/>
                              <a:gd name="T5" fmla="*/ 561 h 570"/>
                              <a:gd name="T6" fmla="*/ 0 w 99"/>
                              <a:gd name="T7" fmla="*/ 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9" h="570">
                                <a:moveTo>
                                  <a:pt x="0" y="0"/>
                                </a:moveTo>
                                <a:cubicBezTo>
                                  <a:pt x="0" y="570"/>
                                  <a:pt x="0" y="570"/>
                                  <a:pt x="0" y="570"/>
                                </a:cubicBezTo>
                                <a:cubicBezTo>
                                  <a:pt x="34" y="570"/>
                                  <a:pt x="67" y="567"/>
                                  <a:pt x="99" y="56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5" name="Freeform 73"/>
                        <wps:cNvSpPr>
                          <a:spLocks/>
                        </wps:cNvSpPr>
                        <wps:spPr bwMode="auto">
                          <a:xfrm>
                            <a:off x="774" y="776"/>
                            <a:ext cx="387" cy="729"/>
                          </a:xfrm>
                          <a:custGeom>
                            <a:avLst/>
                            <a:gdLst>
                              <a:gd name="T0" fmla="*/ 195 w 285"/>
                              <a:gd name="T1" fmla="*/ 536 h 536"/>
                              <a:gd name="T2" fmla="*/ 285 w 285"/>
                              <a:gd name="T3" fmla="*/ 493 h 536"/>
                              <a:gd name="T4" fmla="*/ 0 w 285"/>
                              <a:gd name="T5" fmla="*/ 0 h 536"/>
                              <a:gd name="T6" fmla="*/ 195 w 285"/>
                              <a:gd name="T7" fmla="*/ 536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5" h="536">
                                <a:moveTo>
                                  <a:pt x="195" y="536"/>
                                </a:moveTo>
                                <a:cubicBezTo>
                                  <a:pt x="226" y="524"/>
                                  <a:pt x="256" y="510"/>
                                  <a:pt x="285" y="49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195" y="5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6" name="Freeform 74"/>
                        <wps:cNvSpPr>
                          <a:spLocks/>
                        </wps:cNvSpPr>
                        <wps:spPr bwMode="auto">
                          <a:xfrm>
                            <a:off x="774" y="776"/>
                            <a:ext cx="728" cy="388"/>
                          </a:xfrm>
                          <a:custGeom>
                            <a:avLst/>
                            <a:gdLst>
                              <a:gd name="T0" fmla="*/ 0 w 536"/>
                              <a:gd name="T1" fmla="*/ 0 h 285"/>
                              <a:gd name="T2" fmla="*/ 493 w 536"/>
                              <a:gd name="T3" fmla="*/ 285 h 285"/>
                              <a:gd name="T4" fmla="*/ 536 w 536"/>
                              <a:gd name="T5" fmla="*/ 195 h 285"/>
                              <a:gd name="T6" fmla="*/ 0 w 536"/>
                              <a:gd name="T7" fmla="*/ 0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36" h="285">
                                <a:moveTo>
                                  <a:pt x="0" y="0"/>
                                </a:moveTo>
                                <a:cubicBezTo>
                                  <a:pt x="493" y="285"/>
                                  <a:pt x="493" y="285"/>
                                  <a:pt x="493" y="285"/>
                                </a:cubicBezTo>
                                <a:cubicBezTo>
                                  <a:pt x="510" y="256"/>
                                  <a:pt x="524" y="226"/>
                                  <a:pt x="536" y="19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8" name="Freeform 77"/>
                        <wps:cNvSpPr>
                          <a:spLocks/>
                        </wps:cNvSpPr>
                        <wps:spPr bwMode="auto">
                          <a:xfrm>
                            <a:off x="277" y="776"/>
                            <a:ext cx="497" cy="671"/>
                          </a:xfrm>
                          <a:custGeom>
                            <a:avLst/>
                            <a:gdLst>
                              <a:gd name="T0" fmla="*/ 366 w 366"/>
                              <a:gd name="T1" fmla="*/ 0 h 493"/>
                              <a:gd name="T2" fmla="*/ 0 w 366"/>
                              <a:gd name="T3" fmla="*/ 436 h 493"/>
                              <a:gd name="T4" fmla="*/ 81 w 366"/>
                              <a:gd name="T5" fmla="*/ 493 h 493"/>
                              <a:gd name="T6" fmla="*/ 366 w 366"/>
                              <a:gd name="T7" fmla="*/ 0 h 4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6" h="493">
                                <a:moveTo>
                                  <a:pt x="366" y="0"/>
                                </a:moveTo>
                                <a:cubicBezTo>
                                  <a:pt x="0" y="436"/>
                                  <a:pt x="0" y="436"/>
                                  <a:pt x="0" y="436"/>
                                </a:cubicBezTo>
                                <a:cubicBezTo>
                                  <a:pt x="25" y="458"/>
                                  <a:pt x="52" y="477"/>
                                  <a:pt x="81" y="493"/>
                                </a:cubicBezTo>
                                <a:cubicBezTo>
                                  <a:pt x="366" y="0"/>
                                  <a:pt x="366" y="0"/>
                                  <a:pt x="36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9" name="Freeform 80"/>
                        <wps:cNvSpPr>
                          <a:spLocks/>
                        </wps:cNvSpPr>
                        <wps:spPr bwMode="auto">
                          <a:xfrm>
                            <a:off x="510" y="776"/>
                            <a:ext cx="264" cy="763"/>
                          </a:xfrm>
                          <a:custGeom>
                            <a:avLst/>
                            <a:gdLst>
                              <a:gd name="T0" fmla="*/ 195 w 195"/>
                              <a:gd name="T1" fmla="*/ 0 h 561"/>
                              <a:gd name="T2" fmla="*/ 0 w 195"/>
                              <a:gd name="T3" fmla="*/ 536 h 561"/>
                              <a:gd name="T4" fmla="*/ 96 w 195"/>
                              <a:gd name="T5" fmla="*/ 561 h 561"/>
                              <a:gd name="T6" fmla="*/ 195 w 195"/>
                              <a:gd name="T7" fmla="*/ 0 h 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" h="561">
                                <a:moveTo>
                                  <a:pt x="195" y="0"/>
                                </a:moveTo>
                                <a:cubicBezTo>
                                  <a:pt x="0" y="536"/>
                                  <a:pt x="0" y="536"/>
                                  <a:pt x="0" y="536"/>
                                </a:cubicBezTo>
                                <a:cubicBezTo>
                                  <a:pt x="31" y="547"/>
                                  <a:pt x="63" y="555"/>
                                  <a:pt x="96" y="561"/>
                                </a:cubicBezTo>
                                <a:cubicBezTo>
                                  <a:pt x="195" y="0"/>
                                  <a:pt x="195" y="0"/>
                                  <a:pt x="19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1" name="Rectangle 169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2" name="Rectangle 169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3" name="Rectangle 169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4" name="Rectangle 1694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5" name="Rectangle 1695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6" name="Rectangle 1696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7" name="Rectangle 169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8" name="Rectangle 169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9" name="Rectangle 169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0" name="Rectangle 1700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1" name="Rectangle 1701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2" name="Rectangle 1702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3" name="Rectangle 1703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7" name="Rectangle 1707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8" name="Rectangle 1708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9" name="Rectangle 1709"/>
                        <wps:cNvSpPr>
                          <a:spLocks noChangeArrowheads="1"/>
                        </wps:cNvSpPr>
                        <wps:spPr bwMode="auto">
                          <a:xfrm>
                            <a:off x="774" y="776"/>
                            <a:ext cx="1" cy="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710" name="Oval 1710"/>
                      <wps:cNvSpPr/>
                      <wps:spPr>
                        <a:xfrm>
                          <a:off x="3708400" y="4005852"/>
                          <a:ext cx="6080760" cy="60807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00" name="Group 453">
                        <a:extLst>
                          <a:ext uri="{FF2B5EF4-FFF2-40B4-BE49-F238E27FC236}">
                            <a16:creationId xmlns:a16="http://schemas.microsoft.com/office/drawing/2014/main" id="{A5D25E3E-8D53-4954-B683-39ED7BEAAEC1}"/>
                          </a:ext>
                        </a:extLst>
                      </wpg:cNvPr>
                      <wpg:cNvGrpSpPr/>
                      <wpg:grpSpPr bwMode="auto">
                        <a:xfrm>
                          <a:off x="7067550" y="4170952"/>
                          <a:ext cx="2339149" cy="1687632"/>
                          <a:chOff x="0" y="0"/>
                          <a:chExt cx="1063" cy="767"/>
                        </a:xfrm>
                        <a:solidFill>
                          <a:srgbClr val="FBF6CD"/>
                        </a:solidFill>
                      </wpg:grpSpPr>
                      <wps:wsp>
                        <wps:cNvPr id="2" name="Freeform 454">
                          <a:extLst>
                            <a:ext uri="{FF2B5EF4-FFF2-40B4-BE49-F238E27FC236}">
                              <a16:creationId xmlns:a16="http://schemas.microsoft.com/office/drawing/2014/main" id="{45752270-B5A5-4B96-99F5-E86D27C54515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66" y="247"/>
                            <a:ext cx="646" cy="361"/>
                          </a:xfrm>
                          <a:custGeom>
                            <a:avLst/>
                            <a:gdLst>
                              <a:gd name="T0" fmla="*/ 31 w 475"/>
                              <a:gd name="T1" fmla="*/ 27 h 264"/>
                              <a:gd name="T2" fmla="*/ 0 w 475"/>
                              <a:gd name="T3" fmla="*/ 125 h 264"/>
                              <a:gd name="T4" fmla="*/ 230 w 475"/>
                              <a:gd name="T5" fmla="*/ 170 h 264"/>
                              <a:gd name="T6" fmla="*/ 444 w 475"/>
                              <a:gd name="T7" fmla="*/ 264 h 264"/>
                              <a:gd name="T8" fmla="*/ 475 w 475"/>
                              <a:gd name="T9" fmla="*/ 164 h 264"/>
                              <a:gd name="T10" fmla="*/ 270 w 475"/>
                              <a:gd name="T11" fmla="*/ 35 h 264"/>
                              <a:gd name="T12" fmla="*/ 31 w 475"/>
                              <a:gd name="T13" fmla="*/ 27 h 264"/>
                              <a:gd name="T14" fmla="*/ 31 w 475"/>
                              <a:gd name="T15" fmla="*/ 27 h 264"/>
                              <a:gd name="T16" fmla="*/ 31 w 475"/>
                              <a:gd name="T17" fmla="*/ 27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75" h="264">
                                <a:moveTo>
                                  <a:pt x="31" y="27"/>
                                </a:move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125"/>
                                  <a:pt x="126" y="138"/>
                                  <a:pt x="230" y="170"/>
                                </a:cubicBezTo>
                                <a:cubicBezTo>
                                  <a:pt x="334" y="202"/>
                                  <a:pt x="444" y="264"/>
                                  <a:pt x="444" y="264"/>
                                </a:cubicBezTo>
                                <a:cubicBezTo>
                                  <a:pt x="475" y="164"/>
                                  <a:pt x="475" y="164"/>
                                  <a:pt x="475" y="164"/>
                                </a:cubicBezTo>
                                <a:cubicBezTo>
                                  <a:pt x="475" y="164"/>
                                  <a:pt x="381" y="70"/>
                                  <a:pt x="270" y="35"/>
                                </a:cubicBezTo>
                                <a:cubicBezTo>
                                  <a:pt x="159" y="0"/>
                                  <a:pt x="31" y="27"/>
                                  <a:pt x="31" y="27"/>
                                </a:cubicBezTo>
                                <a:close/>
                                <a:moveTo>
                                  <a:pt x="31" y="27"/>
                                </a:moveTo>
                                <a:cubicBezTo>
                                  <a:pt x="31" y="27"/>
                                  <a:pt x="31" y="27"/>
                                  <a:pt x="31" y="2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455">
                          <a:extLst>
                            <a:ext uri="{FF2B5EF4-FFF2-40B4-BE49-F238E27FC236}">
                              <a16:creationId xmlns:a16="http://schemas.microsoft.com/office/drawing/2014/main" id="{75EA5A45-F5D5-4E59-A78C-5CD40EE7E32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063" cy="767"/>
                          </a:xfrm>
                          <a:custGeom>
                            <a:avLst/>
                            <a:gdLst>
                              <a:gd name="T0" fmla="*/ 781 w 781"/>
                              <a:gd name="T1" fmla="*/ 346 h 562"/>
                              <a:gd name="T2" fmla="*/ 745 w 781"/>
                              <a:gd name="T3" fmla="*/ 308 h 562"/>
                              <a:gd name="T4" fmla="*/ 748 w 781"/>
                              <a:gd name="T5" fmla="*/ 297 h 562"/>
                              <a:gd name="T6" fmla="*/ 700 w 781"/>
                              <a:gd name="T7" fmla="*/ 249 h 562"/>
                              <a:gd name="T8" fmla="*/ 692 w 781"/>
                              <a:gd name="T9" fmla="*/ 252 h 562"/>
                              <a:gd name="T10" fmla="*/ 451 w 781"/>
                              <a:gd name="T11" fmla="*/ 0 h 562"/>
                              <a:gd name="T12" fmla="*/ 0 w 781"/>
                              <a:gd name="T13" fmla="*/ 100 h 562"/>
                              <a:gd name="T14" fmla="*/ 124 w 781"/>
                              <a:gd name="T15" fmla="*/ 210 h 562"/>
                              <a:gd name="T16" fmla="*/ 131 w 781"/>
                              <a:gd name="T17" fmla="*/ 189 h 562"/>
                              <a:gd name="T18" fmla="*/ 397 w 781"/>
                              <a:gd name="T19" fmla="*/ 198 h 562"/>
                              <a:gd name="T20" fmla="*/ 626 w 781"/>
                              <a:gd name="T21" fmla="*/ 341 h 562"/>
                              <a:gd name="T22" fmla="*/ 614 w 781"/>
                              <a:gd name="T23" fmla="*/ 379 h 562"/>
                              <a:gd name="T24" fmla="*/ 707 w 781"/>
                              <a:gd name="T25" fmla="*/ 361 h 562"/>
                              <a:gd name="T26" fmla="*/ 668 w 781"/>
                              <a:gd name="T27" fmla="*/ 485 h 562"/>
                              <a:gd name="T28" fmla="*/ 642 w 781"/>
                              <a:gd name="T29" fmla="*/ 477 h 562"/>
                              <a:gd name="T30" fmla="*/ 623 w 781"/>
                              <a:gd name="T31" fmla="*/ 538 h 562"/>
                              <a:gd name="T32" fmla="*/ 666 w 781"/>
                              <a:gd name="T33" fmla="*/ 525 h 562"/>
                              <a:gd name="T34" fmla="*/ 697 w 781"/>
                              <a:gd name="T35" fmla="*/ 562 h 562"/>
                              <a:gd name="T36" fmla="*/ 716 w 781"/>
                              <a:gd name="T37" fmla="*/ 500 h 562"/>
                              <a:gd name="T38" fmla="*/ 688 w 781"/>
                              <a:gd name="T39" fmla="*/ 491 h 562"/>
                              <a:gd name="T40" fmla="*/ 730 w 781"/>
                              <a:gd name="T41" fmla="*/ 356 h 562"/>
                              <a:gd name="T42" fmla="*/ 781 w 781"/>
                              <a:gd name="T43" fmla="*/ 346 h 562"/>
                              <a:gd name="T44" fmla="*/ 728 w 781"/>
                              <a:gd name="T45" fmla="*/ 333 h 562"/>
                              <a:gd name="T46" fmla="*/ 704 w 781"/>
                              <a:gd name="T47" fmla="*/ 345 h 562"/>
                              <a:gd name="T48" fmla="*/ 691 w 781"/>
                              <a:gd name="T49" fmla="*/ 321 h 562"/>
                              <a:gd name="T50" fmla="*/ 715 w 781"/>
                              <a:gd name="T51" fmla="*/ 308 h 562"/>
                              <a:gd name="T52" fmla="*/ 728 w 781"/>
                              <a:gd name="T53" fmla="*/ 333 h 562"/>
                              <a:gd name="T54" fmla="*/ 710 w 781"/>
                              <a:gd name="T55" fmla="*/ 271 h 562"/>
                              <a:gd name="T56" fmla="*/ 732 w 781"/>
                              <a:gd name="T57" fmla="*/ 280 h 562"/>
                              <a:gd name="T58" fmla="*/ 729 w 781"/>
                              <a:gd name="T59" fmla="*/ 291 h 562"/>
                              <a:gd name="T60" fmla="*/ 710 w 781"/>
                              <a:gd name="T61" fmla="*/ 271 h 562"/>
                              <a:gd name="T62" fmla="*/ 710 w 781"/>
                              <a:gd name="T63" fmla="*/ 271 h 562"/>
                              <a:gd name="T64" fmla="*/ 710 w 781"/>
                              <a:gd name="T65" fmla="*/ 271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81" h="562">
                                <a:moveTo>
                                  <a:pt x="781" y="346"/>
                                </a:moveTo>
                                <a:cubicBezTo>
                                  <a:pt x="745" y="308"/>
                                  <a:pt x="745" y="308"/>
                                  <a:pt x="745" y="308"/>
                                </a:cubicBezTo>
                                <a:cubicBezTo>
                                  <a:pt x="748" y="297"/>
                                  <a:pt x="748" y="297"/>
                                  <a:pt x="748" y="297"/>
                                </a:cubicBezTo>
                                <a:cubicBezTo>
                                  <a:pt x="748" y="297"/>
                                  <a:pt x="780" y="238"/>
                                  <a:pt x="700" y="249"/>
                                </a:cubicBezTo>
                                <a:cubicBezTo>
                                  <a:pt x="696" y="249"/>
                                  <a:pt x="693" y="251"/>
                                  <a:pt x="692" y="252"/>
                                </a:cubicBezTo>
                                <a:cubicBezTo>
                                  <a:pt x="451" y="0"/>
                                  <a:pt x="451" y="0"/>
                                  <a:pt x="451" y="0"/>
                                </a:cubicBezTo>
                                <a:cubicBezTo>
                                  <a:pt x="0" y="100"/>
                                  <a:pt x="0" y="100"/>
                                  <a:pt x="0" y="100"/>
                                </a:cubicBezTo>
                                <a:cubicBezTo>
                                  <a:pt x="124" y="210"/>
                                  <a:pt x="124" y="210"/>
                                  <a:pt x="124" y="210"/>
                                </a:cubicBezTo>
                                <a:cubicBezTo>
                                  <a:pt x="131" y="189"/>
                                  <a:pt x="131" y="189"/>
                                  <a:pt x="131" y="189"/>
                                </a:cubicBezTo>
                                <a:cubicBezTo>
                                  <a:pt x="131" y="189"/>
                                  <a:pt x="273" y="159"/>
                                  <a:pt x="397" y="198"/>
                                </a:cubicBezTo>
                                <a:cubicBezTo>
                                  <a:pt x="522" y="236"/>
                                  <a:pt x="626" y="341"/>
                                  <a:pt x="626" y="341"/>
                                </a:cubicBezTo>
                                <a:cubicBezTo>
                                  <a:pt x="614" y="379"/>
                                  <a:pt x="614" y="379"/>
                                  <a:pt x="614" y="379"/>
                                </a:cubicBezTo>
                                <a:cubicBezTo>
                                  <a:pt x="707" y="361"/>
                                  <a:pt x="707" y="361"/>
                                  <a:pt x="707" y="361"/>
                                </a:cubicBezTo>
                                <a:cubicBezTo>
                                  <a:pt x="692" y="410"/>
                                  <a:pt x="674" y="467"/>
                                  <a:pt x="668" y="485"/>
                                </a:cubicBezTo>
                                <a:cubicBezTo>
                                  <a:pt x="642" y="477"/>
                                  <a:pt x="642" y="477"/>
                                  <a:pt x="642" y="477"/>
                                </a:cubicBezTo>
                                <a:cubicBezTo>
                                  <a:pt x="623" y="538"/>
                                  <a:pt x="623" y="538"/>
                                  <a:pt x="623" y="538"/>
                                </a:cubicBezTo>
                                <a:cubicBezTo>
                                  <a:pt x="666" y="525"/>
                                  <a:pt x="666" y="525"/>
                                  <a:pt x="666" y="525"/>
                                </a:cubicBezTo>
                                <a:cubicBezTo>
                                  <a:pt x="697" y="562"/>
                                  <a:pt x="697" y="562"/>
                                  <a:pt x="697" y="562"/>
                                </a:cubicBezTo>
                                <a:cubicBezTo>
                                  <a:pt x="716" y="500"/>
                                  <a:pt x="716" y="500"/>
                                  <a:pt x="716" y="500"/>
                                </a:cubicBezTo>
                                <a:cubicBezTo>
                                  <a:pt x="688" y="491"/>
                                  <a:pt x="688" y="491"/>
                                  <a:pt x="688" y="491"/>
                                </a:cubicBezTo>
                                <a:cubicBezTo>
                                  <a:pt x="730" y="356"/>
                                  <a:pt x="730" y="356"/>
                                  <a:pt x="730" y="356"/>
                                </a:cubicBezTo>
                                <a:lnTo>
                                  <a:pt x="781" y="346"/>
                                </a:lnTo>
                                <a:close/>
                                <a:moveTo>
                                  <a:pt x="728" y="333"/>
                                </a:moveTo>
                                <a:cubicBezTo>
                                  <a:pt x="725" y="343"/>
                                  <a:pt x="714" y="349"/>
                                  <a:pt x="704" y="345"/>
                                </a:cubicBezTo>
                                <a:cubicBezTo>
                                  <a:pt x="693" y="342"/>
                                  <a:pt x="687" y="331"/>
                                  <a:pt x="691" y="321"/>
                                </a:cubicBezTo>
                                <a:cubicBezTo>
                                  <a:pt x="694" y="311"/>
                                  <a:pt x="705" y="305"/>
                                  <a:pt x="715" y="308"/>
                                </a:cubicBezTo>
                                <a:cubicBezTo>
                                  <a:pt x="725" y="311"/>
                                  <a:pt x="731" y="322"/>
                                  <a:pt x="728" y="333"/>
                                </a:cubicBezTo>
                                <a:close/>
                                <a:moveTo>
                                  <a:pt x="710" y="271"/>
                                </a:moveTo>
                                <a:cubicBezTo>
                                  <a:pt x="720" y="268"/>
                                  <a:pt x="737" y="265"/>
                                  <a:pt x="732" y="280"/>
                                </a:cubicBezTo>
                                <a:cubicBezTo>
                                  <a:pt x="732" y="281"/>
                                  <a:pt x="731" y="286"/>
                                  <a:pt x="729" y="291"/>
                                </a:cubicBezTo>
                                <a:lnTo>
                                  <a:pt x="710" y="271"/>
                                </a:lnTo>
                                <a:close/>
                                <a:moveTo>
                                  <a:pt x="710" y="271"/>
                                </a:moveTo>
                                <a:cubicBezTo>
                                  <a:pt x="710" y="271"/>
                                  <a:pt x="710" y="271"/>
                                  <a:pt x="710" y="27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" name="Group 29"/>
                      <wpg:cNvGrpSpPr/>
                      <wpg:grpSpPr>
                        <a:xfrm>
                          <a:off x="0" y="6222002"/>
                          <a:ext cx="11819186" cy="3198718"/>
                          <a:chOff x="0" y="-134410"/>
                          <a:chExt cx="8668385" cy="2836351"/>
                        </a:xfrm>
                      </wpg:grpSpPr>
                      <wps:wsp>
                        <wps:cNvPr id="15" name="Freeform: Shape 15"/>
                        <wps:cNvSpPr/>
                        <wps:spPr>
                          <a:xfrm rot="10800000" flipH="1">
                            <a:off x="56691" y="1751747"/>
                            <a:ext cx="4192644" cy="822960"/>
                          </a:xfrm>
                          <a:custGeom>
                            <a:avLst/>
                            <a:gdLst>
                              <a:gd name="connsiteX0" fmla="*/ 934843 w 4192644"/>
                              <a:gd name="connsiteY0" fmla="*/ 822960 h 822960"/>
                              <a:gd name="connsiteX1" fmla="*/ 0 w 4192644"/>
                              <a:gd name="connsiteY1" fmla="*/ 634541 h 822960"/>
                              <a:gd name="connsiteX2" fmla="*/ 0 w 4192644"/>
                              <a:gd name="connsiteY2" fmla="*/ 465499 h 822960"/>
                              <a:gd name="connsiteX3" fmla="*/ 4171709 w 4192644"/>
                              <a:gd name="connsiteY3" fmla="*/ 0 h 822960"/>
                              <a:gd name="connsiteX4" fmla="*/ 4192644 w 4192644"/>
                              <a:gd name="connsiteY4" fmla="*/ 2275 h 822960"/>
                              <a:gd name="connsiteX5" fmla="*/ 4192644 w 4192644"/>
                              <a:gd name="connsiteY5" fmla="*/ 687423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92644" h="822960">
                                <a:moveTo>
                                  <a:pt x="934843" y="822960"/>
                                </a:moveTo>
                                <a:lnTo>
                                  <a:pt x="0" y="634541"/>
                                </a:lnTo>
                                <a:lnTo>
                                  <a:pt x="0" y="465499"/>
                                </a:lnTo>
                                <a:cubicBezTo>
                                  <a:pt x="2493433" y="463896"/>
                                  <a:pt x="2781140" y="155166"/>
                                  <a:pt x="4171709" y="0"/>
                                </a:cubicBezTo>
                                <a:lnTo>
                                  <a:pt x="4192644" y="2275"/>
                                </a:lnTo>
                                <a:lnTo>
                                  <a:pt x="4192644" y="68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278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 rot="10800000">
                            <a:off x="4357139" y="1751747"/>
                            <a:ext cx="4192644" cy="822960"/>
                          </a:xfrm>
                          <a:custGeom>
                            <a:avLst/>
                            <a:gdLst>
                              <a:gd name="connsiteX0" fmla="*/ 934843 w 4192644"/>
                              <a:gd name="connsiteY0" fmla="*/ 822960 h 822960"/>
                              <a:gd name="connsiteX1" fmla="*/ 0 w 4192644"/>
                              <a:gd name="connsiteY1" fmla="*/ 634541 h 822960"/>
                              <a:gd name="connsiteX2" fmla="*/ 0 w 4192644"/>
                              <a:gd name="connsiteY2" fmla="*/ 465499 h 822960"/>
                              <a:gd name="connsiteX3" fmla="*/ 4171709 w 4192644"/>
                              <a:gd name="connsiteY3" fmla="*/ 0 h 822960"/>
                              <a:gd name="connsiteX4" fmla="*/ 4192644 w 4192644"/>
                              <a:gd name="connsiteY4" fmla="*/ 2275 h 822960"/>
                              <a:gd name="connsiteX5" fmla="*/ 4192644 w 4192644"/>
                              <a:gd name="connsiteY5" fmla="*/ 687423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92644" h="822960">
                                <a:moveTo>
                                  <a:pt x="934843" y="822960"/>
                                </a:moveTo>
                                <a:lnTo>
                                  <a:pt x="0" y="634541"/>
                                </a:lnTo>
                                <a:lnTo>
                                  <a:pt x="0" y="465499"/>
                                </a:lnTo>
                                <a:cubicBezTo>
                                  <a:pt x="2493433" y="463896"/>
                                  <a:pt x="2781140" y="155166"/>
                                  <a:pt x="4171709" y="0"/>
                                </a:cubicBezTo>
                                <a:lnTo>
                                  <a:pt x="4192644" y="2275"/>
                                </a:lnTo>
                                <a:lnTo>
                                  <a:pt x="4192644" y="68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054271" y="2171610"/>
                            <a:ext cx="530331" cy="530331"/>
                          </a:xfrm>
                          <a:prstGeom prst="ellipse">
                            <a:avLst/>
                          </a:prstGeom>
                          <a:solidFill>
                            <a:srgbClr val="9227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-134410"/>
                            <a:ext cx="8668385" cy="2660439"/>
                            <a:chOff x="0" y="-65133"/>
                            <a:chExt cx="3539177" cy="1289204"/>
                          </a:xfrm>
                        </wpg:grpSpPr>
                        <wps:wsp>
                          <wps:cNvPr id="19" name="Freeform: Shape 19"/>
                          <wps:cNvSpPr/>
                          <wps:spPr>
                            <a:xfrm>
                              <a:off x="0" y="554714"/>
                              <a:ext cx="3539177" cy="669357"/>
                            </a:xfrm>
                            <a:custGeom>
                              <a:avLst/>
                              <a:gdLst>
                                <a:gd name="connsiteX0" fmla="*/ 2664619 w 3400425"/>
                                <a:gd name="connsiteY0" fmla="*/ 7144 h 771525"/>
                                <a:gd name="connsiteX1" fmla="*/ 1701641 w 3400425"/>
                                <a:gd name="connsiteY1" fmla="*/ 390049 h 771525"/>
                                <a:gd name="connsiteX2" fmla="*/ 738664 w 3400425"/>
                                <a:gd name="connsiteY2" fmla="*/ 7144 h 771525"/>
                                <a:gd name="connsiteX3" fmla="*/ 7144 w 3400425"/>
                                <a:gd name="connsiteY3" fmla="*/ 452914 h 771525"/>
                                <a:gd name="connsiteX4" fmla="*/ 1701641 w 3400425"/>
                                <a:gd name="connsiteY4" fmla="*/ 772954 h 771525"/>
                                <a:gd name="connsiteX5" fmla="*/ 3395186 w 3400425"/>
                                <a:gd name="connsiteY5" fmla="*/ 452914 h 771525"/>
                                <a:gd name="connsiteX6" fmla="*/ 2664619 w 3400425"/>
                                <a:gd name="connsiteY6" fmla="*/ 7144 h 771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400425" h="771525">
                                  <a:moveTo>
                                    <a:pt x="2664619" y="7144"/>
                                  </a:moveTo>
                                  <a:cubicBezTo>
                                    <a:pt x="2129314" y="96679"/>
                                    <a:pt x="1701641" y="390049"/>
                                    <a:pt x="1701641" y="390049"/>
                                  </a:cubicBezTo>
                                  <a:cubicBezTo>
                                    <a:pt x="1701641" y="390049"/>
                                    <a:pt x="1273969" y="96679"/>
                                    <a:pt x="738664" y="7144"/>
                                  </a:cubicBezTo>
                                  <a:lnTo>
                                    <a:pt x="7144" y="452914"/>
                                  </a:lnTo>
                                  <a:cubicBezTo>
                                    <a:pt x="821531" y="355759"/>
                                    <a:pt x="1701641" y="772954"/>
                                    <a:pt x="1701641" y="772954"/>
                                  </a:cubicBezTo>
                                  <a:cubicBezTo>
                                    <a:pt x="1701641" y="772954"/>
                                    <a:pt x="2580799" y="355759"/>
                                    <a:pt x="3395186" y="452914"/>
                                  </a:cubicBezTo>
                                  <a:lnTo>
                                    <a:pt x="2664619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42542" y="415643"/>
                              <a:ext cx="3449391" cy="771525"/>
                            </a:xfrm>
                            <a:custGeom>
                              <a:avLst/>
                              <a:gdLst>
                                <a:gd name="connsiteX0" fmla="*/ 2664619 w 3400425"/>
                                <a:gd name="connsiteY0" fmla="*/ 7144 h 771525"/>
                                <a:gd name="connsiteX1" fmla="*/ 1701641 w 3400425"/>
                                <a:gd name="connsiteY1" fmla="*/ 390049 h 771525"/>
                                <a:gd name="connsiteX2" fmla="*/ 738664 w 3400425"/>
                                <a:gd name="connsiteY2" fmla="*/ 7144 h 771525"/>
                                <a:gd name="connsiteX3" fmla="*/ 7144 w 3400425"/>
                                <a:gd name="connsiteY3" fmla="*/ 452914 h 771525"/>
                                <a:gd name="connsiteX4" fmla="*/ 1701641 w 3400425"/>
                                <a:gd name="connsiteY4" fmla="*/ 772954 h 771525"/>
                                <a:gd name="connsiteX5" fmla="*/ 3395186 w 3400425"/>
                                <a:gd name="connsiteY5" fmla="*/ 452914 h 771525"/>
                                <a:gd name="connsiteX6" fmla="*/ 2664619 w 3400425"/>
                                <a:gd name="connsiteY6" fmla="*/ 7144 h 771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400425" h="771525">
                                  <a:moveTo>
                                    <a:pt x="2664619" y="7144"/>
                                  </a:moveTo>
                                  <a:cubicBezTo>
                                    <a:pt x="2129314" y="96679"/>
                                    <a:pt x="1701641" y="390049"/>
                                    <a:pt x="1701641" y="390049"/>
                                  </a:cubicBezTo>
                                  <a:cubicBezTo>
                                    <a:pt x="1701641" y="390049"/>
                                    <a:pt x="1273969" y="96679"/>
                                    <a:pt x="738664" y="7144"/>
                                  </a:cubicBezTo>
                                  <a:lnTo>
                                    <a:pt x="7144" y="452914"/>
                                  </a:lnTo>
                                  <a:cubicBezTo>
                                    <a:pt x="821531" y="355759"/>
                                    <a:pt x="1701641" y="772954"/>
                                    <a:pt x="1701641" y="772954"/>
                                  </a:cubicBezTo>
                                  <a:cubicBezTo>
                                    <a:pt x="1701641" y="772954"/>
                                    <a:pt x="2580799" y="355759"/>
                                    <a:pt x="3395186" y="452914"/>
                                  </a:cubicBezTo>
                                  <a:lnTo>
                                    <a:pt x="2664619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67161" y="361434"/>
                              <a:ext cx="3400425" cy="771525"/>
                            </a:xfrm>
                            <a:custGeom>
                              <a:avLst/>
                              <a:gdLst>
                                <a:gd name="connsiteX0" fmla="*/ 2664619 w 3400425"/>
                                <a:gd name="connsiteY0" fmla="*/ 7144 h 771525"/>
                                <a:gd name="connsiteX1" fmla="*/ 1701641 w 3400425"/>
                                <a:gd name="connsiteY1" fmla="*/ 390049 h 771525"/>
                                <a:gd name="connsiteX2" fmla="*/ 738664 w 3400425"/>
                                <a:gd name="connsiteY2" fmla="*/ 7144 h 771525"/>
                                <a:gd name="connsiteX3" fmla="*/ 7144 w 3400425"/>
                                <a:gd name="connsiteY3" fmla="*/ 452914 h 771525"/>
                                <a:gd name="connsiteX4" fmla="*/ 1701641 w 3400425"/>
                                <a:gd name="connsiteY4" fmla="*/ 772954 h 771525"/>
                                <a:gd name="connsiteX5" fmla="*/ 3395186 w 3400425"/>
                                <a:gd name="connsiteY5" fmla="*/ 452914 h 771525"/>
                                <a:gd name="connsiteX6" fmla="*/ 2664619 w 3400425"/>
                                <a:gd name="connsiteY6" fmla="*/ 7144 h 771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400425" h="771525">
                                  <a:moveTo>
                                    <a:pt x="2664619" y="7144"/>
                                  </a:moveTo>
                                  <a:cubicBezTo>
                                    <a:pt x="2129314" y="96679"/>
                                    <a:pt x="1701641" y="390049"/>
                                    <a:pt x="1701641" y="390049"/>
                                  </a:cubicBezTo>
                                  <a:cubicBezTo>
                                    <a:pt x="1701641" y="390049"/>
                                    <a:pt x="1273969" y="96679"/>
                                    <a:pt x="738664" y="7144"/>
                                  </a:cubicBezTo>
                                  <a:lnTo>
                                    <a:pt x="7144" y="452914"/>
                                  </a:lnTo>
                                  <a:cubicBezTo>
                                    <a:pt x="821531" y="355759"/>
                                    <a:pt x="1701641" y="772954"/>
                                    <a:pt x="1701641" y="772954"/>
                                  </a:cubicBezTo>
                                  <a:cubicBezTo>
                                    <a:pt x="1701641" y="772954"/>
                                    <a:pt x="2580799" y="355759"/>
                                    <a:pt x="3395186" y="452914"/>
                                  </a:cubicBezTo>
                                  <a:lnTo>
                                    <a:pt x="2664619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183366" y="155334"/>
                              <a:ext cx="3162300" cy="971550"/>
                            </a:xfrm>
                            <a:custGeom>
                              <a:avLst/>
                              <a:gdLst>
                                <a:gd name="connsiteX0" fmla="*/ 2432209 w 3162300"/>
                                <a:gd name="connsiteY0" fmla="*/ 7144 h 971550"/>
                                <a:gd name="connsiteX1" fmla="*/ 1585436 w 3162300"/>
                                <a:gd name="connsiteY1" fmla="*/ 579596 h 971550"/>
                                <a:gd name="connsiteX2" fmla="*/ 738664 w 3162300"/>
                                <a:gd name="connsiteY2" fmla="*/ 7144 h 971550"/>
                                <a:gd name="connsiteX3" fmla="*/ 7144 w 3162300"/>
                                <a:gd name="connsiteY3" fmla="*/ 452914 h 971550"/>
                                <a:gd name="connsiteX4" fmla="*/ 1585436 w 3162300"/>
                                <a:gd name="connsiteY4" fmla="*/ 972026 h 971550"/>
                                <a:gd name="connsiteX5" fmla="*/ 3163729 w 3162300"/>
                                <a:gd name="connsiteY5" fmla="*/ 452914 h 971550"/>
                                <a:gd name="connsiteX6" fmla="*/ 2432209 w 3162300"/>
                                <a:gd name="connsiteY6" fmla="*/ 7144 h 971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162300" h="971550">
                                  <a:moveTo>
                                    <a:pt x="2432209" y="7144"/>
                                  </a:moveTo>
                                  <a:cubicBezTo>
                                    <a:pt x="1896904" y="96679"/>
                                    <a:pt x="1585436" y="579596"/>
                                    <a:pt x="1585436" y="579596"/>
                                  </a:cubicBezTo>
                                  <a:cubicBezTo>
                                    <a:pt x="1585436" y="579596"/>
                                    <a:pt x="1273969" y="96679"/>
                                    <a:pt x="738664" y="7144"/>
                                  </a:cubicBezTo>
                                  <a:lnTo>
                                    <a:pt x="7144" y="452914"/>
                                  </a:lnTo>
                                  <a:cubicBezTo>
                                    <a:pt x="821531" y="355759"/>
                                    <a:pt x="1585436" y="972026"/>
                                    <a:pt x="1585436" y="972026"/>
                                  </a:cubicBezTo>
                                  <a:cubicBezTo>
                                    <a:pt x="1585436" y="972026"/>
                                    <a:pt x="2349341" y="355759"/>
                                    <a:pt x="3163729" y="452914"/>
                                  </a:cubicBezTo>
                                  <a:lnTo>
                                    <a:pt x="2432209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9DB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68139" y="0"/>
                              <a:ext cx="2990850" cy="1085850"/>
                            </a:xfrm>
                            <a:custGeom>
                              <a:avLst/>
                              <a:gdLst>
                                <a:gd name="connsiteX0" fmla="*/ 2301716 w 2990850"/>
                                <a:gd name="connsiteY0" fmla="*/ 7144 h 1085850"/>
                                <a:gd name="connsiteX1" fmla="*/ 1500664 w 2990850"/>
                                <a:gd name="connsiteY1" fmla="*/ 693896 h 1085850"/>
                                <a:gd name="connsiteX2" fmla="*/ 698659 w 2990850"/>
                                <a:gd name="connsiteY2" fmla="*/ 7144 h 1085850"/>
                                <a:gd name="connsiteX3" fmla="*/ 7144 w 2990850"/>
                                <a:gd name="connsiteY3" fmla="*/ 428149 h 1085850"/>
                                <a:gd name="connsiteX4" fmla="*/ 1499711 w 2990850"/>
                                <a:gd name="connsiteY4" fmla="*/ 1085374 h 1085850"/>
                                <a:gd name="connsiteX5" fmla="*/ 2992279 w 2990850"/>
                                <a:gd name="connsiteY5" fmla="*/ 428149 h 1085850"/>
                                <a:gd name="connsiteX6" fmla="*/ 2301716 w 2990850"/>
                                <a:gd name="connsiteY6" fmla="*/ 7144 h 1085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990850" h="1085850">
                                  <a:moveTo>
                                    <a:pt x="2301716" y="7144"/>
                                  </a:moveTo>
                                  <a:cubicBezTo>
                                    <a:pt x="1795939" y="91916"/>
                                    <a:pt x="1500664" y="693896"/>
                                    <a:pt x="1500664" y="693896"/>
                                  </a:cubicBezTo>
                                  <a:cubicBezTo>
                                    <a:pt x="1500664" y="693896"/>
                                    <a:pt x="1205389" y="91916"/>
                                    <a:pt x="698659" y="7144"/>
                                  </a:cubicBezTo>
                                  <a:lnTo>
                                    <a:pt x="7144" y="428149"/>
                                  </a:lnTo>
                                  <a:cubicBezTo>
                                    <a:pt x="777716" y="335756"/>
                                    <a:pt x="1499711" y="1085374"/>
                                    <a:pt x="1499711" y="1085374"/>
                                  </a:cubicBezTo>
                                  <a:cubicBezTo>
                                    <a:pt x="1499711" y="1085374"/>
                                    <a:pt x="2221706" y="335756"/>
                                    <a:pt x="2992279" y="428149"/>
                                  </a:cubicBezTo>
                                  <a:lnTo>
                                    <a:pt x="2301716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3" name="Freeform: Shape 1623"/>
                          <wps:cNvSpPr/>
                          <wps:spPr>
                            <a:xfrm>
                              <a:off x="268139" y="-65133"/>
                              <a:ext cx="2990850" cy="1085850"/>
                            </a:xfrm>
                            <a:custGeom>
                              <a:avLst/>
                              <a:gdLst>
                                <a:gd name="connsiteX0" fmla="*/ 2301716 w 2990850"/>
                                <a:gd name="connsiteY0" fmla="*/ 7144 h 1085850"/>
                                <a:gd name="connsiteX1" fmla="*/ 1500664 w 2990850"/>
                                <a:gd name="connsiteY1" fmla="*/ 693896 h 1085850"/>
                                <a:gd name="connsiteX2" fmla="*/ 698659 w 2990850"/>
                                <a:gd name="connsiteY2" fmla="*/ 7144 h 1085850"/>
                                <a:gd name="connsiteX3" fmla="*/ 7144 w 2990850"/>
                                <a:gd name="connsiteY3" fmla="*/ 428149 h 1085850"/>
                                <a:gd name="connsiteX4" fmla="*/ 1499711 w 2990850"/>
                                <a:gd name="connsiteY4" fmla="*/ 1085374 h 1085850"/>
                                <a:gd name="connsiteX5" fmla="*/ 2992279 w 2990850"/>
                                <a:gd name="connsiteY5" fmla="*/ 428149 h 1085850"/>
                                <a:gd name="connsiteX6" fmla="*/ 2301716 w 2990850"/>
                                <a:gd name="connsiteY6" fmla="*/ 7144 h 1085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990850" h="1085850">
                                  <a:moveTo>
                                    <a:pt x="2301716" y="7144"/>
                                  </a:moveTo>
                                  <a:cubicBezTo>
                                    <a:pt x="1795939" y="91916"/>
                                    <a:pt x="1500664" y="693896"/>
                                    <a:pt x="1500664" y="693896"/>
                                  </a:cubicBezTo>
                                  <a:cubicBezTo>
                                    <a:pt x="1500664" y="693896"/>
                                    <a:pt x="1205389" y="91916"/>
                                    <a:pt x="698659" y="7144"/>
                                  </a:cubicBezTo>
                                  <a:lnTo>
                                    <a:pt x="7144" y="428149"/>
                                  </a:lnTo>
                                  <a:cubicBezTo>
                                    <a:pt x="777716" y="335756"/>
                                    <a:pt x="1499711" y="1085374"/>
                                    <a:pt x="1499711" y="1085374"/>
                                  </a:cubicBezTo>
                                  <a:cubicBezTo>
                                    <a:pt x="1499711" y="1085374"/>
                                    <a:pt x="2221706" y="335756"/>
                                    <a:pt x="2992279" y="428149"/>
                                  </a:cubicBezTo>
                                  <a:lnTo>
                                    <a:pt x="2301716" y="71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Arc 24"/>
                        <wps:cNvSpPr/>
                        <wps:spPr>
                          <a:xfrm rot="7934524">
                            <a:off x="4024471" y="2029756"/>
                            <a:ext cx="625102" cy="590495"/>
                          </a:xfrm>
                          <a:prstGeom prst="arc">
                            <a:avLst>
                              <a:gd name="adj1" fmla="val 17204345"/>
                              <a:gd name="adj2" fmla="val 20733792"/>
                            </a:avLst>
                          </a:prstGeom>
                          <a:solidFill>
                            <a:sysClr val="windowText" lastClr="000000"/>
                          </a:solidFill>
                          <a:ln w="6350" cap="flat" cmpd="sng" algn="ctr">
                            <a:solidFill>
                              <a:srgbClr val="92278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" name="Text Box 1"/>
                      <wps:cNvSpPr txBox="1"/>
                      <wps:spPr>
                        <a:xfrm>
                          <a:off x="6272176" y="7282030"/>
                          <a:ext cx="4413250" cy="985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E63" w:rsidRPr="00FB75A1" w:rsidRDefault="00104E63" w:rsidP="00104E63">
                            <w:pPr>
                              <w:pStyle w:val="Heading2"/>
                              <w:jc w:val="left"/>
                            </w:pPr>
                            <w:r w:rsidRPr="00FB75A1">
                              <w:rPr>
                                <w:lang w:bidi="en-GB"/>
                              </w:rPr>
                              <w:t>GRADUATE!</w:t>
                            </w:r>
                          </w:p>
                          <w:p w:rsidR="00104E63" w:rsidRDefault="00104E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407C79" id="Group 4" o:spid="_x0000_s1026" alt="Background images and accents" style="position:absolute;margin-left:-453pt;margin-top:-387pt;width:1350.05pt;height:812.15pt;z-index:251666432;mso-height-relative:margin" coordsize="171458,103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">
              <v:rect id="Rectangle 280" o:spid="_x0000_s1027" style="position:absolute;left:52959;top:44503;width:64008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" fillcolor="#fdbb63 [3207]" stroked="f" strokeweight="1pt">
                <v:fill color2="#fbf6cd [3206]" colors="0 #fdbb63;14418f #fdbb63" focus="100%" type="gradient">
                  <o:fill v:ext="view" type="gradientUnscaled"/>
                </v:fill>
              </v:rect>
              <v:group id="_x0000_s1028" style="position:absolute;left:93798;top:25482;width:103142;height:52178;rotation:90" coordsize="1536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">
                <v:rect id="Rectangle 111" o:spid="_x0000_s102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" filled="f" stroked="f"/>
                <v:rect id="Rectangle 112" o:spid="_x0000_s103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" filled="f" stroked="f"/>
                <v:rect id="Rectangle 113" o:spid="_x0000_s103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O4wgAAANwAAAAPAAAAZHJzL2Rvd25yZXYueG1sRE9Na8JA&#10;EL0X/A/LCL2UulFB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BbeZO4wgAAANwAAAAPAAAA&#10;AAAAAAAAAAAAAAcCAABkcnMvZG93bnJldi54bWxQSwUGAAAAAAMAAwC3AAAA9gIAAAAA&#10;" filled="f" stroked="f"/>
                <v:rect id="Rectangle 114" o:spid="_x0000_s103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vMwgAAANwAAAAPAAAAZHJzL2Rvd25yZXYueG1sRE9Na8JA&#10;EL0X/A/LCL2UulFE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DUkAvMwgAAANwAAAAPAAAA&#10;AAAAAAAAAAAAAAcCAABkcnMvZG93bnJldi54bWxQSwUGAAAAAAMAAwC3AAAA9gIAAAAA&#10;" filled="f" stroked="f"/>
                <v:rect id="Rectangle 115" o:spid="_x0000_s103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K5X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C73K5XwgAAANwAAAAPAAAA&#10;AAAAAAAAAAAAAAcCAABkcnMvZG93bnJldi54bWxQSwUGAAAAAAMAAwC3AAAA9gIAAAAA&#10;" filled="f" stroked="f"/>
                <v:rect id="Rectangle 116" o:spid="_x0000_s103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Ag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7OD3mXCBPP4AAAD//wMAUEsBAi0AFAAGAAgAAAAhANvh9svuAAAAhQEAABMAAAAAAAAAAAAA&#10;AAAAAAAAAFtDb250ZW50X1R5cGVzXS54bWxQSwECLQAUAAYACAAAACEAWvQsW78AAAAVAQAACwAA&#10;AAAAAAAAAAAAAAAfAQAAX3JlbHMvLnJlbHNQSwECLQAUAAYACAAAACEASw4wIMMAAADcAAAADwAA&#10;AAAAAAAAAAAAAAAHAgAAZHJzL2Rvd25yZXYueG1sUEsFBgAAAAADAAMAtwAAAPcCAAAAAA==&#10;" filled="f" stroked="f"/>
                <v:rect id="Rectangle 117" o:spid="_x0000_s103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" filled="f" stroked="f"/>
                <v:rect id="Rectangle 118" o:spid="_x0000_s103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" filled="f" stroked="f"/>
                <v:rect id="Rectangle 119" o:spid="_x0000_s103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  <v:rect id="Rectangle 120" o:spid="_x0000_s103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" filled="f" stroked="f"/>
                <v:rect id="Rectangle 121" o:spid="_x0000_s103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" filled="f" stroked="f"/>
                <v:rect id="Rectangle 122" o:spid="_x0000_s104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" filled="f" stroked="f"/>
                <v:rect id="Rectangle 123" o:spid="_x0000_s104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" filled="f" stroked="f"/>
                <v:rect id="Rectangle 124" o:spid="_x0000_s104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" filled="f" stroked="f"/>
                <v:rect id="Rectangle 125" o:spid="_x0000_s104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Tq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" filled="f" stroked="f"/>
                <v:rect id="Rectangle 126" o:spid="_x0000_s104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" filled="f" stroked="f"/>
                <v:rect id="Rectangle 127" o:spid="_x0000_s104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l8G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" filled="f" stroked="f"/>
                <v:rect id="Rectangle 128" o:spid="_x0000_s104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" filled="f" stroked="f"/>
                <v:rect id="Rectangle 129" o:spid="_x0000_s104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  <v:rect id="Rectangle 130" o:spid="_x0000_s104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GvxgAAANw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4B5Rr8YAAADcAAAA&#10;DwAAAAAAAAAAAAAAAAAHAgAAZHJzL2Rvd25yZXYueG1sUEsFBgAAAAADAAMAtwAAAPoCAAAAAA==&#10;" filled="f" stroked="f"/>
                <v:rect id="Rectangle 131" o:spid="_x0000_s104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Q0wgAAANwAAAAPAAAAZHJzL2Rvd25yZXYueG1sRE9Na8JA&#10;EL0X/A/LCL2UulFB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CPUvQ0wgAAANwAAAAPAAAA&#10;AAAAAAAAAAAAAAcCAABkcnMvZG93bnJldi54bWxQSwUGAAAAAAMAAwC3AAAA9gIAAAAA&#10;" filled="f" stroked="f"/>
                <v:rect id="Rectangle 132" o:spid="_x0000_s105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pDwgAAANwAAAAPAAAAZHJzL2Rvd25yZXYueG1sRE9Na8JA&#10;EL0X/A/LCF5K3Wih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B/gGpDwgAAANwAAAAPAAAA&#10;AAAAAAAAAAAAAAcCAABkcnMvZG93bnJldi54bWxQSwUGAAAAAAMAAwC3AAAA9gIAAAAA&#10;" filled="f" stroked="f"/>
                <v:rect id="Rectangle 133" o:spid="_x0000_s105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M/YwwAAANwAAAAPAAAAZHJzL2Rvd25yZXYueG1sRE9Na8JA&#10;EL0X/A/LCL2UurFC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EMzP2MMAAADcAAAADwAA&#10;AAAAAAAAAAAAAAAHAgAAZHJzL2Rvd25yZXYueG1sUEsFBgAAAAADAAMAtwAAAPcCAAAAAA==&#10;" filled="f" stroked="f"/>
                <v:rect id="Rectangle 134" o:spid="_x0000_s105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Ves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rG/w9Ey6Q618AAAD//wMAUEsBAi0AFAAGAAgAAAAhANvh9svuAAAAhQEAABMAAAAAAAAAAAAA&#10;AAAAAAAAAFtDb250ZW50X1R5cGVzXS54bWxQSwECLQAUAAYACAAAACEAWvQsW78AAAAVAQAACwAA&#10;AAAAAAAAAAAAAAAfAQAAX3JlbHMvLnJlbHNQSwECLQAUAAYACAAAACEAnyVXrMMAAADcAAAADwAA&#10;AAAAAAAAAAAAAAAHAgAAZHJzL2Rvd25yZXYueG1sUEsFBgAAAAADAAMAtwAAAPcCAAAAAA==&#10;" filled="f" stroked="f"/>
                <v:rect id="Rectangle 135" o:spid="_x0000_s105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I3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rG/w9Ey6Q618AAAD//wMAUEsBAi0AFAAGAAgAAAAhANvh9svuAAAAhQEAABMAAAAAAAAAAAAA&#10;AAAAAAAAAFtDb250ZW50X1R5cGVzXS54bWxQSwECLQAUAAYACAAAACEAWvQsW78AAAAVAQAACwAA&#10;AAAAAAAAAAAAAAAfAQAAX3JlbHMvLnJlbHNQSwECLQAUAAYACAAAACEA8GnyN8MAAADcAAAADwAA&#10;AAAAAAAAAAAAAAAHAgAAZHJzL2Rvd25yZXYueG1sUEsFBgAAAAADAAMAtwAAAPcCAAAAAA==&#10;" filled="f" stroked="f"/>
                <v:rect id="Rectangle 136" o:spid="_x0000_s105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2xAwwAAANwAAAAPAAAAZHJzL2Rvd25yZXYueG1sRE9Na8JA&#10;EL0X+h+WKXgpdVMF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ALtsQMMAAADcAAAADwAA&#10;AAAAAAAAAAAAAAAHAgAAZHJzL2Rvd25yZXYueG1sUEsFBgAAAAADAAMAtwAAAPcCAAAAAA==&#10;" filled="f" stroked="f"/>
                <v:rect id="Rectangle 137" o:spid="_x0000_s105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nb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b/fJ28MAAADcAAAADwAA&#10;AAAAAAAAAAAAAAAHAgAAZHJzL2Rvd25yZXYueG1sUEsFBgAAAAADAAMAtwAAAPcCAAAAAA==&#10;" filled="f" stroked="f"/>
                <v:rect id="Rectangle 138" o:spid="_x0000_s105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2pxgAAANw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HmhdqcYAAADcAAAA&#10;DwAAAAAAAAAAAAAAAAAHAgAAZHJzL2Rvd25yZXYueG1sUEsFBgAAAAADAAMAtwAAAPoCAAAAAA==&#10;" filled="f" stroked="f"/>
                <v:rect id="Rectangle 139" o:spid="_x0000_s105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gywwAAANwAAAAPAAAAZHJzL2Rvd25yZXYueG1sRE9Na8JA&#10;EL0X/A/LCF5EN1oo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cST4MsMAAADcAAAADwAA&#10;AAAAAAAAAAAAAAAHAgAAZHJzL2Rvd25yZXYueG1sUEsFBgAAAAADAAMAtwAAAPcCAAAAAA==&#10;" filled="f" stroked="f"/>
                <v:rect id="Rectangle 140" o:spid="_x0000_s105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LS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uBgi0sYAAADcAAAA&#10;DwAAAAAAAAAAAAAAAAAHAgAAZHJzL2Rvd25yZXYueG1sUEsFBgAAAAADAAMAtwAAAPoCAAAAAA==&#10;" filled="f" stroked="f"/>
                <v:rect id="Rectangle 141" o:spid="_x0000_s105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IdJwgAAANwAAAAPAAAAZHJzL2Rvd25yZXYueG1sRE9Na8JA&#10;EL0X/A/LCL2UulFE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DXVIdJwgAAANwAAAAPAAAA&#10;AAAAAAAAAAAAAAcCAABkcnMvZG93bnJldi54bWxQSwUGAAAAAAMAAwC3AAAA9gIAAAAA&#10;" filled="f" stroked="f"/>
                <v:rect id="Rectangle 142" o:spid="_x0000_s106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k+wgAAANwAAAAPAAAAZHJzL2Rvd25yZXYueG1sRE9Na8JA&#10;EL0X/A/LCF5K3Sil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Anhhk+wgAAANwAAAAPAAAA&#10;AAAAAAAAAAAAAAcCAABkcnMvZG93bnJldi54bWxQSwUGAAAAAAMAAwC3AAAA9gIAAAAA&#10;" filled="f" stroked="f"/>
                <v:rect id="Rectangle 143" o:spid="_x0000_s106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yl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SMq8pcMAAADcAAAADwAA&#10;AAAAAAAAAAAAAAAHAgAAZHJzL2Rvd25yZXYueG1sUEsFBgAAAAADAAMAtwAAAPcCAAAAAA==&#10;" filled="f" stroked="f"/>
                <v:rect id="Rectangle 144" o:spid="_x0000_s106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yTRwwAAANwAAAAPAAAAZHJzL2Rvd25yZXYueG1sRE9Na8JA&#10;EL0X/A/LCL2UurFI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xyMk0cMAAADcAAAADwAA&#10;AAAAAAAAAAAAAAAHAgAAZHJzL2Rvd25yZXYueG1sUEsFBgAAAAADAAMAtwAAAPcCAAAAAA==&#10;" filled="f" stroked="f"/>
                <v:rect id="Rectangle 146" o:spid="_x0000_s106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89wwAAANwAAAAPAAAAZHJzL2Rvd25yZXYueG1sRE9Na8JA&#10;EL0X+h+WKXgpdVMR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WL0fPcMAAADcAAAADwAA&#10;AAAAAAAAAAAAAAAHAgAAZHJzL2Rvd25yZXYueG1sUEsFBgAAAAADAAMAtwAAAPcCAAAAAA==&#10;" filled="f" stroked="f"/>
                <v:rect id="Rectangle 147" o:spid="_x0000_s106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bqm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N/G6psMAAADcAAAADwAA&#10;AAAAAAAAAAAAAAAHAgAAZHJzL2Rvd25yZXYueG1sUEsFBgAAAAADAAMAtwAAAPcCAAAAAA==&#10;" filled="f" stroked="f"/>
                <v:rect id="Rectangle 148" o:spid="_x0000_s106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/>
                <v:rect id="Rectangle 149" o:spid="_x0000_s106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tPwwAAANwAAAAPAAAAZHJzL2Rvd25yZXYueG1sRE9Na8JA&#10;EL0X/A/LCF5EN0op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KSKLT8MAAADcAAAADwAA&#10;AAAAAAAAAAAAAAAHAgAAZHJzL2Rvd25yZXYueG1sUEsFBgAAAAADAAMAtwAAAPcCAAAAAA==&#10;" filled="f" stroked="f"/>
                <v:rect id="Rectangle 150" o:spid="_x0000_s106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bQP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PcG0D8YAAADcAAAA&#10;DwAAAAAAAAAAAAAAAAAHAgAAZHJzL2Rvd25yZXYueG1sUEsFBgAAAAADAAMAtwAAAPoCAAAAAA==&#10;" filled="f" stroked="f"/>
                <v:rect id="Rectangle 151" o:spid="_x0000_s106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GU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BSjRGUwgAAANwAAAAPAAAA&#10;AAAAAAAAAAAAAAcCAABkcnMvZG93bnJldi54bWxQSwUGAAAAAAMAAwC3AAAA9gIAAAAA&#10;" filled="f" stroked="f"/>
                <v:rect id="Rectangle 152" o:spid="_x0000_s106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/j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CiX4/jwgAAANwAAAAPAAAA&#10;AAAAAAAAAAAAAAcCAABkcnMvZG93bnJldi54bWxQSwUGAAAAAAMAAwC3AAAA9gIAAAAA&#10;" filled="f" stroked="f"/>
                <v:rect id="Rectangle 153" o:spid="_x0000_s107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p4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zRMqeMMAAADcAAAADwAA&#10;AAAAAAAAAAAAAAAHAgAAZHJzL2Rvd25yZXYueG1sUEsFBgAAAAADAAMAtwAAAPcCAAAAAA==&#10;" filled="f" stroked="f"/>
                <v:rect id="Rectangle 154" o:spid="_x0000_s107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IMwwAAANwAAAAPAAAAZHJzL2Rvd25yZXYueG1sRE9Na8JA&#10;EL0X/A/LCF5EN0or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QvqyDMMAAADcAAAADwAA&#10;AAAAAAAAAAAAAAAHAgAAZHJzL2Rvd25yZXYueG1sUEsFBgAAAAADAAMAtwAAAPcCAAAAAA==&#10;" filled="f" stroked="f"/>
                <v:rect id="Rectangle 155" o:spid="_x0000_s107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eXwwAAANwAAAAPAAAAZHJzL2Rvd25yZXYueG1sRE9Na8JA&#10;EL0X/A/LCL2UurFg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LbYXl8MAAADcAAAADwAA&#10;AAAAAAAAAAAAAAAHAgAAZHJzL2Rvd25yZXYueG1sUEsFBgAAAAADAAMAtwAAAPcCAAAAAA==&#10;" filled="f" stroked="f"/>
                <v:rect id="Rectangle 156" o:spid="_x0000_s107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ngwwAAANwAAAAPAAAAZHJzL2Rvd25yZXYueG1sRE9Na8JA&#10;EL0X+h+WKXgpdVNB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3WSJ4MMAAADcAAAADwAA&#10;AAAAAAAAAAAAAAAHAgAAZHJzL2Rvd25yZXYueG1sUEsFBgAAAAADAAMAtwAAAPcCAAAAAA==&#10;" filled="f" stroked="f"/>
                <v:rect id="Rectangle 157" o:spid="_x0000_s107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x7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sigse8MAAADcAAAADwAA&#10;AAAAAAAAAAAAAAAHAgAAZHJzL2Rvd25yZXYueG1sUEsFBgAAAAADAAMAtwAAAPcCAAAAAA==&#10;" filled="f" stroked="f"/>
                <v:rect id="Rectangle 158" o:spid="_x0000_s107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7gJ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w7e4CcYAAADcAAAA&#10;DwAAAAAAAAAAAAAAAAAHAgAAZHJzL2Rvd25yZXYueG1sUEsFBgAAAAADAAMAtwAAAPoCAAAAAA==&#10;" filled="f" stroked="f"/>
                <v:rect id="Rectangle 159" o:spid="_x0000_s107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  <v:rect id="Rectangle 160" o:spid="_x0000_s107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" filled="f" stroked="f"/>
                <v:rect id="Rectangle 161" o:spid="_x0000_s107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dsp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beD3mXCBPP4AAAD//wMAUEsBAi0AFAAGAAgAAAAhANvh9svuAAAAhQEAABMAAAAAAAAAAAAA&#10;AAAAAAAAAFtDb250ZW50X1R5cGVzXS54bWxQSwECLQAUAAYACAAAACEAWvQsW78AAAAVAQAACwAA&#10;AAAAAAAAAAAAAAAfAQAAX3JlbHMvLnJlbHNQSwECLQAUAAYACAAAACEAnOHbKcMAAADcAAAADwAA&#10;AAAAAAAAAAAAAAAHAgAAZHJzL2Rvd25yZXYueG1sUEsFBgAAAAADAAMAtwAAAPcCAAAAAA==&#10;" filled="f" stroked="f"/>
                <v:shape id="Freeform 57" o:spid="_x0000_s1079" style="position:absolute;left:47;top:388;width:727;height:388;visibility:visible;mso-wrap-style:square;v-text-anchor:top" coordsize="536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" path="m536,285c43,,43,,43,,26,29,12,59,,90,536,285,536,285,536,285xe" filled="f" stroked="f">
                  <v:path arrowok="t" o:connecttype="custom" o:connectlocs="727,388;58,0;0,123;727,388" o:connectangles="0,0,0,0"/>
                </v:shape>
                <v:shape id="Freeform 58" o:spid="_x0000_s1080" style="position:absolute;top:641;width:774;height:135;visibility:visible;mso-wrap-style:square;v-text-anchor:top" coordsize="57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" path="m570,99v,,,,,c9,,9,,9,,3,32,,65,,99v570,,570,,570,xe" filled="f" stroked="f">
                  <v:path arrowok="t" o:connecttype="custom" o:connectlocs="774,135;774,135;12,0;0,135;774,135" o:connectangles="0,0,0,0,0"/>
                </v:shape>
                <v:shape id="Freeform 63" o:spid="_x0000_s1081" style="position:absolute;left:182;top:182;width:592;height:594;visibility:visible;mso-wrap-style:square;v-text-anchor:top" coordsize="43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" path="m436,436c70,,70,,70,,44,21,21,44,,70,436,436,436,436,436,436xe" filled="f" stroked="f">
                  <v:path arrowok="t" o:connecttype="custom" o:connectlocs="592,594;95,0;0,95;592,594" o:connectangles="0,0,0,0"/>
                </v:shape>
                <v:shape id="Freeform 76" o:spid="_x0000_s1082" style="position:absolute;left:640;width:134;height:776;visibility:visible;mso-wrap-style:square;v-text-anchor:top" coordsize="99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" path="m99,c65,,32,3,,9,99,570,99,570,99,570l99,xe" filled="f" stroked="f">
                  <v:path arrowok="t" o:connecttype="custom" o:connectlocs="134,0;0,12;134,776;134,0" o:connectangles="0,0,0,0"/>
                </v:shape>
                <v:shape id="Freeform 82" o:spid="_x0000_s1083" style="position:absolute;left:774;top:510;width:762;height:266;visibility:visible;mso-wrap-style:square;v-text-anchor:top" coordsize="561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" path="m561,96c555,63,547,31,536,,,195,,195,,195l561,96xe" filled="f" stroked="f">
                  <v:path arrowok="t" o:connecttype="custom" o:connectlocs="762,131;728,0;0,266;762,131" o:connectangles="0,0,0,0"/>
                </v:shape>
                <v:rect id="Rectangle 176" o:spid="_x0000_s108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" filled="f" stroked="f"/>
                <v:rect id="Rectangle 177" o:spid="_x0000_s108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" filled="f" stroked="f"/>
                <v:rect id="Rectangle 178" o:spid="_x0000_s108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RpxgAAANw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FVp5RibQm18AAAD//wMAUEsBAi0AFAAGAAgAAAAhANvh9svuAAAAhQEAABMAAAAAAAAA&#10;AAAAAAAAAAAAAFtDb250ZW50X1R5cGVzXS54bWxQSwECLQAUAAYACAAAACEAWvQsW78AAAAVAQAA&#10;CwAAAAAAAAAAAAAAAAAfAQAAX3JlbHMvLnJlbHNQSwECLQAUAAYACAAAACEAiALkacYAAADcAAAA&#10;DwAAAAAAAAAAAAAAAAAHAgAAZHJzL2Rvd25yZXYueG1sUEsFBgAAAAADAAMAtwAAAPoCAAAAAA==&#10;" filled="f" stroked="f"/>
                <v:rect id="Rectangle 179" o:spid="_x0000_s108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" filled="f" stroked="f"/>
                <v:rect id="Rectangle 180" o:spid="_x0000_s108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" filled="f" stroked="f"/>
                <v:rect id="Rectangle 181" o:spid="_x0000_s108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" filled="f" stroked="f"/>
                <v:rect id="Rectangle 182" o:spid="_x0000_s109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" filled="f" stroked="f"/>
                <v:rect id="Rectangle 183" o:spid="_x0000_s109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Y/wwAAANwAAAAPAAAAZHJzL2Rvd25yZXYueG1sRE9Na8JA&#10;EL0L/Q/LFLxI3VhB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s3MGP8MAAADcAAAADwAA&#10;AAAAAAAAAAAAAAAHAgAAZHJzL2Rvd25yZXYueG1sUEsFBgAAAAADAAMAtwAAAPcCAAAAAA==&#10;" filled="f" stroked="f"/>
                <v:rect id="Rectangle 184" o:spid="_x0000_s109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p5LwwAAANwAAAAPAAAAZHJzL2Rvd25yZXYueG1sRE9Na8JA&#10;EL0L/Q/LFLxI3VhE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PJqeS8MAAADcAAAADwAA&#10;AAAAAAAAAAAAAAAHAgAAZHJzL2Rvd25yZXYueG1sUEsFBgAAAAADAAMAtwAAAPcCAAAAAA==&#10;" filled="f" stroked="f"/>
                <v:rect id="Rectangle 185" o:spid="_x0000_s109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jvQwwAAANwAAAAPAAAAZHJzL2Rvd25yZXYueG1sRE9Na8JA&#10;EL0L/Q/LFLxI3VhQ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U9Y70MMAAADcAAAADwAA&#10;AAAAAAAAAAAAAAAHAgAAZHJzL2Rvd25yZXYueG1sUEsFBgAAAAADAAMAtwAAAPcCAAAAAA==&#10;" filled="f" stroked="f"/>
                <v:rect id="Rectangle 186" o:spid="_x0000_s109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" filled="f" stroked="f"/>
                <v:rect id="Rectangle 187" o:spid="_x0000_s109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" filled="f" stroked="f"/>
                <v:rect id="Rectangle 188" o:spid="_x0000_s109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" filled="f" stroked="f"/>
                <v:shape id="Freeform 96" o:spid="_x0000_s1097" style="position:absolute;left:774;top:104;width:497;height:672;visibility:visible;mso-wrap-style:square;v-text-anchor:top" coordsize="366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" path="m,493c366,57,366,57,366,57,341,35,314,16,285,,,493,,493,,493xe" filled="f" stroked="f">
                  <v:path arrowok="t" o:connecttype="custom" o:connectlocs="0,672;497,78;387,0;0,672" o:connectangles="0,0,0,0"/>
                </v:shape>
                <v:shape id="Freeform 98" o:spid="_x0000_s1098" style="position:absolute;left:774;top:12;width:265;height:764;visibility:visible;mso-wrap-style:square;v-text-anchor:top" coordsize="19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" path="m195,25c164,14,132,6,99,,,561,,561,,561l195,25xe" filled="f" stroked="f">
                  <v:path arrowok="t" o:connecttype="custom" o:connectlocs="265,34;135,0;0,764;265,34" o:connectangles="0,0,0,0"/>
                </v:shape>
                <v:shape id="Freeform 99" o:spid="_x0000_s1099" style="position:absolute;left:774;top:277;width:670;height:499;visibility:visible;mso-wrap-style:square;v-text-anchor:top" coordsize="493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" path="m,366c493,81,493,81,493,81,477,52,458,25,436,,,366,,366,,366xe" filled="f" stroked="f">
                  <v:path arrowok="t" o:connecttype="custom" o:connectlocs="0,499;670,110;593,0;0,499" o:connectangles="0,0,0,0"/>
                </v:shape>
                <v:rect id="Rectangle 192" o:spid="_x0000_s110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jV5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" filled="f" stroked="f"/>
                <v:rect id="Rectangle 193" o:spid="_x0000_s110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" filled="f" stroked="f"/>
                <v:rect id="Rectangle 194" o:spid="_x0000_s110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" filled="f" stroked="f"/>
              </v:group>
              <v:oval id="Oval 6" o:spid="_x0000_s1103" style="position:absolute;left:37338;top:39995;width:60807;height:6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" fillcolor="#92278f [3204]" strokecolor="#92278f [3204]" strokeweight="1pt">
                <v:fill color2="#360e35 [1605]" rotate="t" angle="45" colors="0 #92278f;58982f #360e35" focus="100%" type="gradient">
                  <o:fill v:ext="view" type="gradientUnscaled"/>
                </v:fill>
              </v:oval>
              <v:group id="_x0000_s1104" style="position:absolute;left:48576;top:70553;width:49530;height:30240" coordorigin="277,776" coordsize="1271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<v:rect id="Rectangle 1626" o:spid="_x0000_s110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" filled="f" stroked="f"/>
                <v:rect id="Rectangle 1627" o:spid="_x0000_s110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" filled="f" stroked="f"/>
                <v:rect id="Rectangle 1628" o:spid="_x0000_s110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" filled="f" stroked="f"/>
                <v:rect id="Rectangle 1629" o:spid="_x0000_s110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" filled="f" stroked="f"/>
                <v:rect id="Rectangle 1630" o:spid="_x0000_s110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" filled="f" stroked="f"/>
                <v:rect id="Rectangle 1631" o:spid="_x0000_s111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" filled="f" stroked="f"/>
                <v:rect id="Rectangle 1632" o:spid="_x0000_s111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" filled="f" stroked="f"/>
                <v:rect id="Rectangle 1633" o:spid="_x0000_s111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" filled="f" stroked="f"/>
                <v:rect id="Rectangle 1634" o:spid="_x0000_s111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" filled="f" stroked="f"/>
                <v:rect id="Rectangle 1635" o:spid="_x0000_s111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" filled="f" stroked="f"/>
                <v:rect id="Rectangle 1636" o:spid="_x0000_s111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" filled="f" stroked="f"/>
                <v:rect id="Rectangle 1637" o:spid="_x0000_s111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" filled="f" stroked="f"/>
                <v:rect id="Rectangle 1638" o:spid="_x0000_s111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" filled="f" stroked="f"/>
                <v:rect id="Rectangle 1639" o:spid="_x0000_s111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" filled="f" stroked="f"/>
                <v:rect id="Rectangle 1640" o:spid="_x0000_s111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" filled="f" stroked="f"/>
                <v:rect id="Rectangle 1641" o:spid="_x0000_s112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" filled="f" stroked="f"/>
                <v:rect id="Rectangle 1642" o:spid="_x0000_s112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" filled="f" stroked="f"/>
                <v:rect id="Rectangle 1643" o:spid="_x0000_s112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" filled="f" stroked="f"/>
                <v:rect id="Rectangle 1644" o:spid="_x0000_s112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" filled="f" stroked="f"/>
                <v:rect id="Rectangle 1645" o:spid="_x0000_s112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" filled="f" stroked="f"/>
                <v:rect id="Rectangle 1646" o:spid="_x0000_s112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" filled="f" stroked="f"/>
                <v:rect id="Rectangle 1647" o:spid="_x0000_s112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" filled="f" stroked="f"/>
                <v:rect id="Rectangle 1648" o:spid="_x0000_s112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" filled="f" stroked="f"/>
                <v:rect id="Rectangle 1649" o:spid="_x0000_s112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" filled="f" stroked="f"/>
                <v:rect id="Rectangle 1650" o:spid="_x0000_s112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" filled="f" stroked="f"/>
                <v:rect id="Rectangle 1651" o:spid="_x0000_s113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" filled="f" stroked="f"/>
                <v:rect id="Rectangle 1652" o:spid="_x0000_s113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" filled="f" stroked="f"/>
                <v:rect id="Rectangle 1653" o:spid="_x0000_s113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" filled="f" stroked="f"/>
                <v:rect id="Rectangle 1654" o:spid="_x0000_s113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" filled="f" stroked="f"/>
                <v:rect id="Rectangle 1655" o:spid="_x0000_s113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" filled="f" stroked="f"/>
                <v:rect id="Rectangle 1656" o:spid="_x0000_s113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" filled="f" stroked="f"/>
                <v:rect id="Rectangle 1657" o:spid="_x0000_s113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" filled="f" stroked="f"/>
                <v:rect id="Rectangle 1658" o:spid="_x0000_s113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" filled="f" stroked="f"/>
                <v:rect id="Rectangle 1659" o:spid="_x0000_s113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" filled="f" stroked="f"/>
                <v:shape id="Freeform 39" o:spid="_x0000_s1139" style="position:absolute;left:774;top:776;width:774;height:134;visibility:visible;mso-wrap-style:square;v-text-anchor:top" coordsize="57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" path="m561,99v6,-32,9,-65,9,-99c,,,,,l561,99xe" filled="f" stroked="f">
                  <v:path arrowok="t" o:connecttype="custom" o:connectlocs="762,134;774,0;0,0;762,134" o:connectangles="0,0,0,0"/>
                </v:shape>
                <v:rect id="Rectangle 1661" o:spid="_x0000_s114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" filled="f" stroked="f"/>
                <v:rect id="Rectangle 1662" o:spid="_x0000_s114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" filled="f" stroked="f"/>
                <v:rect id="Rectangle 1663" o:spid="_x0000_s114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" filled="f" stroked="f"/>
                <v:rect id="Rectangle 1664" o:spid="_x0000_s114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" filled="f" stroked="f"/>
                <v:rect id="Rectangle 1665" o:spid="_x0000_s114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" filled="f" stroked="f"/>
                <v:rect id="Rectangle 1666" o:spid="_x0000_s114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" filled="f" stroked="f"/>
                <v:rect id="Rectangle 1667" o:spid="_x0000_s114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" filled="f" stroked="f"/>
                <v:rect id="Rectangle 1668" o:spid="_x0000_s114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" filled="f" stroked="f"/>
                <v:rect id="Rectangle 1669" o:spid="_x0000_s114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" filled="f" stroked="f"/>
                <v:rect id="Rectangle 1670" o:spid="_x0000_s114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" filled="f" stroked="f"/>
                <v:rect id="Rectangle 1671" o:spid="_x0000_s115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" filled="f" stroked="f"/>
                <v:rect id="Rectangle 1672" o:spid="_x0000_s115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" filled="f" stroked="f"/>
                <v:rect id="Rectangle 1673" o:spid="_x0000_s115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" filled="f" stroked="f"/>
                <v:rect id="Rectangle 1674" o:spid="_x0000_s115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" filled="f" stroked="f"/>
                <v:rect id="Rectangle 1675" o:spid="_x0000_s115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" filled="f" stroked="f"/>
                <v:rect id="Rectangle 1676" o:spid="_x0000_s115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" filled="f" stroked="f"/>
                <v:shape id="Freeform 69" o:spid="_x0000_s1156" style="position:absolute;left:774;top:776;width:135;height:776;visibility:visible;mso-wrap-style:square;v-text-anchor:top" coordsize="99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" path="m,c,570,,570,,570v34,,67,-3,99,-9c,,,,,xe" filled="f" stroked="f">
                  <v:path arrowok="t" o:connecttype="custom" o:connectlocs="0,0;0,776;135,764;0,0" o:connectangles="0,0,0,0"/>
                </v:shape>
                <v:shape id="Freeform 73" o:spid="_x0000_s1157" style="position:absolute;left:774;top:776;width:387;height:729;visibility:visible;mso-wrap-style:square;v-text-anchor:top" coordsize="285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" path="m195,536v31,-12,61,-26,90,-43c,,,,,l195,536xe" filled="f" stroked="f">
                  <v:path arrowok="t" o:connecttype="custom" o:connectlocs="265,729;387,671;0,0;265,729" o:connectangles="0,0,0,0"/>
                </v:shape>
                <v:shape id="Freeform 74" o:spid="_x0000_s1158" style="position:absolute;left:774;top:776;width:728;height:388;visibility:visible;mso-wrap-style:square;v-text-anchor:top" coordsize="536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" path="m,c493,285,493,285,493,285v17,-29,31,-59,43,-90c,,,,,xe" filled="f" stroked="f">
                  <v:path arrowok="t" o:connecttype="custom" o:connectlocs="0,0;670,388;728,265;0,0" o:connectangles="0,0,0,0"/>
                </v:shape>
                <v:shape id="Freeform 77" o:spid="_x0000_s1159" style="position:absolute;left:277;top:776;width:497;height:671;visibility:visible;mso-wrap-style:square;v-text-anchor:top" coordsize="366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" path="m366,c,436,,436,,436v25,22,52,41,81,57c366,,366,,366,xe" filled="f" stroked="f">
                  <v:path arrowok="t" o:connecttype="custom" o:connectlocs="497,0;0,593;110,671;497,0" o:connectangles="0,0,0,0"/>
                </v:shape>
                <v:shape id="Freeform 80" o:spid="_x0000_s1160" style="position:absolute;left:510;top:776;width:264;height:763;visibility:visible;mso-wrap-style:square;v-text-anchor:top" coordsize="19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" path="m195,c,536,,536,,536v31,11,63,19,96,25c195,,195,,195,xe" filled="f" stroked="f">
                  <v:path arrowok="t" o:connecttype="custom" o:connectlocs="264,0;0,729;130,763;264,0" o:connectangles="0,0,0,0"/>
                </v:shape>
                <v:rect id="Rectangle 1691" o:spid="_x0000_s116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" filled="f" stroked="f"/>
                <v:rect id="Rectangle 1692" o:spid="_x0000_s116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" filled="f" stroked="f"/>
                <v:rect id="Rectangle 1693" o:spid="_x0000_s116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" filled="f" stroked="f"/>
                <v:rect id="Rectangle 1694" o:spid="_x0000_s116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" filled="f" stroked="f"/>
                <v:rect id="Rectangle 1695" o:spid="_x0000_s116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" filled="f" stroked="f"/>
                <v:rect id="Rectangle 1696" o:spid="_x0000_s116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" filled="f" stroked="f"/>
                <v:rect id="Rectangle 1697" o:spid="_x0000_s1167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" filled="f" stroked="f"/>
                <v:rect id="Rectangle 1698" o:spid="_x0000_s1168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" filled="f" stroked="f"/>
                <v:rect id="Rectangle 1699" o:spid="_x0000_s1169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" filled="f" stroked="f"/>
                <v:rect id="Rectangle 1700" o:spid="_x0000_s1170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I7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TYRfvpER9OYXAAD//wMAUEsBAi0AFAAGAAgAAAAhANvh9svuAAAAhQEAABMAAAAAAAAA&#10;AAAAAAAAAAAAAFtDb250ZW50X1R5cGVzXS54bWxQSwECLQAUAAYACAAAACEAWvQsW78AAAAVAQAA&#10;CwAAAAAAAAAAAAAAAAAfAQAAX3JlbHMvLnJlbHNQSwECLQAUAAYACAAAACEAzqQyO8YAAADdAAAA&#10;DwAAAAAAAAAAAAAAAAAHAgAAZHJzL2Rvd25yZXYueG1sUEsFBgAAAAADAAMAtwAAAPoCAAAAAA==&#10;" filled="f" stroked="f"/>
                <v:rect id="Rectangle 1701" o:spid="_x0000_s1171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" filled="f" stroked="f"/>
                <v:rect id="Rectangle 1702" o:spid="_x0000_s1172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" filled="f" stroked="f"/>
                <v:rect id="Rectangle 1703" o:spid="_x0000_s1173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" filled="f" stroked="f"/>
                <v:rect id="Rectangle 1707" o:spid="_x0000_s1174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" filled="f" stroked="f"/>
                <v:rect id="Rectangle 1708" o:spid="_x0000_s1175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j49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TQRXvpER9OYXAAD//wMAUEsBAi0AFAAGAAgAAAAhANvh9svuAAAAhQEAABMAAAAAAAAA&#10;AAAAAAAAAAAAAFtDb250ZW50X1R5cGVzXS54bWxQSwECLQAUAAYACAAAACEAWvQsW78AAAAVAQAA&#10;CwAAAAAAAAAAAAAAAAAfAQAAX3JlbHMvLnJlbHNQSwECLQAUAAYACAAAACEAMNI+PcYAAADdAAAA&#10;DwAAAAAAAAAAAAAAAAAHAgAAZHJzL2Rvd25yZXYueG1sUEsFBgAAAAADAAMAtwAAAPoCAAAAAA==&#10;" filled="f" stroked="f"/>
                <v:rect id="Rectangle 1709" o:spid="_x0000_s1176" style="position:absolute;left:774;top:776;width:1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" filled="f" stroked="f"/>
              </v:group>
              <v:oval id="Oval 1710" o:spid="_x0000_s1177" style="position:absolute;left:37084;top:40058;width:60807;height:60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" filled="f" strokecolor="#92278f [3204]" strokeweight="3pt"/>
              <v:group id="Group 453" o:spid="_x0000_s1178" style="position:absolute;left:70675;top:41709;width:23391;height:16876" coordsize="1063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<v:shape id="Freeform 454" o:spid="_x0000_s1179" style="position:absolute;left:166;top:247;width:646;height:361;visibility:visible;mso-wrap-style:square;v-text-anchor:top" coordsize="475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" path="m31,27c,125,,125,,125v,,126,13,230,45c334,202,444,264,444,264,475,164,475,164,475,164v,,-94,-94,-205,-129c159,,31,27,31,27xm31,27v,,,,,e" filled="f" stroked="f">
                  <v:path arrowok="t" o:connecttype="custom" o:connectlocs="42,37;0,171;313,232;604,361;646,224;367,48;42,37;42,37;42,37" o:connectangles="0,0,0,0,0,0,0,0,0"/>
                  <o:lock v:ext="edit" verticies="t"/>
                </v:shape>
                <v:shape id="Freeform 455" o:spid="_x0000_s1180" style="position:absolute;width:1063;height:767;visibility:visible;mso-wrap-style:square;v-text-anchor:top" coordsize="781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" path="m781,346c745,308,745,308,745,308v3,-11,3,-11,3,-11c748,297,780,238,700,249v-4,,-7,2,-8,3c451,,451,,451,,,100,,100,,100,124,210,124,210,124,210v7,-21,7,-21,7,-21c131,189,273,159,397,198v125,38,229,143,229,143c614,379,614,379,614,379v93,-18,93,-18,93,-18c692,410,674,467,668,485v-26,-8,-26,-8,-26,-8c623,538,623,538,623,538v43,-13,43,-13,43,-13c697,562,697,562,697,562v19,-62,19,-62,19,-62c688,491,688,491,688,491,730,356,730,356,730,356r51,-10xm728,333v-3,10,-14,16,-24,12c693,342,687,331,691,321v3,-10,14,-16,24,-13c725,311,731,322,728,333xm710,271v10,-3,27,-6,22,9c732,281,731,286,729,291l710,271xm710,271v,,,,,e" filled="f" stroked="f">
                  <v:path arrowok="t" o:connecttype="custom" o:connectlocs="1063,472;1014,420;1018,405;953,340;942,344;614,0;0,136;169,287;178,258;540,270;852,465;836,517;962,493;909,662;874,651;848,734;906,717;949,767;975,682;936,670;994,486;1063,472;991,454;958,471;941,438;973,420;991,454;966,370;996,382;992,397;966,370;966,370;966,370" o:connectangles="0,0,0,0,0,0,0,0,0,0,0,0,0,0,0,0,0,0,0,0,0,0,0,0,0,0,0,0,0,0,0,0,0"/>
                  <o:lock v:ext="edit" verticies="t"/>
                </v:shape>
              </v:group>
              <v:group id="Group 29" o:spid="_x0000_s1181" style="position:absolute;top:62220;width:118191;height:31987" coordorigin=",-1344" coordsize="86683,2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: Shape 15" o:spid="_x0000_s1182" style="position:absolute;left:566;top:17517;width:41927;height:8230;rotation:180;flip:x;visibility:visible;mso-wrap-style:square;v-text-anchor:middle" coordsize="4192644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" path="m934843,822960l,634541,,465499c2493433,463896,2781140,155166,4171709,r20935,2275l4192644,687423,934843,822960xe" fillcolor="#92278f" stroked="f" strokeweight="1pt">
                  <v:path arrowok="t" o:connecttype="custom" o:connectlocs="934843,822960;0,634541;0,465499;4171709,0;4192644,2275;4192644,687423" o:connectangles="0,0,0,0,0,0"/>
                </v:shape>
                <v:shape id="Freeform: Shape 16" o:spid="_x0000_s1183" style="position:absolute;left:43571;top:17517;width:41926;height:8230;rotation:180;visibility:visible;mso-wrap-style:square;v-text-anchor:middle" coordsize="4192644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" path="m934843,822960l,634541,,465499c2493433,463896,2781140,155166,4171709,r20935,2275l4192644,687423,934843,822960xe" fillcolor="#6d1d6b [3205]" stroked="f" strokeweight="1pt">
                  <v:path arrowok="t" o:connecttype="custom" o:connectlocs="934843,822960;0,634541;0,465499;4171709,0;4192644,2275;4192644,687423" o:connectangles="0,0,0,0,0,0"/>
                </v:shape>
                <v:oval id="Oval 17" o:spid="_x0000_s1184" style="position:absolute;left:40542;top:21716;width:5304;height: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" fillcolor="#92278f" stroked="f" strokeweight="1pt"/>
                <v:group id="Group 18" o:spid="_x0000_s1185" style="position:absolute;top:-1344;width:86683;height:26604" coordorigin=",-651" coordsize="35391,1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: Shape 19" o:spid="_x0000_s1186" style="position:absolute;top:5547;width:35391;height:6693;visibility:visible;mso-wrap-style:square;v-text-anchor:middle" coordsize="3400425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" path="m2664619,7144c2129314,96679,1701641,390049,1701641,390049v,,-427672,-293370,-962977,-382905l7144,452914c821531,355759,1701641,772954,1701641,772954v,,879158,-417195,1693545,-320040l2664619,7144xe" fillcolor="#a6a6a6" stroked="f">
                    <v:stroke joinstyle="miter"/>
                    <v:path arrowok="t" o:connecttype="custom" o:connectlocs="2773347,6198;1771075,338397;768805,6198;7436,392938;1771075,670597;3533724,392938;2773347,6198" o:connectangles="0,0,0,0,0,0,0"/>
                  </v:shape>
                  <v:shape id="Freeform: Shape 20" o:spid="_x0000_s1187" style="position:absolute;left:425;top:4156;width:34494;height:7715;visibility:visible;mso-wrap-style:square;v-text-anchor:middle" coordsize="3400425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" path="m2664619,7144c2129314,96679,1701641,390049,1701641,390049v,,-427672,-293370,-962977,-382905l7144,452914c821531,355759,1701641,772954,1701641,772954v,,879158,-417195,1693545,-320040l2664619,7144xe" fillcolor="#bfbfbf" stroked="f">
                    <v:stroke joinstyle="miter"/>
                    <v:path arrowok="t" o:connecttype="custom" o:connectlocs="2702989,7144;1726145,390049;749301,7144;7247,452914;1726145,772954;3444077,452914;2702989,7144" o:connectangles="0,0,0,0,0,0,0"/>
                  </v:shape>
                  <v:shape id="Freeform: Shape 21" o:spid="_x0000_s1188" style="position:absolute;left:671;top:3614;width:34004;height:7715;visibility:visible;mso-wrap-style:square;v-text-anchor:middle" coordsize="3400425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" path="m2664619,7144c2129314,96679,1701641,390049,1701641,390049v,,-427672,-293370,-962977,-382905l7144,452914c821531,355759,1701641,772954,1701641,772954v,,879158,-417195,1693545,-320040l2664619,7144xe" fillcolor="#d1d3d4" stroked="f">
                    <v:stroke joinstyle="miter"/>
                    <v:path arrowok="t" o:connecttype="custom" o:connectlocs="2664619,7144;1701641,390049;738664,7144;7144,452914;1701641,772954;3395186,452914;2664619,7144" o:connectangles="0,0,0,0,0,0,0"/>
                  </v:shape>
                  <v:shape id="Freeform: Shape 22" o:spid="_x0000_s1189" style="position:absolute;left:1833;top:1553;width:31623;height:9715;visibility:visible;mso-wrap-style:square;v-text-anchor:middle" coordsize="316230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" path="m2432209,7144c1896904,96679,1585436,579596,1585436,579596v,,-311467,-482917,-846772,-572452l7144,452914c821531,355759,1585436,972026,1585436,972026v,,763905,-616267,1578293,-519112l2432209,7144xe" fillcolor="#d7d9db" stroked="f">
                    <v:stroke joinstyle="miter"/>
                    <v:path arrowok="t" o:connecttype="custom" o:connectlocs="2432209,7144;1585436,579596;738664,7144;7144,452914;1585436,972026;3163729,452914;2432209,7144" o:connectangles="0,0,0,0,0,0,0"/>
                  </v:shape>
                  <v:shape id="Freeform: Shape 23" o:spid="_x0000_s1190" style="position:absolute;left:2681;width:29908;height:10858;visibility:visible;mso-wrap-style:square;v-text-anchor:middle" coordsize="299085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" path="m2301716,7144c1795939,91916,1500664,693896,1500664,693896v,,-295275,-601980,-802005,-686752l7144,428149v770572,-92393,1492567,657225,1492567,657225c1499711,1085374,2221706,335756,2992279,428149l2301716,7144xe" fillcolor="#e6e6e6" stroked="f">
                    <v:stroke joinstyle="miter"/>
                    <v:path arrowok="t" o:connecttype="custom" o:connectlocs="2301716,7144;1500664,693896;698659,7144;7144,428149;1499711,1085374;2992279,428149;2301716,7144" o:connectangles="0,0,0,0,0,0,0"/>
                  </v:shape>
                  <v:shape id="Freeform: Shape 1623" o:spid="_x0000_s1191" style="position:absolute;left:2681;top:-651;width:29908;height:10858;visibility:visible;mso-wrap-style:square;v-text-anchor:middle" coordsize="299085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" path="m2301716,7144c1795939,91916,1500664,693896,1500664,693896v,,-295275,-601980,-802005,-686752l7144,428149v770572,-92393,1492567,657225,1492567,657225c1499711,1085374,2221706,335756,2992279,428149l2301716,7144xe" fillcolor="#f1f2f2" stroked="f">
                    <v:stroke joinstyle="miter"/>
                    <v:path arrowok="t" o:connecttype="custom" o:connectlocs="2301716,7144;1500664,693896;698659,7144;7144,428149;1499711,1085374;2992279,428149;2301716,7144" o:connectangles="0,0,0,0,0,0,0"/>
                  </v:shape>
                </v:group>
                <v:shape id="Arc 24" o:spid="_x0000_s1192" style="position:absolute;left:40244;top:20297;width:6251;height:5905;rotation:8666616fd;visibility:visible;mso-wrap-style:square;v-text-anchor:middle" coordsize="625102,59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" path="m397969,11240nsc503313,39512,585309,117806,614104,217616l312551,295248,397969,11240xem397969,11240nfc503313,39512,585309,117806,614104,217616e" fillcolor="windowText" strokecolor="#92278f" strokeweight=".5pt">
                  <v:path arrowok="t" o:connecttype="custom" o:connectlocs="397969,11240;614104,217616" o:connectangles="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193" type="#_x0000_t202" style="position:absolute;left:62721;top:72820;width:44133;height:9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<v:textbox>
                  <w:txbxContent>
                    <w:p w:rsidR="00104E63" w:rsidRPr="00FB75A1" w:rsidRDefault="00104E63" w:rsidP="00104E63">
                      <w:pPr>
                        <w:pStyle w:val="Heading2"/>
                        <w:jc w:val="left"/>
                      </w:pPr>
                      <w:r w:rsidRPr="00FB75A1">
                        <w:rPr>
                          <w:lang w:bidi="en-GB"/>
                        </w:rPr>
                        <w:t>GRADUATE!</w:t>
                      </w:r>
                    </w:p>
                    <w:p w:rsidR="00104E63" w:rsidRDefault="00104E63"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430420">
    <w:abstractNumId w:val="9"/>
  </w:num>
  <w:num w:numId="2" w16cid:durableId="326448500">
    <w:abstractNumId w:val="7"/>
  </w:num>
  <w:num w:numId="3" w16cid:durableId="947589163">
    <w:abstractNumId w:val="6"/>
  </w:num>
  <w:num w:numId="4" w16cid:durableId="634678049">
    <w:abstractNumId w:val="5"/>
  </w:num>
  <w:num w:numId="5" w16cid:durableId="1369335260">
    <w:abstractNumId w:val="4"/>
  </w:num>
  <w:num w:numId="6" w16cid:durableId="510795895">
    <w:abstractNumId w:val="8"/>
  </w:num>
  <w:num w:numId="7" w16cid:durableId="670060875">
    <w:abstractNumId w:val="3"/>
  </w:num>
  <w:num w:numId="8" w16cid:durableId="1240942072">
    <w:abstractNumId w:val="2"/>
  </w:num>
  <w:num w:numId="9" w16cid:durableId="1835025261">
    <w:abstractNumId w:val="1"/>
  </w:num>
  <w:num w:numId="10" w16cid:durableId="49344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A2"/>
    <w:rsid w:val="000230B9"/>
    <w:rsid w:val="00035F41"/>
    <w:rsid w:val="000E66D2"/>
    <w:rsid w:val="000E723D"/>
    <w:rsid w:val="00104E63"/>
    <w:rsid w:val="00114263"/>
    <w:rsid w:val="00134434"/>
    <w:rsid w:val="0015544A"/>
    <w:rsid w:val="001951EE"/>
    <w:rsid w:val="001B72F5"/>
    <w:rsid w:val="002110A7"/>
    <w:rsid w:val="002176E4"/>
    <w:rsid w:val="00246FB2"/>
    <w:rsid w:val="00274E2F"/>
    <w:rsid w:val="00294FE4"/>
    <w:rsid w:val="002A08DA"/>
    <w:rsid w:val="002A43D2"/>
    <w:rsid w:val="0033535E"/>
    <w:rsid w:val="00356BD8"/>
    <w:rsid w:val="00404554"/>
    <w:rsid w:val="00455844"/>
    <w:rsid w:val="00473A57"/>
    <w:rsid w:val="00480550"/>
    <w:rsid w:val="00491DDA"/>
    <w:rsid w:val="004945A5"/>
    <w:rsid w:val="00495E66"/>
    <w:rsid w:val="004A424D"/>
    <w:rsid w:val="004B5C2D"/>
    <w:rsid w:val="004F3B69"/>
    <w:rsid w:val="004F597E"/>
    <w:rsid w:val="004F6EE8"/>
    <w:rsid w:val="005911BA"/>
    <w:rsid w:val="00595DF6"/>
    <w:rsid w:val="005B66D9"/>
    <w:rsid w:val="005C21D7"/>
    <w:rsid w:val="005C5080"/>
    <w:rsid w:val="005E411F"/>
    <w:rsid w:val="006351AA"/>
    <w:rsid w:val="00637AF5"/>
    <w:rsid w:val="006536DB"/>
    <w:rsid w:val="006A2EDA"/>
    <w:rsid w:val="006B5156"/>
    <w:rsid w:val="006C465F"/>
    <w:rsid w:val="006D5EB3"/>
    <w:rsid w:val="006E1C5D"/>
    <w:rsid w:val="00745575"/>
    <w:rsid w:val="0085559B"/>
    <w:rsid w:val="00867F56"/>
    <w:rsid w:val="0087122D"/>
    <w:rsid w:val="008913EA"/>
    <w:rsid w:val="008E2ACD"/>
    <w:rsid w:val="008F7DF0"/>
    <w:rsid w:val="00940257"/>
    <w:rsid w:val="00942EA8"/>
    <w:rsid w:val="00950E9D"/>
    <w:rsid w:val="009660CE"/>
    <w:rsid w:val="009972E3"/>
    <w:rsid w:val="009E006B"/>
    <w:rsid w:val="00A563A6"/>
    <w:rsid w:val="00A65AC4"/>
    <w:rsid w:val="00A95754"/>
    <w:rsid w:val="00AA70EB"/>
    <w:rsid w:val="00AB436C"/>
    <w:rsid w:val="00AB7BF8"/>
    <w:rsid w:val="00AC189C"/>
    <w:rsid w:val="00B35A33"/>
    <w:rsid w:val="00B76D26"/>
    <w:rsid w:val="00BA6FE6"/>
    <w:rsid w:val="00BB55A2"/>
    <w:rsid w:val="00C01B3B"/>
    <w:rsid w:val="00C01FDB"/>
    <w:rsid w:val="00C57D6B"/>
    <w:rsid w:val="00C652B1"/>
    <w:rsid w:val="00C750D4"/>
    <w:rsid w:val="00CF678B"/>
    <w:rsid w:val="00D224AE"/>
    <w:rsid w:val="00D5436F"/>
    <w:rsid w:val="00D62A8C"/>
    <w:rsid w:val="00DD2711"/>
    <w:rsid w:val="00DD76EF"/>
    <w:rsid w:val="00DE5F3C"/>
    <w:rsid w:val="00DE6DE4"/>
    <w:rsid w:val="00E26F5D"/>
    <w:rsid w:val="00E85939"/>
    <w:rsid w:val="00E95683"/>
    <w:rsid w:val="00E9761D"/>
    <w:rsid w:val="00EB5F96"/>
    <w:rsid w:val="00ED3473"/>
    <w:rsid w:val="00EE547E"/>
    <w:rsid w:val="00F2163C"/>
    <w:rsid w:val="00F6239D"/>
    <w:rsid w:val="00F819E2"/>
    <w:rsid w:val="00F81D5D"/>
    <w:rsid w:val="00F93768"/>
    <w:rsid w:val="00FB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32DA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78B"/>
  </w:style>
  <w:style w:type="paragraph" w:styleId="Heading1">
    <w:name w:val="heading 1"/>
    <w:basedOn w:val="Normal"/>
    <w:link w:val="Heading1Char"/>
    <w:uiPriority w:val="9"/>
    <w:qFormat/>
    <w:rsid w:val="00DE5F3C"/>
    <w:pPr>
      <w:outlineLvl w:val="0"/>
    </w:pPr>
    <w:rPr>
      <w:rFonts w:ascii="Impact" w:hAnsi="Impact"/>
      <w:color w:val="FBF6CD" w:themeColor="accent3"/>
      <w:sz w:val="96"/>
      <w:szCs w:val="70"/>
    </w:rPr>
  </w:style>
  <w:style w:type="paragraph" w:styleId="Heading2">
    <w:name w:val="heading 2"/>
    <w:basedOn w:val="Normal"/>
    <w:link w:val="Heading2Char"/>
    <w:uiPriority w:val="9"/>
    <w:unhideWhenUsed/>
    <w:qFormat/>
    <w:rsid w:val="00104E63"/>
    <w:pPr>
      <w:spacing w:line="216" w:lineRule="auto"/>
      <w:jc w:val="center"/>
      <w:outlineLvl w:val="1"/>
    </w:pPr>
    <w:rPr>
      <w:rFonts w:ascii="Impact" w:hAnsi="Impact"/>
      <w:b/>
      <w:color w:val="6D1D6B" w:themeColor="accent2"/>
      <w:sz w:val="132"/>
      <w:szCs w:val="1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91347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DE5F3C"/>
    <w:pPr>
      <w:spacing w:before="480" w:line="216" w:lineRule="auto"/>
    </w:pPr>
    <w:rPr>
      <w:rFonts w:ascii="Lucida Bright" w:hAnsi="Lucida Bright"/>
      <w:b/>
      <w:color w:val="FDBB63" w:themeColor="accent4"/>
      <w:sz w:val="56"/>
      <w:szCs w:val="132"/>
    </w:rPr>
  </w:style>
  <w:style w:type="character" w:customStyle="1" w:styleId="DateChar">
    <w:name w:val="Date Char"/>
    <w:basedOn w:val="DefaultParagraphFont"/>
    <w:link w:val="Date"/>
    <w:uiPriority w:val="2"/>
    <w:rsid w:val="00DE5F3C"/>
    <w:rPr>
      <w:rFonts w:ascii="Lucida Bright" w:hAnsi="Lucida Bright"/>
      <w:b/>
      <w:color w:val="FDBB63" w:themeColor="accent4"/>
      <w:sz w:val="56"/>
      <w:szCs w:val="132"/>
    </w:rPr>
  </w:style>
  <w:style w:type="paragraph" w:customStyle="1" w:styleId="Image">
    <w:name w:val="Image"/>
    <w:basedOn w:val="Normal"/>
    <w:uiPriority w:val="1"/>
    <w:qFormat/>
    <w:rsid w:val="00DE5F3C"/>
    <w:rPr>
      <w:rFonts w:ascii="Lucida Bright" w:hAnsi="Lucida Bright"/>
      <w:color w:val="FBF6CD" w:themeColor="accent3"/>
      <w:sz w:val="44"/>
    </w:r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491347" w:themeColor="accent1" w:themeShade="80"/>
        <w:left w:val="single" w:sz="2" w:space="10" w:color="491347" w:themeColor="accent1" w:themeShade="80"/>
        <w:bottom w:val="single" w:sz="2" w:space="10" w:color="491347" w:themeColor="accent1" w:themeShade="80"/>
        <w:right w:val="single" w:sz="2" w:space="10" w:color="491347" w:themeColor="accent1" w:themeShade="80"/>
      </w:pBdr>
      <w:ind w:left="1152" w:right="1152"/>
    </w:pPr>
    <w:rPr>
      <w:rFonts w:eastAsiaTheme="minorEastAsia"/>
      <w:i/>
      <w:iCs/>
      <w:color w:val="49134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632E6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C4EE" w:themeFill="accent2" w:themeFillTint="33"/>
    </w:tcPr>
    <w:tblStylePr w:type="firstRow">
      <w:rPr>
        <w:b/>
        <w:bCs/>
      </w:rPr>
      <w:tblPr/>
      <w:tcPr>
        <w:shd w:val="clear" w:color="auto" w:fill="DF89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89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1154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1154F" w:themeFill="accent2" w:themeFillShade="BF"/>
      </w:tcPr>
    </w:tblStylePr>
    <w:tblStylePr w:type="band1Vert">
      <w:tblPr/>
      <w:tcPr>
        <w:shd w:val="clear" w:color="auto" w:fill="D86CD5" w:themeFill="accent2" w:themeFillTint="7F"/>
      </w:tcPr>
    </w:tblStylePr>
    <w:tblStylePr w:type="band1Horz">
      <w:tblPr/>
      <w:tcPr>
        <w:shd w:val="clear" w:color="auto" w:fill="D86C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DF4" w:themeFill="accent3" w:themeFillTint="33"/>
    </w:tcPr>
    <w:tblStylePr w:type="firstRow">
      <w:rPr>
        <w:b/>
        <w:bCs/>
      </w:rPr>
      <w:tblPr/>
      <w:tcPr>
        <w:shd w:val="clear" w:color="auto" w:fill="FDFB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B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2E2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2E262" w:themeFill="accent3" w:themeFillShade="BF"/>
      </w:tcPr>
    </w:tblStylePr>
    <w:tblStylePr w:type="band1Vert">
      <w:tblPr/>
      <w:tcPr>
        <w:shd w:val="clear" w:color="auto" w:fill="FDFAE6" w:themeFill="accent3" w:themeFillTint="7F"/>
      </w:tcPr>
    </w:tblStylePr>
    <w:tblStylePr w:type="band1Horz">
      <w:tblPr/>
      <w:tcPr>
        <w:shd w:val="clear" w:color="auto" w:fill="FDFAE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F" w:themeFill="accent4" w:themeFillTint="33"/>
    </w:tcPr>
    <w:tblStylePr w:type="firstRow">
      <w:rPr>
        <w:b/>
        <w:bCs/>
      </w:rPr>
      <w:tblPr/>
      <w:tcPr>
        <w:shd w:val="clear" w:color="auto" w:fill="FEE3C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C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C940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C940B" w:themeFill="accent4" w:themeFillShade="BF"/>
      </w:tcPr>
    </w:tblStylePr>
    <w:tblStylePr w:type="band1Vert">
      <w:tblPr/>
      <w:tcPr>
        <w:shd w:val="clear" w:color="auto" w:fill="FEDCB1" w:themeFill="accent4" w:themeFillTint="7F"/>
      </w:tcPr>
    </w:tblStylePr>
    <w:tblStylePr w:type="band1Horz">
      <w:tblPr/>
      <w:tcPr>
        <w:shd w:val="clear" w:color="auto" w:fill="FEDCB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7F7" w:themeFill="accent5" w:themeFillTint="33"/>
    </w:tcPr>
    <w:tblStylePr w:type="firstRow">
      <w:rPr>
        <w:b/>
        <w:bCs/>
      </w:rPr>
      <w:tblPr/>
      <w:tcPr>
        <w:shd w:val="clear" w:color="auto" w:fill="EFEF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F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1A1A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1A1A1" w:themeFill="accent5" w:themeFillShade="BF"/>
      </w:tcPr>
    </w:tblStylePr>
    <w:tblStylePr w:type="band1Vert">
      <w:tblPr/>
      <w:tcPr>
        <w:shd w:val="clear" w:color="auto" w:fill="EBEBEB" w:themeFill="accent5" w:themeFillTint="7F"/>
      </w:tcPr>
    </w:tblStylePr>
    <w:tblStylePr w:type="band1Horz">
      <w:tblPr/>
      <w:tcPr>
        <w:shd w:val="clear" w:color="auto" w:fill="EBEB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6" w:themeFill="accent6" w:themeFillTint="33"/>
    </w:tcPr>
    <w:tblStylePr w:type="firstRow">
      <w:rPr>
        <w:b/>
        <w:bCs/>
      </w:rPr>
      <w:tblPr/>
      <w:tcPr>
        <w:shd w:val="clear" w:color="auto" w:fill="E6E6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6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383A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383AD" w:themeFill="accent6" w:themeFillShade="BF"/>
      </w:tcPr>
    </w:tblStylePr>
    <w:tblStylePr w:type="band1Vert">
      <w:tblPr/>
      <w:tcPr>
        <w:shd w:val="clear" w:color="auto" w:fill="E0E0EA" w:themeFill="accent6" w:themeFillTint="7F"/>
      </w:tcPr>
    </w:tblStylePr>
    <w:tblStylePr w:type="band1Horz">
      <w:tblPr/>
      <w:tcPr>
        <w:shd w:val="clear" w:color="auto" w:fill="E0E0E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1755" w:themeFill="accent2" w:themeFillShade="CC"/>
      </w:tcPr>
    </w:tblStylePr>
    <w:tblStylePr w:type="lastRow">
      <w:rPr>
        <w:b/>
        <w:bCs/>
        <w:color w:val="57175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1755" w:themeFill="accent2" w:themeFillShade="CC"/>
      </w:tcPr>
    </w:tblStylePr>
    <w:tblStylePr w:type="lastRow">
      <w:rPr>
        <w:b/>
        <w:bCs/>
        <w:color w:val="57175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7E2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1755" w:themeFill="accent2" w:themeFillShade="CC"/>
      </w:tcPr>
    </w:tblStylePr>
    <w:tblStylePr w:type="lastRow">
      <w:rPr>
        <w:b/>
        <w:bCs/>
        <w:color w:val="57175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B6EA" w:themeFill="accent2" w:themeFillTint="3F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EFE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9B1D" w:themeFill="accent4" w:themeFillShade="CC"/>
      </w:tcPr>
    </w:tblStylePr>
    <w:tblStylePr w:type="lastRow">
      <w:rPr>
        <w:b/>
        <w:bCs/>
        <w:color w:val="FC9B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CF2" w:themeFill="accent3" w:themeFillTint="3F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EF8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E678" w:themeFill="accent3" w:themeFillShade="CC"/>
      </w:tcPr>
    </w:tblStylePr>
    <w:tblStylePr w:type="lastRow">
      <w:rPr>
        <w:b/>
        <w:bCs/>
        <w:color w:val="F4E6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D8" w:themeFill="accent4" w:themeFillTint="3F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8FB5" w:themeFill="accent6" w:themeFillShade="CC"/>
      </w:tcPr>
    </w:tblStylePr>
    <w:tblStylePr w:type="lastRow">
      <w:rPr>
        <w:b/>
        <w:bCs/>
        <w:color w:val="8F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</w:tblPr>
    <w:tcPr>
      <w:shd w:val="clear" w:color="auto" w:fill="F8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ACAC" w:themeFill="accent5" w:themeFillShade="CC"/>
      </w:tcPr>
    </w:tblStylePr>
    <w:tblStylePr w:type="lastRow">
      <w:rPr>
        <w:b/>
        <w:bCs/>
        <w:color w:val="ACACA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F4" w:themeFill="accent6" w:themeFillTint="3F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6D1D6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1D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6D1D6B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1D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6D1D6B" w:themeColor="accent2"/>
        <w:left w:val="single" w:sz="4" w:space="0" w:color="6D1D6B" w:themeColor="accent2"/>
        <w:bottom w:val="single" w:sz="4" w:space="0" w:color="6D1D6B" w:themeColor="accent2"/>
        <w:right w:val="single" w:sz="4" w:space="0" w:color="6D1D6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1D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113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113F" w:themeColor="accent2" w:themeShade="99"/>
          <w:insideV w:val="nil"/>
        </w:tcBorders>
        <w:shd w:val="clear" w:color="auto" w:fill="41113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113F" w:themeFill="accent2" w:themeFillShade="99"/>
      </w:tcPr>
    </w:tblStylePr>
    <w:tblStylePr w:type="band1Vert">
      <w:tblPr/>
      <w:tcPr>
        <w:shd w:val="clear" w:color="auto" w:fill="DF89DD" w:themeFill="accent2" w:themeFillTint="66"/>
      </w:tcPr>
    </w:tblStylePr>
    <w:tblStylePr w:type="band1Horz">
      <w:tblPr/>
      <w:tcPr>
        <w:shd w:val="clear" w:color="auto" w:fill="D86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FDBB63" w:themeColor="accent4"/>
        <w:left w:val="single" w:sz="4" w:space="0" w:color="FBF6CD" w:themeColor="accent3"/>
        <w:bottom w:val="single" w:sz="4" w:space="0" w:color="FBF6CD" w:themeColor="accent3"/>
        <w:right w:val="single" w:sz="4" w:space="0" w:color="FBF6C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E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BB6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DD7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D723" w:themeColor="accent3" w:themeShade="99"/>
          <w:insideV w:val="nil"/>
        </w:tcBorders>
        <w:shd w:val="clear" w:color="auto" w:fill="EDD7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723" w:themeFill="accent3" w:themeFillShade="99"/>
      </w:tcPr>
    </w:tblStylePr>
    <w:tblStylePr w:type="band1Vert">
      <w:tblPr/>
      <w:tcPr>
        <w:shd w:val="clear" w:color="auto" w:fill="FDFBEA" w:themeFill="accent3" w:themeFillTint="66"/>
      </w:tcPr>
    </w:tblStylePr>
    <w:tblStylePr w:type="band1Horz">
      <w:tblPr/>
      <w:tcPr>
        <w:shd w:val="clear" w:color="auto" w:fill="FDFAE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FBF6CD" w:themeColor="accent3"/>
        <w:left w:val="single" w:sz="4" w:space="0" w:color="FDBB63" w:themeColor="accent4"/>
        <w:bottom w:val="single" w:sz="4" w:space="0" w:color="FDBB63" w:themeColor="accent4"/>
        <w:right w:val="single" w:sz="4" w:space="0" w:color="FDBB6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F6C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077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7702" w:themeColor="accent4" w:themeShade="99"/>
          <w:insideV w:val="nil"/>
        </w:tcBorders>
        <w:shd w:val="clear" w:color="auto" w:fill="D077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7702" w:themeFill="accent4" w:themeFillShade="99"/>
      </w:tcPr>
    </w:tblStylePr>
    <w:tblStylePr w:type="band1Vert">
      <w:tblPr/>
      <w:tcPr>
        <w:shd w:val="clear" w:color="auto" w:fill="FEE3C0" w:themeFill="accent4" w:themeFillTint="66"/>
      </w:tcPr>
    </w:tblStylePr>
    <w:tblStylePr w:type="band1Horz">
      <w:tblPr/>
      <w:tcPr>
        <w:shd w:val="clear" w:color="auto" w:fill="FEDCB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C1C1D6" w:themeColor="accent6"/>
        <w:left w:val="single" w:sz="4" w:space="0" w:color="D8D8D8" w:themeColor="accent5"/>
        <w:bottom w:val="single" w:sz="4" w:space="0" w:color="D8D8D8" w:themeColor="accent5"/>
        <w:right w:val="single" w:sz="4" w:space="0" w:color="D8D8D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C1D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818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8181" w:themeColor="accent5" w:themeShade="99"/>
          <w:insideV w:val="nil"/>
        </w:tcBorders>
        <w:shd w:val="clear" w:color="auto" w:fill="81818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8181" w:themeFill="accent5" w:themeFillShade="99"/>
      </w:tcPr>
    </w:tblStylePr>
    <w:tblStylePr w:type="band1Vert">
      <w:tblPr/>
      <w:tcPr>
        <w:shd w:val="clear" w:color="auto" w:fill="EFEFEF" w:themeFill="accent5" w:themeFillTint="66"/>
      </w:tcPr>
    </w:tblStylePr>
    <w:tblStylePr w:type="band1Horz">
      <w:tblPr/>
      <w:tcPr>
        <w:shd w:val="clear" w:color="auto" w:fill="EBEB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24" w:space="0" w:color="D8D8D8" w:themeColor="accent5"/>
        <w:left w:val="single" w:sz="4" w:space="0" w:color="C1C1D6" w:themeColor="accent6"/>
        <w:bottom w:val="single" w:sz="4" w:space="0" w:color="C1C1D6" w:themeColor="accent6"/>
        <w:right w:val="single" w:sz="4" w:space="0" w:color="C1C1D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D8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619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6192" w:themeColor="accent6" w:themeShade="99"/>
          <w:insideV w:val="nil"/>
        </w:tcBorders>
        <w:shd w:val="clear" w:color="auto" w:fill="61619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92" w:themeFill="accent6" w:themeFillShade="99"/>
      </w:tcPr>
    </w:tblStylePr>
    <w:tblStylePr w:type="band1Vert">
      <w:tblPr/>
      <w:tcPr>
        <w:shd w:val="clear" w:color="auto" w:fill="E6E6EE" w:themeFill="accent6" w:themeFillTint="66"/>
      </w:tcPr>
    </w:tblStylePr>
    <w:tblStylePr w:type="band1Horz">
      <w:tblPr/>
      <w:tcPr>
        <w:shd w:val="clear" w:color="auto" w:fill="E0E0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6D1D6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0E3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154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154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154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154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FBF6C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2B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2E2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2E2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FDBB6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C630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C940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C940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940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940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D8D8D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6B6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A1A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A1A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A1A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A1A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</w:tblPr>
    <w:tcPr>
      <w:shd w:val="clear" w:color="auto" w:fill="C1C1D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07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83A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83A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A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A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DF89DD" w:themeColor="accent2" w:themeTint="66"/>
        <w:left w:val="single" w:sz="4" w:space="0" w:color="DF89DD" w:themeColor="accent2" w:themeTint="66"/>
        <w:bottom w:val="single" w:sz="4" w:space="0" w:color="DF89DD" w:themeColor="accent2" w:themeTint="66"/>
        <w:right w:val="single" w:sz="4" w:space="0" w:color="DF89DD" w:themeColor="accent2" w:themeTint="66"/>
        <w:insideH w:val="single" w:sz="4" w:space="0" w:color="DF89DD" w:themeColor="accent2" w:themeTint="66"/>
        <w:insideV w:val="single" w:sz="4" w:space="0" w:color="DF89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4E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4E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FDFBEA" w:themeColor="accent3" w:themeTint="66"/>
        <w:left w:val="single" w:sz="4" w:space="0" w:color="FDFBEA" w:themeColor="accent3" w:themeTint="66"/>
        <w:bottom w:val="single" w:sz="4" w:space="0" w:color="FDFBEA" w:themeColor="accent3" w:themeTint="66"/>
        <w:right w:val="single" w:sz="4" w:space="0" w:color="FDFBEA" w:themeColor="accent3" w:themeTint="66"/>
        <w:insideH w:val="single" w:sz="4" w:space="0" w:color="FDFBEA" w:themeColor="accent3" w:themeTint="66"/>
        <w:insideV w:val="single" w:sz="4" w:space="0" w:color="FDFBE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CF9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F9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FEE3C0" w:themeColor="accent4" w:themeTint="66"/>
        <w:left w:val="single" w:sz="4" w:space="0" w:color="FEE3C0" w:themeColor="accent4" w:themeTint="66"/>
        <w:bottom w:val="single" w:sz="4" w:space="0" w:color="FEE3C0" w:themeColor="accent4" w:themeTint="66"/>
        <w:right w:val="single" w:sz="4" w:space="0" w:color="FEE3C0" w:themeColor="accent4" w:themeTint="66"/>
        <w:insideH w:val="single" w:sz="4" w:space="0" w:color="FEE3C0" w:themeColor="accent4" w:themeTint="66"/>
        <w:insideV w:val="single" w:sz="4" w:space="0" w:color="FEE3C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D5A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D5A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EFEFEF" w:themeColor="accent5" w:themeTint="66"/>
        <w:left w:val="single" w:sz="4" w:space="0" w:color="EFEFEF" w:themeColor="accent5" w:themeTint="66"/>
        <w:bottom w:val="single" w:sz="4" w:space="0" w:color="EFEFEF" w:themeColor="accent5" w:themeTint="66"/>
        <w:right w:val="single" w:sz="4" w:space="0" w:color="EFEFEF" w:themeColor="accent5" w:themeTint="66"/>
        <w:insideH w:val="single" w:sz="4" w:space="0" w:color="EFEFEF" w:themeColor="accent5" w:themeTint="66"/>
        <w:insideV w:val="single" w:sz="4" w:space="0" w:color="EFEF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E7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E7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Borders>
        <w:top w:val="single" w:sz="4" w:space="0" w:color="E6E6EE" w:themeColor="accent6" w:themeTint="66"/>
        <w:left w:val="single" w:sz="4" w:space="0" w:color="E6E6EE" w:themeColor="accent6" w:themeTint="66"/>
        <w:bottom w:val="single" w:sz="4" w:space="0" w:color="E6E6EE" w:themeColor="accent6" w:themeTint="66"/>
        <w:right w:val="single" w:sz="4" w:space="0" w:color="E6E6EE" w:themeColor="accent6" w:themeTint="66"/>
        <w:insideH w:val="single" w:sz="4" w:space="0" w:color="E6E6EE" w:themeColor="accent6" w:themeTint="66"/>
        <w:insideV w:val="single" w:sz="4" w:space="0" w:color="E6E6E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D9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D9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D04ECC" w:themeColor="accent2" w:themeTint="99"/>
        <w:bottom w:val="single" w:sz="2" w:space="0" w:color="D04ECC" w:themeColor="accent2" w:themeTint="99"/>
        <w:insideH w:val="single" w:sz="2" w:space="0" w:color="D04ECC" w:themeColor="accent2" w:themeTint="99"/>
        <w:insideV w:val="single" w:sz="2" w:space="0" w:color="D04E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4E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4E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FCF9E0" w:themeColor="accent3" w:themeTint="99"/>
        <w:bottom w:val="single" w:sz="2" w:space="0" w:color="FCF9E0" w:themeColor="accent3" w:themeTint="99"/>
        <w:insideH w:val="single" w:sz="2" w:space="0" w:color="FCF9E0" w:themeColor="accent3" w:themeTint="99"/>
        <w:insideV w:val="single" w:sz="2" w:space="0" w:color="FCF9E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F9E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F9E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FDD5A1" w:themeColor="accent4" w:themeTint="99"/>
        <w:bottom w:val="single" w:sz="2" w:space="0" w:color="FDD5A1" w:themeColor="accent4" w:themeTint="99"/>
        <w:insideH w:val="single" w:sz="2" w:space="0" w:color="FDD5A1" w:themeColor="accent4" w:themeTint="99"/>
        <w:insideV w:val="single" w:sz="2" w:space="0" w:color="FDD5A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D5A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D5A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E7E7E7" w:themeColor="accent5" w:themeTint="99"/>
        <w:bottom w:val="single" w:sz="2" w:space="0" w:color="E7E7E7" w:themeColor="accent5" w:themeTint="99"/>
        <w:insideH w:val="single" w:sz="2" w:space="0" w:color="E7E7E7" w:themeColor="accent5" w:themeTint="99"/>
        <w:insideV w:val="single" w:sz="2" w:space="0" w:color="E7E7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E7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E7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Borders>
        <w:top w:val="single" w:sz="2" w:space="0" w:color="D9D9E6" w:themeColor="accent6" w:themeTint="99"/>
        <w:bottom w:val="single" w:sz="2" w:space="0" w:color="D9D9E6" w:themeColor="accent6" w:themeTint="99"/>
        <w:insideH w:val="single" w:sz="2" w:space="0" w:color="D9D9E6" w:themeColor="accent6" w:themeTint="99"/>
        <w:insideV w:val="single" w:sz="2" w:space="0" w:color="D9D9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D9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D9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  <w:insideV w:val="single" w:sz="4" w:space="0" w:color="D04E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  <w:tblStylePr w:type="neCell">
      <w:tblPr/>
      <w:tcPr>
        <w:tcBorders>
          <w:bottom w:val="single" w:sz="4" w:space="0" w:color="D04ECC" w:themeColor="accent2" w:themeTint="99"/>
        </w:tcBorders>
      </w:tcPr>
    </w:tblStylePr>
    <w:tblStylePr w:type="nwCell">
      <w:tblPr/>
      <w:tcPr>
        <w:tcBorders>
          <w:bottom w:val="single" w:sz="4" w:space="0" w:color="D04ECC" w:themeColor="accent2" w:themeTint="99"/>
        </w:tcBorders>
      </w:tcPr>
    </w:tblStylePr>
    <w:tblStylePr w:type="seCell">
      <w:tblPr/>
      <w:tcPr>
        <w:tcBorders>
          <w:top w:val="single" w:sz="4" w:space="0" w:color="D04ECC" w:themeColor="accent2" w:themeTint="99"/>
        </w:tcBorders>
      </w:tcPr>
    </w:tblStylePr>
    <w:tblStylePr w:type="swCell">
      <w:tblPr/>
      <w:tcPr>
        <w:tcBorders>
          <w:top w:val="single" w:sz="4" w:space="0" w:color="D04E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  <w:insideV w:val="single" w:sz="4" w:space="0" w:color="FCF9E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  <w:tblStylePr w:type="neCell">
      <w:tblPr/>
      <w:tcPr>
        <w:tcBorders>
          <w:bottom w:val="single" w:sz="4" w:space="0" w:color="FCF9E0" w:themeColor="accent3" w:themeTint="99"/>
        </w:tcBorders>
      </w:tcPr>
    </w:tblStylePr>
    <w:tblStylePr w:type="nwCell">
      <w:tblPr/>
      <w:tcPr>
        <w:tcBorders>
          <w:bottom w:val="single" w:sz="4" w:space="0" w:color="FCF9E0" w:themeColor="accent3" w:themeTint="99"/>
        </w:tcBorders>
      </w:tcPr>
    </w:tblStylePr>
    <w:tblStylePr w:type="seCell">
      <w:tblPr/>
      <w:tcPr>
        <w:tcBorders>
          <w:top w:val="single" w:sz="4" w:space="0" w:color="FCF9E0" w:themeColor="accent3" w:themeTint="99"/>
        </w:tcBorders>
      </w:tcPr>
    </w:tblStylePr>
    <w:tblStylePr w:type="swCell">
      <w:tblPr/>
      <w:tcPr>
        <w:tcBorders>
          <w:top w:val="single" w:sz="4" w:space="0" w:color="FCF9E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  <w:insideV w:val="single" w:sz="4" w:space="0" w:color="FDD5A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  <w:tblStylePr w:type="neCell">
      <w:tblPr/>
      <w:tcPr>
        <w:tcBorders>
          <w:bottom w:val="single" w:sz="4" w:space="0" w:color="FDD5A1" w:themeColor="accent4" w:themeTint="99"/>
        </w:tcBorders>
      </w:tcPr>
    </w:tblStylePr>
    <w:tblStylePr w:type="nwCell">
      <w:tblPr/>
      <w:tcPr>
        <w:tcBorders>
          <w:bottom w:val="single" w:sz="4" w:space="0" w:color="FDD5A1" w:themeColor="accent4" w:themeTint="99"/>
        </w:tcBorders>
      </w:tcPr>
    </w:tblStylePr>
    <w:tblStylePr w:type="seCell">
      <w:tblPr/>
      <w:tcPr>
        <w:tcBorders>
          <w:top w:val="single" w:sz="4" w:space="0" w:color="FDD5A1" w:themeColor="accent4" w:themeTint="99"/>
        </w:tcBorders>
      </w:tcPr>
    </w:tblStylePr>
    <w:tblStylePr w:type="swCell">
      <w:tblPr/>
      <w:tcPr>
        <w:tcBorders>
          <w:top w:val="single" w:sz="4" w:space="0" w:color="FDD5A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  <w:insideV w:val="single" w:sz="4" w:space="0" w:color="E7E7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  <w:tblStylePr w:type="neCell">
      <w:tblPr/>
      <w:tcPr>
        <w:tcBorders>
          <w:bottom w:val="single" w:sz="4" w:space="0" w:color="E7E7E7" w:themeColor="accent5" w:themeTint="99"/>
        </w:tcBorders>
      </w:tcPr>
    </w:tblStylePr>
    <w:tblStylePr w:type="nwCell">
      <w:tblPr/>
      <w:tcPr>
        <w:tcBorders>
          <w:bottom w:val="single" w:sz="4" w:space="0" w:color="E7E7E7" w:themeColor="accent5" w:themeTint="99"/>
        </w:tcBorders>
      </w:tcPr>
    </w:tblStylePr>
    <w:tblStylePr w:type="seCell">
      <w:tblPr/>
      <w:tcPr>
        <w:tcBorders>
          <w:top w:val="single" w:sz="4" w:space="0" w:color="E7E7E7" w:themeColor="accent5" w:themeTint="99"/>
        </w:tcBorders>
      </w:tcPr>
    </w:tblStylePr>
    <w:tblStylePr w:type="swCell">
      <w:tblPr/>
      <w:tcPr>
        <w:tcBorders>
          <w:top w:val="single" w:sz="4" w:space="0" w:color="E7E7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  <w:insideV w:val="single" w:sz="4" w:space="0" w:color="D9D9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  <w:tblStylePr w:type="neCell">
      <w:tblPr/>
      <w:tcPr>
        <w:tcBorders>
          <w:bottom w:val="single" w:sz="4" w:space="0" w:color="D9D9E6" w:themeColor="accent6" w:themeTint="99"/>
        </w:tcBorders>
      </w:tcPr>
    </w:tblStylePr>
    <w:tblStylePr w:type="nwCell">
      <w:tblPr/>
      <w:tcPr>
        <w:tcBorders>
          <w:bottom w:val="single" w:sz="4" w:space="0" w:color="D9D9E6" w:themeColor="accent6" w:themeTint="99"/>
        </w:tcBorders>
      </w:tcPr>
    </w:tblStylePr>
    <w:tblStylePr w:type="seCell">
      <w:tblPr/>
      <w:tcPr>
        <w:tcBorders>
          <w:top w:val="single" w:sz="4" w:space="0" w:color="D9D9E6" w:themeColor="accent6" w:themeTint="99"/>
        </w:tcBorders>
      </w:tcPr>
    </w:tblStylePr>
    <w:tblStylePr w:type="swCell">
      <w:tblPr/>
      <w:tcPr>
        <w:tcBorders>
          <w:top w:val="single" w:sz="4" w:space="0" w:color="D9D9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  <w:insideV w:val="single" w:sz="4" w:space="0" w:color="D04E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D1D6B" w:themeColor="accent2"/>
          <w:left w:val="single" w:sz="4" w:space="0" w:color="6D1D6B" w:themeColor="accent2"/>
          <w:bottom w:val="single" w:sz="4" w:space="0" w:color="6D1D6B" w:themeColor="accent2"/>
          <w:right w:val="single" w:sz="4" w:space="0" w:color="6D1D6B" w:themeColor="accent2"/>
          <w:insideH w:val="nil"/>
          <w:insideV w:val="nil"/>
        </w:tcBorders>
        <w:shd w:val="clear" w:color="auto" w:fill="6D1D6B" w:themeFill="accent2"/>
      </w:tcPr>
    </w:tblStylePr>
    <w:tblStylePr w:type="lastRow">
      <w:rPr>
        <w:b/>
        <w:bCs/>
      </w:rPr>
      <w:tblPr/>
      <w:tcPr>
        <w:tcBorders>
          <w:top w:val="double" w:sz="4" w:space="0" w:color="6D1D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  <w:insideV w:val="single" w:sz="4" w:space="0" w:color="FCF9E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F6CD" w:themeColor="accent3"/>
          <w:left w:val="single" w:sz="4" w:space="0" w:color="FBF6CD" w:themeColor="accent3"/>
          <w:bottom w:val="single" w:sz="4" w:space="0" w:color="FBF6CD" w:themeColor="accent3"/>
          <w:right w:val="single" w:sz="4" w:space="0" w:color="FBF6CD" w:themeColor="accent3"/>
          <w:insideH w:val="nil"/>
          <w:insideV w:val="nil"/>
        </w:tcBorders>
        <w:shd w:val="clear" w:color="auto" w:fill="FBF6CD" w:themeFill="accent3"/>
      </w:tcPr>
    </w:tblStylePr>
    <w:tblStylePr w:type="lastRow">
      <w:rPr>
        <w:b/>
        <w:bCs/>
      </w:rPr>
      <w:tblPr/>
      <w:tcPr>
        <w:tcBorders>
          <w:top w:val="double" w:sz="4" w:space="0" w:color="FBF6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  <w:insideV w:val="single" w:sz="4" w:space="0" w:color="FDD5A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B63" w:themeColor="accent4"/>
          <w:left w:val="single" w:sz="4" w:space="0" w:color="FDBB63" w:themeColor="accent4"/>
          <w:bottom w:val="single" w:sz="4" w:space="0" w:color="FDBB63" w:themeColor="accent4"/>
          <w:right w:val="single" w:sz="4" w:space="0" w:color="FDBB63" w:themeColor="accent4"/>
          <w:insideH w:val="nil"/>
          <w:insideV w:val="nil"/>
        </w:tcBorders>
        <w:shd w:val="clear" w:color="auto" w:fill="FDBB63" w:themeFill="accent4"/>
      </w:tcPr>
    </w:tblStylePr>
    <w:tblStylePr w:type="lastRow">
      <w:rPr>
        <w:b/>
        <w:bCs/>
      </w:rPr>
      <w:tblPr/>
      <w:tcPr>
        <w:tcBorders>
          <w:top w:val="double" w:sz="4" w:space="0" w:color="FDBB6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  <w:insideV w:val="single" w:sz="4" w:space="0" w:color="E7E7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D8D8" w:themeColor="accent5"/>
          <w:left w:val="single" w:sz="4" w:space="0" w:color="D8D8D8" w:themeColor="accent5"/>
          <w:bottom w:val="single" w:sz="4" w:space="0" w:color="D8D8D8" w:themeColor="accent5"/>
          <w:right w:val="single" w:sz="4" w:space="0" w:color="D8D8D8" w:themeColor="accent5"/>
          <w:insideH w:val="nil"/>
          <w:insideV w:val="nil"/>
        </w:tcBorders>
        <w:shd w:val="clear" w:color="auto" w:fill="D8D8D8" w:themeFill="accent5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  <w:insideV w:val="single" w:sz="4" w:space="0" w:color="D9D9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C1D6" w:themeColor="accent6"/>
          <w:left w:val="single" w:sz="4" w:space="0" w:color="C1C1D6" w:themeColor="accent6"/>
          <w:bottom w:val="single" w:sz="4" w:space="0" w:color="C1C1D6" w:themeColor="accent6"/>
          <w:right w:val="single" w:sz="4" w:space="0" w:color="C1C1D6" w:themeColor="accent6"/>
          <w:insideH w:val="nil"/>
          <w:insideV w:val="nil"/>
        </w:tcBorders>
        <w:shd w:val="clear" w:color="auto" w:fill="C1C1D6" w:themeFill="accent6"/>
      </w:tcPr>
    </w:tblStylePr>
    <w:tblStylePr w:type="lastRow">
      <w:rPr>
        <w:b/>
        <w:bCs/>
      </w:rPr>
      <w:tblPr/>
      <w:tcPr>
        <w:tcBorders>
          <w:top w:val="double" w:sz="4" w:space="0" w:color="C1C1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4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1D6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D1D6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D1D6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D1D6B" w:themeFill="accent2"/>
      </w:tcPr>
    </w:tblStylePr>
    <w:tblStylePr w:type="band1Vert">
      <w:tblPr/>
      <w:tcPr>
        <w:shd w:val="clear" w:color="auto" w:fill="DF89DD" w:themeFill="accent2" w:themeFillTint="66"/>
      </w:tcPr>
    </w:tblStylePr>
    <w:tblStylePr w:type="band1Horz">
      <w:tblPr/>
      <w:tcPr>
        <w:shd w:val="clear" w:color="auto" w:fill="DF89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F6C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F6C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F6C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F6CD" w:themeFill="accent3"/>
      </w:tcPr>
    </w:tblStylePr>
    <w:tblStylePr w:type="band1Vert">
      <w:tblPr/>
      <w:tcPr>
        <w:shd w:val="clear" w:color="auto" w:fill="FDFBEA" w:themeFill="accent3" w:themeFillTint="66"/>
      </w:tcPr>
    </w:tblStylePr>
    <w:tblStylePr w:type="band1Horz">
      <w:tblPr/>
      <w:tcPr>
        <w:shd w:val="clear" w:color="auto" w:fill="FDFBE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B6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B6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B6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B63" w:themeFill="accent4"/>
      </w:tcPr>
    </w:tblStylePr>
    <w:tblStylePr w:type="band1Vert">
      <w:tblPr/>
      <w:tcPr>
        <w:shd w:val="clear" w:color="auto" w:fill="FEE3C0" w:themeFill="accent4" w:themeFillTint="66"/>
      </w:tcPr>
    </w:tblStylePr>
    <w:tblStylePr w:type="band1Horz">
      <w:tblPr/>
      <w:tcPr>
        <w:shd w:val="clear" w:color="auto" w:fill="FEE3C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D8D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D8D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D8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D8D8" w:themeFill="accent5"/>
      </w:tcPr>
    </w:tblStylePr>
    <w:tblStylePr w:type="band1Vert">
      <w:tblPr/>
      <w:tcPr>
        <w:shd w:val="clear" w:color="auto" w:fill="EFEFEF" w:themeFill="accent5" w:themeFillTint="66"/>
      </w:tcPr>
    </w:tblStylePr>
    <w:tblStylePr w:type="band1Horz">
      <w:tblPr/>
      <w:tcPr>
        <w:shd w:val="clear" w:color="auto" w:fill="EFEF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C1D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C1D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C1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C1D6" w:themeFill="accent6"/>
      </w:tcPr>
    </w:tblStylePr>
    <w:tblStylePr w:type="band1Vert">
      <w:tblPr/>
      <w:tcPr>
        <w:shd w:val="clear" w:color="auto" w:fill="E6E6EE" w:themeFill="accent6" w:themeFillTint="66"/>
      </w:tcPr>
    </w:tblStylePr>
    <w:tblStylePr w:type="band1Horz">
      <w:tblPr/>
      <w:tcPr>
        <w:shd w:val="clear" w:color="auto" w:fill="E6E6EE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51154F" w:themeColor="accent2" w:themeShade="BF"/>
    </w:rPr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  <w:insideV w:val="single" w:sz="4" w:space="0" w:color="D04E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4E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4E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F2E262" w:themeColor="accent3" w:themeShade="BF"/>
    </w:rPr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  <w:insideV w:val="single" w:sz="4" w:space="0" w:color="FCF9E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CF9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F9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FC940B" w:themeColor="accent4" w:themeShade="BF"/>
    </w:rPr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  <w:insideV w:val="single" w:sz="4" w:space="0" w:color="FDD5A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D5A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D5A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A1A1A1" w:themeColor="accent5" w:themeShade="BF"/>
    </w:rPr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  <w:insideV w:val="single" w:sz="4" w:space="0" w:color="E7E7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E7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7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8383AD" w:themeColor="accent6" w:themeShade="BF"/>
    </w:rPr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  <w:insideV w:val="single" w:sz="4" w:space="0" w:color="D9D9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51154F" w:themeColor="accent2" w:themeShade="BF"/>
    </w:rPr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  <w:insideV w:val="single" w:sz="4" w:space="0" w:color="D04E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  <w:tblStylePr w:type="neCell">
      <w:tblPr/>
      <w:tcPr>
        <w:tcBorders>
          <w:bottom w:val="single" w:sz="4" w:space="0" w:color="D04ECC" w:themeColor="accent2" w:themeTint="99"/>
        </w:tcBorders>
      </w:tcPr>
    </w:tblStylePr>
    <w:tblStylePr w:type="nwCell">
      <w:tblPr/>
      <w:tcPr>
        <w:tcBorders>
          <w:bottom w:val="single" w:sz="4" w:space="0" w:color="D04ECC" w:themeColor="accent2" w:themeTint="99"/>
        </w:tcBorders>
      </w:tcPr>
    </w:tblStylePr>
    <w:tblStylePr w:type="seCell">
      <w:tblPr/>
      <w:tcPr>
        <w:tcBorders>
          <w:top w:val="single" w:sz="4" w:space="0" w:color="D04ECC" w:themeColor="accent2" w:themeTint="99"/>
        </w:tcBorders>
      </w:tcPr>
    </w:tblStylePr>
    <w:tblStylePr w:type="swCell">
      <w:tblPr/>
      <w:tcPr>
        <w:tcBorders>
          <w:top w:val="single" w:sz="4" w:space="0" w:color="D04E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F2E262" w:themeColor="accent3" w:themeShade="BF"/>
    </w:rPr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  <w:insideV w:val="single" w:sz="4" w:space="0" w:color="FCF9E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  <w:tblStylePr w:type="neCell">
      <w:tblPr/>
      <w:tcPr>
        <w:tcBorders>
          <w:bottom w:val="single" w:sz="4" w:space="0" w:color="FCF9E0" w:themeColor="accent3" w:themeTint="99"/>
        </w:tcBorders>
      </w:tcPr>
    </w:tblStylePr>
    <w:tblStylePr w:type="nwCell">
      <w:tblPr/>
      <w:tcPr>
        <w:tcBorders>
          <w:bottom w:val="single" w:sz="4" w:space="0" w:color="FCF9E0" w:themeColor="accent3" w:themeTint="99"/>
        </w:tcBorders>
      </w:tcPr>
    </w:tblStylePr>
    <w:tblStylePr w:type="seCell">
      <w:tblPr/>
      <w:tcPr>
        <w:tcBorders>
          <w:top w:val="single" w:sz="4" w:space="0" w:color="FCF9E0" w:themeColor="accent3" w:themeTint="99"/>
        </w:tcBorders>
      </w:tcPr>
    </w:tblStylePr>
    <w:tblStylePr w:type="swCell">
      <w:tblPr/>
      <w:tcPr>
        <w:tcBorders>
          <w:top w:val="single" w:sz="4" w:space="0" w:color="FCF9E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FC940B" w:themeColor="accent4" w:themeShade="BF"/>
    </w:rPr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  <w:insideV w:val="single" w:sz="4" w:space="0" w:color="FDD5A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  <w:tblStylePr w:type="neCell">
      <w:tblPr/>
      <w:tcPr>
        <w:tcBorders>
          <w:bottom w:val="single" w:sz="4" w:space="0" w:color="FDD5A1" w:themeColor="accent4" w:themeTint="99"/>
        </w:tcBorders>
      </w:tcPr>
    </w:tblStylePr>
    <w:tblStylePr w:type="nwCell">
      <w:tblPr/>
      <w:tcPr>
        <w:tcBorders>
          <w:bottom w:val="single" w:sz="4" w:space="0" w:color="FDD5A1" w:themeColor="accent4" w:themeTint="99"/>
        </w:tcBorders>
      </w:tcPr>
    </w:tblStylePr>
    <w:tblStylePr w:type="seCell">
      <w:tblPr/>
      <w:tcPr>
        <w:tcBorders>
          <w:top w:val="single" w:sz="4" w:space="0" w:color="FDD5A1" w:themeColor="accent4" w:themeTint="99"/>
        </w:tcBorders>
      </w:tcPr>
    </w:tblStylePr>
    <w:tblStylePr w:type="swCell">
      <w:tblPr/>
      <w:tcPr>
        <w:tcBorders>
          <w:top w:val="single" w:sz="4" w:space="0" w:color="FDD5A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A1A1A1" w:themeColor="accent5" w:themeShade="BF"/>
    </w:rPr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  <w:insideV w:val="single" w:sz="4" w:space="0" w:color="E7E7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  <w:tblStylePr w:type="neCell">
      <w:tblPr/>
      <w:tcPr>
        <w:tcBorders>
          <w:bottom w:val="single" w:sz="4" w:space="0" w:color="E7E7E7" w:themeColor="accent5" w:themeTint="99"/>
        </w:tcBorders>
      </w:tcPr>
    </w:tblStylePr>
    <w:tblStylePr w:type="nwCell">
      <w:tblPr/>
      <w:tcPr>
        <w:tcBorders>
          <w:bottom w:val="single" w:sz="4" w:space="0" w:color="E7E7E7" w:themeColor="accent5" w:themeTint="99"/>
        </w:tcBorders>
      </w:tcPr>
    </w:tblStylePr>
    <w:tblStylePr w:type="seCell">
      <w:tblPr/>
      <w:tcPr>
        <w:tcBorders>
          <w:top w:val="single" w:sz="4" w:space="0" w:color="E7E7E7" w:themeColor="accent5" w:themeTint="99"/>
        </w:tcBorders>
      </w:tcPr>
    </w:tblStylePr>
    <w:tblStylePr w:type="swCell">
      <w:tblPr/>
      <w:tcPr>
        <w:tcBorders>
          <w:top w:val="single" w:sz="4" w:space="0" w:color="E7E7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8383AD" w:themeColor="accent6" w:themeShade="BF"/>
    </w:rPr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  <w:insideV w:val="single" w:sz="4" w:space="0" w:color="D9D9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  <w:tblStylePr w:type="neCell">
      <w:tblPr/>
      <w:tcPr>
        <w:tcBorders>
          <w:bottom w:val="single" w:sz="4" w:space="0" w:color="D9D9E6" w:themeColor="accent6" w:themeTint="99"/>
        </w:tcBorders>
      </w:tcPr>
    </w:tblStylePr>
    <w:tblStylePr w:type="nwCell">
      <w:tblPr/>
      <w:tcPr>
        <w:tcBorders>
          <w:bottom w:val="single" w:sz="4" w:space="0" w:color="D9D9E6" w:themeColor="accent6" w:themeTint="99"/>
        </w:tcBorders>
      </w:tcPr>
    </w:tblStylePr>
    <w:tblStylePr w:type="seCell">
      <w:tblPr/>
      <w:tcPr>
        <w:tcBorders>
          <w:top w:val="single" w:sz="4" w:space="0" w:color="D9D9E6" w:themeColor="accent6" w:themeTint="99"/>
        </w:tcBorders>
      </w:tcPr>
    </w:tblStylePr>
    <w:tblStylePr w:type="swCell">
      <w:tblPr/>
      <w:tcPr>
        <w:tcBorders>
          <w:top w:val="single" w:sz="4" w:space="0" w:color="D9D9E6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5F3C"/>
    <w:rPr>
      <w:rFonts w:ascii="Impact" w:hAnsi="Impact"/>
      <w:color w:val="FBF6CD" w:themeColor="accent3"/>
      <w:sz w:val="96"/>
      <w:szCs w:val="70"/>
    </w:rPr>
  </w:style>
  <w:style w:type="character" w:customStyle="1" w:styleId="Heading2Char">
    <w:name w:val="Heading 2 Char"/>
    <w:basedOn w:val="DefaultParagraphFont"/>
    <w:link w:val="Heading2"/>
    <w:uiPriority w:val="9"/>
    <w:rsid w:val="00104E63"/>
    <w:rPr>
      <w:rFonts w:ascii="Impact" w:hAnsi="Impact"/>
      <w:b/>
      <w:color w:val="6D1D6B" w:themeColor="accent2"/>
      <w:sz w:val="132"/>
      <w:szCs w:val="1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491347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48134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48134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49134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491347" w:themeColor="accent1" w:themeShade="80"/>
        <w:bottom w:val="single" w:sz="4" w:space="10" w:color="491347" w:themeColor="accent1" w:themeShade="80"/>
      </w:pBdr>
      <w:spacing w:before="360" w:after="360"/>
      <w:jc w:val="center"/>
    </w:pPr>
    <w:rPr>
      <w:i/>
      <w:iCs/>
      <w:color w:val="49134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49134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491347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6D1D6B" w:themeColor="accent2"/>
        <w:left w:val="single" w:sz="8" w:space="0" w:color="6D1D6B" w:themeColor="accent2"/>
        <w:bottom w:val="single" w:sz="8" w:space="0" w:color="6D1D6B" w:themeColor="accent2"/>
        <w:right w:val="single" w:sz="8" w:space="0" w:color="6D1D6B" w:themeColor="accent2"/>
        <w:insideH w:val="single" w:sz="8" w:space="0" w:color="6D1D6B" w:themeColor="accent2"/>
        <w:insideV w:val="single" w:sz="8" w:space="0" w:color="6D1D6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18" w:space="0" w:color="6D1D6B" w:themeColor="accent2"/>
          <w:right w:val="single" w:sz="8" w:space="0" w:color="6D1D6B" w:themeColor="accent2"/>
          <w:insideH w:val="nil"/>
          <w:insideV w:val="single" w:sz="8" w:space="0" w:color="6D1D6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  <w:insideH w:val="nil"/>
          <w:insideV w:val="single" w:sz="8" w:space="0" w:color="6D1D6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</w:tcPr>
    </w:tblStylePr>
    <w:tblStylePr w:type="band1Vert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  <w:shd w:val="clear" w:color="auto" w:fill="EBB6EA" w:themeFill="accent2" w:themeFillTint="3F"/>
      </w:tcPr>
    </w:tblStylePr>
    <w:tblStylePr w:type="band1Horz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  <w:insideV w:val="single" w:sz="8" w:space="0" w:color="6D1D6B" w:themeColor="accent2"/>
        </w:tcBorders>
        <w:shd w:val="clear" w:color="auto" w:fill="EBB6EA" w:themeFill="accent2" w:themeFillTint="3F"/>
      </w:tcPr>
    </w:tblStylePr>
    <w:tblStylePr w:type="band2Horz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  <w:insideV w:val="single" w:sz="8" w:space="0" w:color="6D1D6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FBF6CD" w:themeColor="accent3"/>
        <w:left w:val="single" w:sz="8" w:space="0" w:color="FBF6CD" w:themeColor="accent3"/>
        <w:bottom w:val="single" w:sz="8" w:space="0" w:color="FBF6CD" w:themeColor="accent3"/>
        <w:right w:val="single" w:sz="8" w:space="0" w:color="FBF6CD" w:themeColor="accent3"/>
        <w:insideH w:val="single" w:sz="8" w:space="0" w:color="FBF6CD" w:themeColor="accent3"/>
        <w:insideV w:val="single" w:sz="8" w:space="0" w:color="FBF6C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18" w:space="0" w:color="FBF6CD" w:themeColor="accent3"/>
          <w:right w:val="single" w:sz="8" w:space="0" w:color="FBF6CD" w:themeColor="accent3"/>
          <w:insideH w:val="nil"/>
          <w:insideV w:val="single" w:sz="8" w:space="0" w:color="FBF6C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  <w:insideH w:val="nil"/>
          <w:insideV w:val="single" w:sz="8" w:space="0" w:color="FBF6C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</w:tcPr>
    </w:tblStylePr>
    <w:tblStylePr w:type="band1Vert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  <w:shd w:val="clear" w:color="auto" w:fill="FEFCF2" w:themeFill="accent3" w:themeFillTint="3F"/>
      </w:tcPr>
    </w:tblStylePr>
    <w:tblStylePr w:type="band1Horz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  <w:insideV w:val="single" w:sz="8" w:space="0" w:color="FBF6CD" w:themeColor="accent3"/>
        </w:tcBorders>
        <w:shd w:val="clear" w:color="auto" w:fill="FEFCF2" w:themeFill="accent3" w:themeFillTint="3F"/>
      </w:tcPr>
    </w:tblStylePr>
    <w:tblStylePr w:type="band2Horz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  <w:insideV w:val="single" w:sz="8" w:space="0" w:color="FBF6C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FDBB63" w:themeColor="accent4"/>
        <w:left w:val="single" w:sz="8" w:space="0" w:color="FDBB63" w:themeColor="accent4"/>
        <w:bottom w:val="single" w:sz="8" w:space="0" w:color="FDBB63" w:themeColor="accent4"/>
        <w:right w:val="single" w:sz="8" w:space="0" w:color="FDBB63" w:themeColor="accent4"/>
        <w:insideH w:val="single" w:sz="8" w:space="0" w:color="FDBB63" w:themeColor="accent4"/>
        <w:insideV w:val="single" w:sz="8" w:space="0" w:color="FDBB6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18" w:space="0" w:color="FDBB63" w:themeColor="accent4"/>
          <w:right w:val="single" w:sz="8" w:space="0" w:color="FDBB63" w:themeColor="accent4"/>
          <w:insideH w:val="nil"/>
          <w:insideV w:val="single" w:sz="8" w:space="0" w:color="FDBB6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  <w:insideH w:val="nil"/>
          <w:insideV w:val="single" w:sz="8" w:space="0" w:color="FDBB6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</w:tcPr>
    </w:tblStylePr>
    <w:tblStylePr w:type="band1Vert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  <w:shd w:val="clear" w:color="auto" w:fill="FEEDD8" w:themeFill="accent4" w:themeFillTint="3F"/>
      </w:tcPr>
    </w:tblStylePr>
    <w:tblStylePr w:type="band1Horz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  <w:insideV w:val="single" w:sz="8" w:space="0" w:color="FDBB63" w:themeColor="accent4"/>
        </w:tcBorders>
        <w:shd w:val="clear" w:color="auto" w:fill="FEEDD8" w:themeFill="accent4" w:themeFillTint="3F"/>
      </w:tcPr>
    </w:tblStylePr>
    <w:tblStylePr w:type="band2Horz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  <w:insideV w:val="single" w:sz="8" w:space="0" w:color="FDBB6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  <w:insideH w:val="single" w:sz="8" w:space="0" w:color="D8D8D8" w:themeColor="accent5"/>
        <w:insideV w:val="single" w:sz="8" w:space="0" w:color="D8D8D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18" w:space="0" w:color="D8D8D8" w:themeColor="accent5"/>
          <w:right w:val="single" w:sz="8" w:space="0" w:color="D8D8D8" w:themeColor="accent5"/>
          <w:insideH w:val="nil"/>
          <w:insideV w:val="single" w:sz="8" w:space="0" w:color="D8D8D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  <w:insideH w:val="nil"/>
          <w:insideV w:val="single" w:sz="8" w:space="0" w:color="D8D8D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</w:tcPr>
    </w:tblStylePr>
    <w:tblStylePr w:type="band1Vert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  <w:shd w:val="clear" w:color="auto" w:fill="F5F5F5" w:themeFill="accent5" w:themeFillTint="3F"/>
      </w:tcPr>
    </w:tblStylePr>
    <w:tblStylePr w:type="band1Horz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  <w:insideV w:val="single" w:sz="8" w:space="0" w:color="D8D8D8" w:themeColor="accent5"/>
        </w:tcBorders>
        <w:shd w:val="clear" w:color="auto" w:fill="F5F5F5" w:themeFill="accent5" w:themeFillTint="3F"/>
      </w:tcPr>
    </w:tblStylePr>
    <w:tblStylePr w:type="band2Horz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  <w:insideV w:val="single" w:sz="8" w:space="0" w:color="D8D8D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Borders>
        <w:top w:val="single" w:sz="8" w:space="0" w:color="C1C1D6" w:themeColor="accent6"/>
        <w:left w:val="single" w:sz="8" w:space="0" w:color="C1C1D6" w:themeColor="accent6"/>
        <w:bottom w:val="single" w:sz="8" w:space="0" w:color="C1C1D6" w:themeColor="accent6"/>
        <w:right w:val="single" w:sz="8" w:space="0" w:color="C1C1D6" w:themeColor="accent6"/>
        <w:insideH w:val="single" w:sz="8" w:space="0" w:color="C1C1D6" w:themeColor="accent6"/>
        <w:insideV w:val="single" w:sz="8" w:space="0" w:color="C1C1D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18" w:space="0" w:color="C1C1D6" w:themeColor="accent6"/>
          <w:right w:val="single" w:sz="8" w:space="0" w:color="C1C1D6" w:themeColor="accent6"/>
          <w:insideH w:val="nil"/>
          <w:insideV w:val="single" w:sz="8" w:space="0" w:color="C1C1D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  <w:insideH w:val="nil"/>
          <w:insideV w:val="single" w:sz="8" w:space="0" w:color="C1C1D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</w:tcPr>
    </w:tblStylePr>
    <w:tblStylePr w:type="band1Vert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  <w:shd w:val="clear" w:color="auto" w:fill="EFEFF4" w:themeFill="accent6" w:themeFillTint="3F"/>
      </w:tcPr>
    </w:tblStylePr>
    <w:tblStylePr w:type="band1Horz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  <w:insideV w:val="single" w:sz="8" w:space="0" w:color="C1C1D6" w:themeColor="accent6"/>
        </w:tcBorders>
        <w:shd w:val="clear" w:color="auto" w:fill="EFEFF4" w:themeFill="accent6" w:themeFillTint="3F"/>
      </w:tcPr>
    </w:tblStylePr>
    <w:tblStylePr w:type="band2Horz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  <w:insideV w:val="single" w:sz="8" w:space="0" w:color="C1C1D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6D1D6B" w:themeColor="accent2"/>
        <w:left w:val="single" w:sz="8" w:space="0" w:color="6D1D6B" w:themeColor="accent2"/>
        <w:bottom w:val="single" w:sz="8" w:space="0" w:color="6D1D6B" w:themeColor="accent2"/>
        <w:right w:val="single" w:sz="8" w:space="0" w:color="6D1D6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1D6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</w:tcPr>
    </w:tblStylePr>
    <w:tblStylePr w:type="band1Horz">
      <w:tblPr/>
      <w:tcPr>
        <w:tcBorders>
          <w:top w:val="single" w:sz="8" w:space="0" w:color="6D1D6B" w:themeColor="accent2"/>
          <w:left w:val="single" w:sz="8" w:space="0" w:color="6D1D6B" w:themeColor="accent2"/>
          <w:bottom w:val="single" w:sz="8" w:space="0" w:color="6D1D6B" w:themeColor="accent2"/>
          <w:right w:val="single" w:sz="8" w:space="0" w:color="6D1D6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FBF6CD" w:themeColor="accent3"/>
        <w:left w:val="single" w:sz="8" w:space="0" w:color="FBF6CD" w:themeColor="accent3"/>
        <w:bottom w:val="single" w:sz="8" w:space="0" w:color="FBF6CD" w:themeColor="accent3"/>
        <w:right w:val="single" w:sz="8" w:space="0" w:color="FBF6C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F6C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</w:tcPr>
    </w:tblStylePr>
    <w:tblStylePr w:type="band1Horz">
      <w:tblPr/>
      <w:tcPr>
        <w:tcBorders>
          <w:top w:val="single" w:sz="8" w:space="0" w:color="FBF6CD" w:themeColor="accent3"/>
          <w:left w:val="single" w:sz="8" w:space="0" w:color="FBF6CD" w:themeColor="accent3"/>
          <w:bottom w:val="single" w:sz="8" w:space="0" w:color="FBF6CD" w:themeColor="accent3"/>
          <w:right w:val="single" w:sz="8" w:space="0" w:color="FBF6C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FDBB63" w:themeColor="accent4"/>
        <w:left w:val="single" w:sz="8" w:space="0" w:color="FDBB63" w:themeColor="accent4"/>
        <w:bottom w:val="single" w:sz="8" w:space="0" w:color="FDBB63" w:themeColor="accent4"/>
        <w:right w:val="single" w:sz="8" w:space="0" w:color="FDBB6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BB6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</w:tcPr>
    </w:tblStylePr>
    <w:tblStylePr w:type="band1Horz">
      <w:tblPr/>
      <w:tcPr>
        <w:tcBorders>
          <w:top w:val="single" w:sz="8" w:space="0" w:color="FDBB63" w:themeColor="accent4"/>
          <w:left w:val="single" w:sz="8" w:space="0" w:color="FDBB63" w:themeColor="accent4"/>
          <w:bottom w:val="single" w:sz="8" w:space="0" w:color="FDBB63" w:themeColor="accent4"/>
          <w:right w:val="single" w:sz="8" w:space="0" w:color="FDBB6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D8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</w:tcPr>
    </w:tblStylePr>
    <w:tblStylePr w:type="band1Horz">
      <w:tblPr/>
      <w:tcPr>
        <w:tcBorders>
          <w:top w:val="single" w:sz="8" w:space="0" w:color="D8D8D8" w:themeColor="accent5"/>
          <w:left w:val="single" w:sz="8" w:space="0" w:color="D8D8D8" w:themeColor="accent5"/>
          <w:bottom w:val="single" w:sz="8" w:space="0" w:color="D8D8D8" w:themeColor="accent5"/>
          <w:right w:val="single" w:sz="8" w:space="0" w:color="D8D8D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Borders>
        <w:top w:val="single" w:sz="8" w:space="0" w:color="C1C1D6" w:themeColor="accent6"/>
        <w:left w:val="single" w:sz="8" w:space="0" w:color="C1C1D6" w:themeColor="accent6"/>
        <w:bottom w:val="single" w:sz="8" w:space="0" w:color="C1C1D6" w:themeColor="accent6"/>
        <w:right w:val="single" w:sz="8" w:space="0" w:color="C1C1D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C1D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</w:tcPr>
    </w:tblStylePr>
    <w:tblStylePr w:type="band1Horz">
      <w:tblPr/>
      <w:tcPr>
        <w:tcBorders>
          <w:top w:val="single" w:sz="8" w:space="0" w:color="C1C1D6" w:themeColor="accent6"/>
          <w:left w:val="single" w:sz="8" w:space="0" w:color="C1C1D6" w:themeColor="accent6"/>
          <w:bottom w:val="single" w:sz="8" w:space="0" w:color="C1C1D6" w:themeColor="accent6"/>
          <w:right w:val="single" w:sz="8" w:space="0" w:color="C1C1D6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51154F" w:themeColor="accent2" w:themeShade="BF"/>
    </w:rPr>
    <w:tblPr>
      <w:tblStyleRowBandSize w:val="1"/>
      <w:tblStyleColBandSize w:val="1"/>
      <w:tblBorders>
        <w:top w:val="single" w:sz="8" w:space="0" w:color="6D1D6B" w:themeColor="accent2"/>
        <w:bottom w:val="single" w:sz="8" w:space="0" w:color="6D1D6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1D6B" w:themeColor="accent2"/>
          <w:left w:val="nil"/>
          <w:bottom w:val="single" w:sz="8" w:space="0" w:color="6D1D6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1D6B" w:themeColor="accent2"/>
          <w:left w:val="nil"/>
          <w:bottom w:val="single" w:sz="8" w:space="0" w:color="6D1D6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6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B6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F2E262" w:themeColor="accent3" w:themeShade="BF"/>
    </w:rPr>
    <w:tblPr>
      <w:tblStyleRowBandSize w:val="1"/>
      <w:tblStyleColBandSize w:val="1"/>
      <w:tblBorders>
        <w:top w:val="single" w:sz="8" w:space="0" w:color="FBF6CD" w:themeColor="accent3"/>
        <w:bottom w:val="single" w:sz="8" w:space="0" w:color="FBF6C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F6CD" w:themeColor="accent3"/>
          <w:left w:val="nil"/>
          <w:bottom w:val="single" w:sz="8" w:space="0" w:color="FBF6C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F6CD" w:themeColor="accent3"/>
          <w:left w:val="nil"/>
          <w:bottom w:val="single" w:sz="8" w:space="0" w:color="FBF6C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C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CF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FC940B" w:themeColor="accent4" w:themeShade="BF"/>
    </w:rPr>
    <w:tblPr>
      <w:tblStyleRowBandSize w:val="1"/>
      <w:tblStyleColBandSize w:val="1"/>
      <w:tblBorders>
        <w:top w:val="single" w:sz="8" w:space="0" w:color="FDBB63" w:themeColor="accent4"/>
        <w:bottom w:val="single" w:sz="8" w:space="0" w:color="FDBB6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B63" w:themeColor="accent4"/>
          <w:left w:val="nil"/>
          <w:bottom w:val="single" w:sz="8" w:space="0" w:color="FDBB6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B63" w:themeColor="accent4"/>
          <w:left w:val="nil"/>
          <w:bottom w:val="single" w:sz="8" w:space="0" w:color="FDBB6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A1A1A1" w:themeColor="accent5" w:themeShade="BF"/>
    </w:rPr>
    <w:tblPr>
      <w:tblStyleRowBandSize w:val="1"/>
      <w:tblStyleColBandSize w:val="1"/>
      <w:tblBorders>
        <w:top w:val="single" w:sz="8" w:space="0" w:color="D8D8D8" w:themeColor="accent5"/>
        <w:bottom w:val="single" w:sz="8" w:space="0" w:color="D8D8D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D8D8" w:themeColor="accent5"/>
          <w:left w:val="nil"/>
          <w:bottom w:val="single" w:sz="8" w:space="0" w:color="D8D8D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D8D8" w:themeColor="accent5"/>
          <w:left w:val="nil"/>
          <w:bottom w:val="single" w:sz="8" w:space="0" w:color="D8D8D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8383AD" w:themeColor="accent6" w:themeShade="BF"/>
    </w:rPr>
    <w:tblPr>
      <w:tblStyleRowBandSize w:val="1"/>
      <w:tblStyleColBandSize w:val="1"/>
      <w:tblBorders>
        <w:top w:val="single" w:sz="8" w:space="0" w:color="C1C1D6" w:themeColor="accent6"/>
        <w:bottom w:val="single" w:sz="8" w:space="0" w:color="C1C1D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C1D6" w:themeColor="accent6"/>
          <w:left w:val="nil"/>
          <w:bottom w:val="single" w:sz="8" w:space="0" w:color="C1C1D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C1D6" w:themeColor="accent6"/>
          <w:left w:val="nil"/>
          <w:bottom w:val="single" w:sz="8" w:space="0" w:color="C1C1D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F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4E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4E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F9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F9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D5A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D5A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E7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E7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D9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D04ECC" w:themeColor="accent2" w:themeTint="99"/>
        <w:bottom w:val="single" w:sz="4" w:space="0" w:color="D04ECC" w:themeColor="accent2" w:themeTint="99"/>
        <w:insideH w:val="single" w:sz="4" w:space="0" w:color="D04E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FCF9E0" w:themeColor="accent3" w:themeTint="99"/>
        <w:bottom w:val="single" w:sz="4" w:space="0" w:color="FCF9E0" w:themeColor="accent3" w:themeTint="99"/>
        <w:insideH w:val="single" w:sz="4" w:space="0" w:color="FCF9E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FDD5A1" w:themeColor="accent4" w:themeTint="99"/>
        <w:bottom w:val="single" w:sz="4" w:space="0" w:color="FDD5A1" w:themeColor="accent4" w:themeTint="99"/>
        <w:insideH w:val="single" w:sz="4" w:space="0" w:color="FDD5A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E7E7E7" w:themeColor="accent5" w:themeTint="99"/>
        <w:bottom w:val="single" w:sz="4" w:space="0" w:color="E7E7E7" w:themeColor="accent5" w:themeTint="99"/>
        <w:insideH w:val="single" w:sz="4" w:space="0" w:color="E7E7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Borders>
        <w:top w:val="single" w:sz="4" w:space="0" w:color="D9D9E6" w:themeColor="accent6" w:themeTint="99"/>
        <w:bottom w:val="single" w:sz="4" w:space="0" w:color="D9D9E6" w:themeColor="accent6" w:themeTint="99"/>
        <w:insideH w:val="single" w:sz="4" w:space="0" w:color="D9D9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6D1D6B" w:themeColor="accent2"/>
        <w:left w:val="single" w:sz="4" w:space="0" w:color="6D1D6B" w:themeColor="accent2"/>
        <w:bottom w:val="single" w:sz="4" w:space="0" w:color="6D1D6B" w:themeColor="accent2"/>
        <w:right w:val="single" w:sz="4" w:space="0" w:color="6D1D6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D1D6B" w:themeFill="accent2"/>
      </w:tcPr>
    </w:tblStylePr>
    <w:tblStylePr w:type="lastRow">
      <w:rPr>
        <w:b/>
        <w:bCs/>
      </w:rPr>
      <w:tblPr/>
      <w:tcPr>
        <w:tcBorders>
          <w:top w:val="double" w:sz="4" w:space="0" w:color="6D1D6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D1D6B" w:themeColor="accent2"/>
          <w:right w:val="single" w:sz="4" w:space="0" w:color="6D1D6B" w:themeColor="accent2"/>
        </w:tcBorders>
      </w:tcPr>
    </w:tblStylePr>
    <w:tblStylePr w:type="band1Horz">
      <w:tblPr/>
      <w:tcPr>
        <w:tcBorders>
          <w:top w:val="single" w:sz="4" w:space="0" w:color="6D1D6B" w:themeColor="accent2"/>
          <w:bottom w:val="single" w:sz="4" w:space="0" w:color="6D1D6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D1D6B" w:themeColor="accent2"/>
          <w:left w:val="nil"/>
        </w:tcBorders>
      </w:tcPr>
    </w:tblStylePr>
    <w:tblStylePr w:type="swCell">
      <w:tblPr/>
      <w:tcPr>
        <w:tcBorders>
          <w:top w:val="double" w:sz="4" w:space="0" w:color="6D1D6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FBF6CD" w:themeColor="accent3"/>
        <w:left w:val="single" w:sz="4" w:space="0" w:color="FBF6CD" w:themeColor="accent3"/>
        <w:bottom w:val="single" w:sz="4" w:space="0" w:color="FBF6CD" w:themeColor="accent3"/>
        <w:right w:val="single" w:sz="4" w:space="0" w:color="FBF6C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F6CD" w:themeFill="accent3"/>
      </w:tcPr>
    </w:tblStylePr>
    <w:tblStylePr w:type="lastRow">
      <w:rPr>
        <w:b/>
        <w:bCs/>
      </w:rPr>
      <w:tblPr/>
      <w:tcPr>
        <w:tcBorders>
          <w:top w:val="double" w:sz="4" w:space="0" w:color="FBF6C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F6CD" w:themeColor="accent3"/>
          <w:right w:val="single" w:sz="4" w:space="0" w:color="FBF6CD" w:themeColor="accent3"/>
        </w:tcBorders>
      </w:tcPr>
    </w:tblStylePr>
    <w:tblStylePr w:type="band1Horz">
      <w:tblPr/>
      <w:tcPr>
        <w:tcBorders>
          <w:top w:val="single" w:sz="4" w:space="0" w:color="FBF6CD" w:themeColor="accent3"/>
          <w:bottom w:val="single" w:sz="4" w:space="0" w:color="FBF6C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F6CD" w:themeColor="accent3"/>
          <w:left w:val="nil"/>
        </w:tcBorders>
      </w:tcPr>
    </w:tblStylePr>
    <w:tblStylePr w:type="swCell">
      <w:tblPr/>
      <w:tcPr>
        <w:tcBorders>
          <w:top w:val="double" w:sz="4" w:space="0" w:color="FBF6C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FDBB63" w:themeColor="accent4"/>
        <w:left w:val="single" w:sz="4" w:space="0" w:color="FDBB63" w:themeColor="accent4"/>
        <w:bottom w:val="single" w:sz="4" w:space="0" w:color="FDBB63" w:themeColor="accent4"/>
        <w:right w:val="single" w:sz="4" w:space="0" w:color="FDBB6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BB63" w:themeFill="accent4"/>
      </w:tcPr>
    </w:tblStylePr>
    <w:tblStylePr w:type="lastRow">
      <w:rPr>
        <w:b/>
        <w:bCs/>
      </w:rPr>
      <w:tblPr/>
      <w:tcPr>
        <w:tcBorders>
          <w:top w:val="double" w:sz="4" w:space="0" w:color="FDBB6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DBB63" w:themeColor="accent4"/>
          <w:right w:val="single" w:sz="4" w:space="0" w:color="FDBB63" w:themeColor="accent4"/>
        </w:tcBorders>
      </w:tcPr>
    </w:tblStylePr>
    <w:tblStylePr w:type="band1Horz">
      <w:tblPr/>
      <w:tcPr>
        <w:tcBorders>
          <w:top w:val="single" w:sz="4" w:space="0" w:color="FDBB63" w:themeColor="accent4"/>
          <w:bottom w:val="single" w:sz="4" w:space="0" w:color="FDBB6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DBB63" w:themeColor="accent4"/>
          <w:left w:val="nil"/>
        </w:tcBorders>
      </w:tcPr>
    </w:tblStylePr>
    <w:tblStylePr w:type="swCell">
      <w:tblPr/>
      <w:tcPr>
        <w:tcBorders>
          <w:top w:val="double" w:sz="4" w:space="0" w:color="FDBB6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D8D8D8" w:themeColor="accent5"/>
        <w:left w:val="single" w:sz="4" w:space="0" w:color="D8D8D8" w:themeColor="accent5"/>
        <w:bottom w:val="single" w:sz="4" w:space="0" w:color="D8D8D8" w:themeColor="accent5"/>
        <w:right w:val="single" w:sz="4" w:space="0" w:color="D8D8D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D8D8" w:themeFill="accent5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D8D8" w:themeColor="accent5"/>
          <w:right w:val="single" w:sz="4" w:space="0" w:color="D8D8D8" w:themeColor="accent5"/>
        </w:tcBorders>
      </w:tcPr>
    </w:tblStylePr>
    <w:tblStylePr w:type="band1Horz">
      <w:tblPr/>
      <w:tcPr>
        <w:tcBorders>
          <w:top w:val="single" w:sz="4" w:space="0" w:color="D8D8D8" w:themeColor="accent5"/>
          <w:bottom w:val="single" w:sz="4" w:space="0" w:color="D8D8D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D8D8" w:themeColor="accent5"/>
          <w:left w:val="nil"/>
        </w:tcBorders>
      </w:tcPr>
    </w:tblStylePr>
    <w:tblStylePr w:type="swCell">
      <w:tblPr/>
      <w:tcPr>
        <w:tcBorders>
          <w:top w:val="double" w:sz="4" w:space="0" w:color="D8D8D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Borders>
        <w:top w:val="single" w:sz="4" w:space="0" w:color="C1C1D6" w:themeColor="accent6"/>
        <w:left w:val="single" w:sz="4" w:space="0" w:color="C1C1D6" w:themeColor="accent6"/>
        <w:bottom w:val="single" w:sz="4" w:space="0" w:color="C1C1D6" w:themeColor="accent6"/>
        <w:right w:val="single" w:sz="4" w:space="0" w:color="C1C1D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C1D6" w:themeFill="accent6"/>
      </w:tcPr>
    </w:tblStylePr>
    <w:tblStylePr w:type="lastRow">
      <w:rPr>
        <w:b/>
        <w:bCs/>
      </w:rPr>
      <w:tblPr/>
      <w:tcPr>
        <w:tcBorders>
          <w:top w:val="double" w:sz="4" w:space="0" w:color="C1C1D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C1D6" w:themeColor="accent6"/>
          <w:right w:val="single" w:sz="4" w:space="0" w:color="C1C1D6" w:themeColor="accent6"/>
        </w:tcBorders>
      </w:tcPr>
    </w:tblStylePr>
    <w:tblStylePr w:type="band1Horz">
      <w:tblPr/>
      <w:tcPr>
        <w:tcBorders>
          <w:top w:val="single" w:sz="4" w:space="0" w:color="C1C1D6" w:themeColor="accent6"/>
          <w:bottom w:val="single" w:sz="4" w:space="0" w:color="C1C1D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C1D6" w:themeColor="accent6"/>
          <w:left w:val="nil"/>
        </w:tcBorders>
      </w:tcPr>
    </w:tblStylePr>
    <w:tblStylePr w:type="swCell">
      <w:tblPr/>
      <w:tcPr>
        <w:tcBorders>
          <w:top w:val="double" w:sz="4" w:space="0" w:color="C1C1D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04ECC" w:themeColor="accent2" w:themeTint="99"/>
        <w:left w:val="single" w:sz="4" w:space="0" w:color="D04ECC" w:themeColor="accent2" w:themeTint="99"/>
        <w:bottom w:val="single" w:sz="4" w:space="0" w:color="D04ECC" w:themeColor="accent2" w:themeTint="99"/>
        <w:right w:val="single" w:sz="4" w:space="0" w:color="D04ECC" w:themeColor="accent2" w:themeTint="99"/>
        <w:insideH w:val="single" w:sz="4" w:space="0" w:color="D04E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D1D6B" w:themeColor="accent2"/>
          <w:left w:val="single" w:sz="4" w:space="0" w:color="6D1D6B" w:themeColor="accent2"/>
          <w:bottom w:val="single" w:sz="4" w:space="0" w:color="6D1D6B" w:themeColor="accent2"/>
          <w:right w:val="single" w:sz="4" w:space="0" w:color="6D1D6B" w:themeColor="accent2"/>
          <w:insideH w:val="nil"/>
        </w:tcBorders>
        <w:shd w:val="clear" w:color="auto" w:fill="6D1D6B" w:themeFill="accent2"/>
      </w:tcPr>
    </w:tblStylePr>
    <w:tblStylePr w:type="lastRow">
      <w:rPr>
        <w:b/>
        <w:bCs/>
      </w:rPr>
      <w:tblPr/>
      <w:tcPr>
        <w:tcBorders>
          <w:top w:val="double" w:sz="4" w:space="0" w:color="D04E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FCF9E0" w:themeColor="accent3" w:themeTint="99"/>
        <w:left w:val="single" w:sz="4" w:space="0" w:color="FCF9E0" w:themeColor="accent3" w:themeTint="99"/>
        <w:bottom w:val="single" w:sz="4" w:space="0" w:color="FCF9E0" w:themeColor="accent3" w:themeTint="99"/>
        <w:right w:val="single" w:sz="4" w:space="0" w:color="FCF9E0" w:themeColor="accent3" w:themeTint="99"/>
        <w:insideH w:val="single" w:sz="4" w:space="0" w:color="FCF9E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F6CD" w:themeColor="accent3"/>
          <w:left w:val="single" w:sz="4" w:space="0" w:color="FBF6CD" w:themeColor="accent3"/>
          <w:bottom w:val="single" w:sz="4" w:space="0" w:color="FBF6CD" w:themeColor="accent3"/>
          <w:right w:val="single" w:sz="4" w:space="0" w:color="FBF6CD" w:themeColor="accent3"/>
          <w:insideH w:val="nil"/>
        </w:tcBorders>
        <w:shd w:val="clear" w:color="auto" w:fill="FBF6CD" w:themeFill="accent3"/>
      </w:tcPr>
    </w:tblStylePr>
    <w:tblStylePr w:type="lastRow">
      <w:rPr>
        <w:b/>
        <w:bCs/>
      </w:rPr>
      <w:tblPr/>
      <w:tcPr>
        <w:tcBorders>
          <w:top w:val="double" w:sz="4" w:space="0" w:color="FCF9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FDD5A1" w:themeColor="accent4" w:themeTint="99"/>
        <w:left w:val="single" w:sz="4" w:space="0" w:color="FDD5A1" w:themeColor="accent4" w:themeTint="99"/>
        <w:bottom w:val="single" w:sz="4" w:space="0" w:color="FDD5A1" w:themeColor="accent4" w:themeTint="99"/>
        <w:right w:val="single" w:sz="4" w:space="0" w:color="FDD5A1" w:themeColor="accent4" w:themeTint="99"/>
        <w:insideH w:val="single" w:sz="4" w:space="0" w:color="FDD5A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B63" w:themeColor="accent4"/>
          <w:left w:val="single" w:sz="4" w:space="0" w:color="FDBB63" w:themeColor="accent4"/>
          <w:bottom w:val="single" w:sz="4" w:space="0" w:color="FDBB63" w:themeColor="accent4"/>
          <w:right w:val="single" w:sz="4" w:space="0" w:color="FDBB63" w:themeColor="accent4"/>
          <w:insideH w:val="nil"/>
        </w:tcBorders>
        <w:shd w:val="clear" w:color="auto" w:fill="FDBB63" w:themeFill="accent4"/>
      </w:tcPr>
    </w:tblStylePr>
    <w:tblStylePr w:type="lastRow">
      <w:rPr>
        <w:b/>
        <w:bCs/>
      </w:rPr>
      <w:tblPr/>
      <w:tcPr>
        <w:tcBorders>
          <w:top w:val="double" w:sz="4" w:space="0" w:color="FDD5A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E7E7E7" w:themeColor="accent5" w:themeTint="99"/>
        <w:left w:val="single" w:sz="4" w:space="0" w:color="E7E7E7" w:themeColor="accent5" w:themeTint="99"/>
        <w:bottom w:val="single" w:sz="4" w:space="0" w:color="E7E7E7" w:themeColor="accent5" w:themeTint="99"/>
        <w:right w:val="single" w:sz="4" w:space="0" w:color="E7E7E7" w:themeColor="accent5" w:themeTint="99"/>
        <w:insideH w:val="single" w:sz="4" w:space="0" w:color="E7E7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D8D8" w:themeColor="accent5"/>
          <w:left w:val="single" w:sz="4" w:space="0" w:color="D8D8D8" w:themeColor="accent5"/>
          <w:bottom w:val="single" w:sz="4" w:space="0" w:color="D8D8D8" w:themeColor="accent5"/>
          <w:right w:val="single" w:sz="4" w:space="0" w:color="D8D8D8" w:themeColor="accent5"/>
          <w:insideH w:val="nil"/>
        </w:tcBorders>
        <w:shd w:val="clear" w:color="auto" w:fill="D8D8D8" w:themeFill="accent5"/>
      </w:tcPr>
    </w:tblStylePr>
    <w:tblStylePr w:type="lastRow">
      <w:rPr>
        <w:b/>
        <w:bCs/>
      </w:rPr>
      <w:tblPr/>
      <w:tcPr>
        <w:tcBorders>
          <w:top w:val="double" w:sz="4" w:space="0" w:color="E7E7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Borders>
        <w:top w:val="single" w:sz="4" w:space="0" w:color="D9D9E6" w:themeColor="accent6" w:themeTint="99"/>
        <w:left w:val="single" w:sz="4" w:space="0" w:color="D9D9E6" w:themeColor="accent6" w:themeTint="99"/>
        <w:bottom w:val="single" w:sz="4" w:space="0" w:color="D9D9E6" w:themeColor="accent6" w:themeTint="99"/>
        <w:right w:val="single" w:sz="4" w:space="0" w:color="D9D9E6" w:themeColor="accent6" w:themeTint="99"/>
        <w:insideH w:val="single" w:sz="4" w:space="0" w:color="D9D9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C1D6" w:themeColor="accent6"/>
          <w:left w:val="single" w:sz="4" w:space="0" w:color="C1C1D6" w:themeColor="accent6"/>
          <w:bottom w:val="single" w:sz="4" w:space="0" w:color="C1C1D6" w:themeColor="accent6"/>
          <w:right w:val="single" w:sz="4" w:space="0" w:color="C1C1D6" w:themeColor="accent6"/>
          <w:insideH w:val="nil"/>
        </w:tcBorders>
        <w:shd w:val="clear" w:color="auto" w:fill="C1C1D6" w:themeFill="accent6"/>
      </w:tcPr>
    </w:tblStylePr>
    <w:tblStylePr w:type="lastRow">
      <w:rPr>
        <w:b/>
        <w:bCs/>
      </w:rPr>
      <w:tblPr/>
      <w:tcPr>
        <w:tcBorders>
          <w:top w:val="double" w:sz="4" w:space="0" w:color="D9D9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6D1D6B" w:themeColor="accent2"/>
        <w:left w:val="single" w:sz="24" w:space="0" w:color="6D1D6B" w:themeColor="accent2"/>
        <w:bottom w:val="single" w:sz="24" w:space="0" w:color="6D1D6B" w:themeColor="accent2"/>
        <w:right w:val="single" w:sz="24" w:space="0" w:color="6D1D6B" w:themeColor="accent2"/>
      </w:tblBorders>
    </w:tblPr>
    <w:tcPr>
      <w:shd w:val="clear" w:color="auto" w:fill="6D1D6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FBF6CD" w:themeColor="accent3"/>
        <w:left w:val="single" w:sz="24" w:space="0" w:color="FBF6CD" w:themeColor="accent3"/>
        <w:bottom w:val="single" w:sz="24" w:space="0" w:color="FBF6CD" w:themeColor="accent3"/>
        <w:right w:val="single" w:sz="24" w:space="0" w:color="FBF6CD" w:themeColor="accent3"/>
      </w:tblBorders>
    </w:tblPr>
    <w:tcPr>
      <w:shd w:val="clear" w:color="auto" w:fill="FBF6C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FDBB63" w:themeColor="accent4"/>
        <w:left w:val="single" w:sz="24" w:space="0" w:color="FDBB63" w:themeColor="accent4"/>
        <w:bottom w:val="single" w:sz="24" w:space="0" w:color="FDBB63" w:themeColor="accent4"/>
        <w:right w:val="single" w:sz="24" w:space="0" w:color="FDBB63" w:themeColor="accent4"/>
      </w:tblBorders>
    </w:tblPr>
    <w:tcPr>
      <w:shd w:val="clear" w:color="auto" w:fill="FDBB6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D8D8D8" w:themeColor="accent5"/>
        <w:left w:val="single" w:sz="24" w:space="0" w:color="D8D8D8" w:themeColor="accent5"/>
        <w:bottom w:val="single" w:sz="24" w:space="0" w:color="D8D8D8" w:themeColor="accent5"/>
        <w:right w:val="single" w:sz="24" w:space="0" w:color="D8D8D8" w:themeColor="accent5"/>
      </w:tblBorders>
    </w:tblPr>
    <w:tcPr>
      <w:shd w:val="clear" w:color="auto" w:fill="D8D8D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Borders>
        <w:top w:val="single" w:sz="24" w:space="0" w:color="C1C1D6" w:themeColor="accent6"/>
        <w:left w:val="single" w:sz="24" w:space="0" w:color="C1C1D6" w:themeColor="accent6"/>
        <w:bottom w:val="single" w:sz="24" w:space="0" w:color="C1C1D6" w:themeColor="accent6"/>
        <w:right w:val="single" w:sz="24" w:space="0" w:color="C1C1D6" w:themeColor="accent6"/>
      </w:tblBorders>
    </w:tblPr>
    <w:tcPr>
      <w:shd w:val="clear" w:color="auto" w:fill="C1C1D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51154F" w:themeColor="accent2" w:themeShade="BF"/>
    </w:rPr>
    <w:tblPr>
      <w:tblStyleRowBandSize w:val="1"/>
      <w:tblStyleColBandSize w:val="1"/>
      <w:tblBorders>
        <w:top w:val="single" w:sz="4" w:space="0" w:color="6D1D6B" w:themeColor="accent2"/>
        <w:bottom w:val="single" w:sz="4" w:space="0" w:color="6D1D6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D1D6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D1D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F2E262" w:themeColor="accent3" w:themeShade="BF"/>
    </w:rPr>
    <w:tblPr>
      <w:tblStyleRowBandSize w:val="1"/>
      <w:tblStyleColBandSize w:val="1"/>
      <w:tblBorders>
        <w:top w:val="single" w:sz="4" w:space="0" w:color="FBF6CD" w:themeColor="accent3"/>
        <w:bottom w:val="single" w:sz="4" w:space="0" w:color="FBF6C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BF6C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BF6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FC940B" w:themeColor="accent4" w:themeShade="BF"/>
    </w:rPr>
    <w:tblPr>
      <w:tblStyleRowBandSize w:val="1"/>
      <w:tblStyleColBandSize w:val="1"/>
      <w:tblBorders>
        <w:top w:val="single" w:sz="4" w:space="0" w:color="FDBB63" w:themeColor="accent4"/>
        <w:bottom w:val="single" w:sz="4" w:space="0" w:color="FDBB6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DBB6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DBB6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A1A1A1" w:themeColor="accent5" w:themeShade="BF"/>
    </w:rPr>
    <w:tblPr>
      <w:tblStyleRowBandSize w:val="1"/>
      <w:tblStyleColBandSize w:val="1"/>
      <w:tblBorders>
        <w:top w:val="single" w:sz="4" w:space="0" w:color="D8D8D8" w:themeColor="accent5"/>
        <w:bottom w:val="single" w:sz="4" w:space="0" w:color="D8D8D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D8D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8383AD" w:themeColor="accent6" w:themeShade="BF"/>
    </w:rPr>
    <w:tblPr>
      <w:tblStyleRowBandSize w:val="1"/>
      <w:tblStyleColBandSize w:val="1"/>
      <w:tblBorders>
        <w:top w:val="single" w:sz="4" w:space="0" w:color="C1C1D6" w:themeColor="accent6"/>
        <w:bottom w:val="single" w:sz="4" w:space="0" w:color="C1C1D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C1D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C1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51154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D1D6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D1D6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D1D6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D1D6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C4EE" w:themeFill="accent2" w:themeFillTint="33"/>
      </w:tcPr>
    </w:tblStylePr>
    <w:tblStylePr w:type="band1Horz">
      <w:tblPr/>
      <w:tcPr>
        <w:shd w:val="clear" w:color="auto" w:fill="EFC4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F2E2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F6C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F6C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F6C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F6C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DF4" w:themeFill="accent3" w:themeFillTint="33"/>
      </w:tcPr>
    </w:tblStylePr>
    <w:tblStylePr w:type="band1Horz">
      <w:tblPr/>
      <w:tcPr>
        <w:shd w:val="clear" w:color="auto" w:fill="FEFDF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FC940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BB6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BB6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BB6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BB6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1DF" w:themeFill="accent4" w:themeFillTint="33"/>
      </w:tcPr>
    </w:tblStylePr>
    <w:tblStylePr w:type="band1Horz">
      <w:tblPr/>
      <w:tcPr>
        <w:shd w:val="clear" w:color="auto" w:fill="FEF1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A1A1A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D8D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D8D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D8D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D8D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7F7" w:themeFill="accent5" w:themeFillTint="33"/>
      </w:tcPr>
    </w:tblStylePr>
    <w:tblStylePr w:type="band1Horz">
      <w:tblPr/>
      <w:tcPr>
        <w:shd w:val="clear" w:color="auto" w:fill="F7F7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8383A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C1D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C1D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C1D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C1D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6" w:themeFill="accent6" w:themeFillTint="33"/>
      </w:tcPr>
    </w:tblStylePr>
    <w:tblStylePr w:type="band1Horz">
      <w:tblPr/>
      <w:tcPr>
        <w:shd w:val="clear" w:color="auto" w:fill="F2F2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B630B2" w:themeColor="accent2" w:themeTint="BF"/>
        <w:left w:val="single" w:sz="8" w:space="0" w:color="B630B2" w:themeColor="accent2" w:themeTint="BF"/>
        <w:bottom w:val="single" w:sz="8" w:space="0" w:color="B630B2" w:themeColor="accent2" w:themeTint="BF"/>
        <w:right w:val="single" w:sz="8" w:space="0" w:color="B630B2" w:themeColor="accent2" w:themeTint="BF"/>
        <w:insideH w:val="single" w:sz="8" w:space="0" w:color="B630B2" w:themeColor="accent2" w:themeTint="BF"/>
        <w:insideV w:val="single" w:sz="8" w:space="0" w:color="B630B2" w:themeColor="accent2" w:themeTint="BF"/>
      </w:tblBorders>
    </w:tblPr>
    <w:tcPr>
      <w:shd w:val="clear" w:color="auto" w:fill="EBB6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30B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6CD5" w:themeFill="accent2" w:themeFillTint="7F"/>
      </w:tcPr>
    </w:tblStylePr>
    <w:tblStylePr w:type="band1Horz">
      <w:tblPr/>
      <w:tcPr>
        <w:shd w:val="clear" w:color="auto" w:fill="D86C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FCF8D9" w:themeColor="accent3" w:themeTint="BF"/>
        <w:left w:val="single" w:sz="8" w:space="0" w:color="FCF8D9" w:themeColor="accent3" w:themeTint="BF"/>
        <w:bottom w:val="single" w:sz="8" w:space="0" w:color="FCF8D9" w:themeColor="accent3" w:themeTint="BF"/>
        <w:right w:val="single" w:sz="8" w:space="0" w:color="FCF8D9" w:themeColor="accent3" w:themeTint="BF"/>
        <w:insideH w:val="single" w:sz="8" w:space="0" w:color="FCF8D9" w:themeColor="accent3" w:themeTint="BF"/>
        <w:insideV w:val="single" w:sz="8" w:space="0" w:color="FCF8D9" w:themeColor="accent3" w:themeTint="BF"/>
      </w:tblBorders>
    </w:tblPr>
    <w:tcPr>
      <w:shd w:val="clear" w:color="auto" w:fill="FEFC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F8D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E6" w:themeFill="accent3" w:themeFillTint="7F"/>
      </w:tcPr>
    </w:tblStylePr>
    <w:tblStylePr w:type="band1Horz">
      <w:tblPr/>
      <w:tcPr>
        <w:shd w:val="clear" w:color="auto" w:fill="FDFAE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FDCB89" w:themeColor="accent4" w:themeTint="BF"/>
        <w:left w:val="single" w:sz="8" w:space="0" w:color="FDCB89" w:themeColor="accent4" w:themeTint="BF"/>
        <w:bottom w:val="single" w:sz="8" w:space="0" w:color="FDCB89" w:themeColor="accent4" w:themeTint="BF"/>
        <w:right w:val="single" w:sz="8" w:space="0" w:color="FDCB89" w:themeColor="accent4" w:themeTint="BF"/>
        <w:insideH w:val="single" w:sz="8" w:space="0" w:color="FDCB89" w:themeColor="accent4" w:themeTint="BF"/>
        <w:insideV w:val="single" w:sz="8" w:space="0" w:color="FDCB89" w:themeColor="accent4" w:themeTint="BF"/>
      </w:tblBorders>
    </w:tblPr>
    <w:tcPr>
      <w:shd w:val="clear" w:color="auto" w:fill="FEED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CB8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B1" w:themeFill="accent4" w:themeFillTint="7F"/>
      </w:tcPr>
    </w:tblStylePr>
    <w:tblStylePr w:type="band1Horz">
      <w:tblPr/>
      <w:tcPr>
        <w:shd w:val="clear" w:color="auto" w:fill="FEDCB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E1E1E1" w:themeColor="accent5" w:themeTint="BF"/>
        <w:left w:val="single" w:sz="8" w:space="0" w:color="E1E1E1" w:themeColor="accent5" w:themeTint="BF"/>
        <w:bottom w:val="single" w:sz="8" w:space="0" w:color="E1E1E1" w:themeColor="accent5" w:themeTint="BF"/>
        <w:right w:val="single" w:sz="8" w:space="0" w:color="E1E1E1" w:themeColor="accent5" w:themeTint="BF"/>
        <w:insideH w:val="single" w:sz="8" w:space="0" w:color="E1E1E1" w:themeColor="accent5" w:themeTint="BF"/>
        <w:insideV w:val="single" w:sz="8" w:space="0" w:color="E1E1E1" w:themeColor="accent5" w:themeTint="BF"/>
      </w:tblBorders>
    </w:tblPr>
    <w:tcPr>
      <w:shd w:val="clear" w:color="auto" w:fill="F5F5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E1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5" w:themeFillTint="7F"/>
      </w:tcPr>
    </w:tblStylePr>
    <w:tblStylePr w:type="band1Horz">
      <w:tblPr/>
      <w:tcPr>
        <w:shd w:val="clear" w:color="auto" w:fill="EBEB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Borders>
        <w:top w:val="single" w:sz="8" w:space="0" w:color="D0D0E0" w:themeColor="accent6" w:themeTint="BF"/>
        <w:left w:val="single" w:sz="8" w:space="0" w:color="D0D0E0" w:themeColor="accent6" w:themeTint="BF"/>
        <w:bottom w:val="single" w:sz="8" w:space="0" w:color="D0D0E0" w:themeColor="accent6" w:themeTint="BF"/>
        <w:right w:val="single" w:sz="8" w:space="0" w:color="D0D0E0" w:themeColor="accent6" w:themeTint="BF"/>
        <w:insideH w:val="single" w:sz="8" w:space="0" w:color="D0D0E0" w:themeColor="accent6" w:themeTint="BF"/>
        <w:insideV w:val="single" w:sz="8" w:space="0" w:color="D0D0E0" w:themeColor="accent6" w:themeTint="BF"/>
      </w:tblBorders>
    </w:tblPr>
    <w:tcPr>
      <w:shd w:val="clear" w:color="auto" w:fill="EFEF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D0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A" w:themeFill="accent6" w:themeFillTint="7F"/>
      </w:tcPr>
    </w:tblStylePr>
    <w:tblStylePr w:type="band1Horz">
      <w:tblPr/>
      <w:tcPr>
        <w:shd w:val="clear" w:color="auto" w:fill="E0E0E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D1D6B" w:themeColor="accent2"/>
        <w:left w:val="single" w:sz="8" w:space="0" w:color="6D1D6B" w:themeColor="accent2"/>
        <w:bottom w:val="single" w:sz="8" w:space="0" w:color="6D1D6B" w:themeColor="accent2"/>
        <w:right w:val="single" w:sz="8" w:space="0" w:color="6D1D6B" w:themeColor="accent2"/>
        <w:insideH w:val="single" w:sz="8" w:space="0" w:color="6D1D6B" w:themeColor="accent2"/>
        <w:insideV w:val="single" w:sz="8" w:space="0" w:color="6D1D6B" w:themeColor="accent2"/>
      </w:tblBorders>
    </w:tblPr>
    <w:tcPr>
      <w:shd w:val="clear" w:color="auto" w:fill="EBB6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E2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4EE" w:themeFill="accent2" w:themeFillTint="33"/>
      </w:tcPr>
    </w:tblStylePr>
    <w:tblStylePr w:type="band1Vert">
      <w:tblPr/>
      <w:tcPr>
        <w:shd w:val="clear" w:color="auto" w:fill="D86CD5" w:themeFill="accent2" w:themeFillTint="7F"/>
      </w:tcPr>
    </w:tblStylePr>
    <w:tblStylePr w:type="band1Horz">
      <w:tblPr/>
      <w:tcPr>
        <w:tcBorders>
          <w:insideH w:val="single" w:sz="6" w:space="0" w:color="6D1D6B" w:themeColor="accent2"/>
          <w:insideV w:val="single" w:sz="6" w:space="0" w:color="6D1D6B" w:themeColor="accent2"/>
        </w:tcBorders>
        <w:shd w:val="clear" w:color="auto" w:fill="D86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F6CD" w:themeColor="accent3"/>
        <w:left w:val="single" w:sz="8" w:space="0" w:color="FBF6CD" w:themeColor="accent3"/>
        <w:bottom w:val="single" w:sz="8" w:space="0" w:color="FBF6CD" w:themeColor="accent3"/>
        <w:right w:val="single" w:sz="8" w:space="0" w:color="FBF6CD" w:themeColor="accent3"/>
        <w:insideH w:val="single" w:sz="8" w:space="0" w:color="FBF6CD" w:themeColor="accent3"/>
        <w:insideV w:val="single" w:sz="8" w:space="0" w:color="FBF6CD" w:themeColor="accent3"/>
      </w:tblBorders>
    </w:tblPr>
    <w:tcPr>
      <w:shd w:val="clear" w:color="auto" w:fill="FEFC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E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DF4" w:themeFill="accent3" w:themeFillTint="33"/>
      </w:tcPr>
    </w:tblStylePr>
    <w:tblStylePr w:type="band1Vert">
      <w:tblPr/>
      <w:tcPr>
        <w:shd w:val="clear" w:color="auto" w:fill="FDFAE6" w:themeFill="accent3" w:themeFillTint="7F"/>
      </w:tcPr>
    </w:tblStylePr>
    <w:tblStylePr w:type="band1Horz">
      <w:tblPr/>
      <w:tcPr>
        <w:tcBorders>
          <w:insideH w:val="single" w:sz="6" w:space="0" w:color="FBF6CD" w:themeColor="accent3"/>
          <w:insideV w:val="single" w:sz="6" w:space="0" w:color="FBF6CD" w:themeColor="accent3"/>
        </w:tcBorders>
        <w:shd w:val="clear" w:color="auto" w:fill="FDFAE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B63" w:themeColor="accent4"/>
        <w:left w:val="single" w:sz="8" w:space="0" w:color="FDBB63" w:themeColor="accent4"/>
        <w:bottom w:val="single" w:sz="8" w:space="0" w:color="FDBB63" w:themeColor="accent4"/>
        <w:right w:val="single" w:sz="8" w:space="0" w:color="FDBB63" w:themeColor="accent4"/>
        <w:insideH w:val="single" w:sz="8" w:space="0" w:color="FDBB63" w:themeColor="accent4"/>
        <w:insideV w:val="single" w:sz="8" w:space="0" w:color="FDBB63" w:themeColor="accent4"/>
      </w:tblBorders>
    </w:tblPr>
    <w:tcPr>
      <w:shd w:val="clear" w:color="auto" w:fill="FEED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F" w:themeFill="accent4" w:themeFillTint="33"/>
      </w:tcPr>
    </w:tblStylePr>
    <w:tblStylePr w:type="band1Vert">
      <w:tblPr/>
      <w:tcPr>
        <w:shd w:val="clear" w:color="auto" w:fill="FEDCB1" w:themeFill="accent4" w:themeFillTint="7F"/>
      </w:tcPr>
    </w:tblStylePr>
    <w:tblStylePr w:type="band1Horz">
      <w:tblPr/>
      <w:tcPr>
        <w:tcBorders>
          <w:insideH w:val="single" w:sz="6" w:space="0" w:color="FDBB63" w:themeColor="accent4"/>
          <w:insideV w:val="single" w:sz="6" w:space="0" w:color="FDBB63" w:themeColor="accent4"/>
        </w:tcBorders>
        <w:shd w:val="clear" w:color="auto" w:fill="FEDC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  <w:insideH w:val="single" w:sz="8" w:space="0" w:color="D8D8D8" w:themeColor="accent5"/>
        <w:insideV w:val="single" w:sz="8" w:space="0" w:color="D8D8D8" w:themeColor="accent5"/>
      </w:tblBorders>
    </w:tblPr>
    <w:tcPr>
      <w:shd w:val="clear" w:color="auto" w:fill="F5F5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7" w:themeFill="accent5" w:themeFillTint="33"/>
      </w:tcPr>
    </w:tblStylePr>
    <w:tblStylePr w:type="band1Vert">
      <w:tblPr/>
      <w:tcPr>
        <w:shd w:val="clear" w:color="auto" w:fill="EBEBEB" w:themeFill="accent5" w:themeFillTint="7F"/>
      </w:tcPr>
    </w:tblStylePr>
    <w:tblStylePr w:type="band1Horz">
      <w:tblPr/>
      <w:tcPr>
        <w:tcBorders>
          <w:insideH w:val="single" w:sz="6" w:space="0" w:color="D8D8D8" w:themeColor="accent5"/>
          <w:insideV w:val="single" w:sz="6" w:space="0" w:color="D8D8D8" w:themeColor="accent5"/>
        </w:tcBorders>
        <w:shd w:val="clear" w:color="auto" w:fill="EBEB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C1D6" w:themeColor="accent6"/>
        <w:left w:val="single" w:sz="8" w:space="0" w:color="C1C1D6" w:themeColor="accent6"/>
        <w:bottom w:val="single" w:sz="8" w:space="0" w:color="C1C1D6" w:themeColor="accent6"/>
        <w:right w:val="single" w:sz="8" w:space="0" w:color="C1C1D6" w:themeColor="accent6"/>
        <w:insideH w:val="single" w:sz="8" w:space="0" w:color="C1C1D6" w:themeColor="accent6"/>
        <w:insideV w:val="single" w:sz="8" w:space="0" w:color="C1C1D6" w:themeColor="accent6"/>
      </w:tblBorders>
    </w:tblPr>
    <w:tcPr>
      <w:shd w:val="clear" w:color="auto" w:fill="EFEF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6" w:themeFill="accent6" w:themeFillTint="33"/>
      </w:tcPr>
    </w:tblStylePr>
    <w:tblStylePr w:type="band1Vert">
      <w:tblPr/>
      <w:tcPr>
        <w:shd w:val="clear" w:color="auto" w:fill="E0E0EA" w:themeFill="accent6" w:themeFillTint="7F"/>
      </w:tcPr>
    </w:tblStylePr>
    <w:tblStylePr w:type="band1Horz">
      <w:tblPr/>
      <w:tcPr>
        <w:tcBorders>
          <w:insideH w:val="single" w:sz="6" w:space="0" w:color="C1C1D6" w:themeColor="accent6"/>
          <w:insideV w:val="single" w:sz="6" w:space="0" w:color="C1C1D6" w:themeColor="accent6"/>
        </w:tcBorders>
        <w:shd w:val="clear" w:color="auto" w:fill="E0E0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B6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1D6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1D6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D1D6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D1D6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6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6C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C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F6C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F6C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F6C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F6C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AE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AE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B6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BB6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BB6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BB6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B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B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5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D8D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D8D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D8D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D8D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EB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EB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C1D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C1D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C1D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C1D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0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0E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6D1D6B" w:themeColor="accent2"/>
        <w:bottom w:val="single" w:sz="8" w:space="0" w:color="6D1D6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D1D6B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D1D6B" w:themeColor="accent2"/>
          <w:bottom w:val="single" w:sz="8" w:space="0" w:color="6D1D6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D1D6B" w:themeColor="accent2"/>
          <w:bottom w:val="single" w:sz="8" w:space="0" w:color="6D1D6B" w:themeColor="accent2"/>
        </w:tcBorders>
      </w:tcPr>
    </w:tblStylePr>
    <w:tblStylePr w:type="band1Vert">
      <w:tblPr/>
      <w:tcPr>
        <w:shd w:val="clear" w:color="auto" w:fill="EBB6EA" w:themeFill="accent2" w:themeFillTint="3F"/>
      </w:tcPr>
    </w:tblStylePr>
    <w:tblStylePr w:type="band1Horz">
      <w:tblPr/>
      <w:tcPr>
        <w:shd w:val="clear" w:color="auto" w:fill="EBB6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FBF6CD" w:themeColor="accent3"/>
        <w:bottom w:val="single" w:sz="8" w:space="0" w:color="FBF6C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F6CD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FBF6CD" w:themeColor="accent3"/>
          <w:bottom w:val="single" w:sz="8" w:space="0" w:color="FBF6C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F6CD" w:themeColor="accent3"/>
          <w:bottom w:val="single" w:sz="8" w:space="0" w:color="FBF6CD" w:themeColor="accent3"/>
        </w:tcBorders>
      </w:tcPr>
    </w:tblStylePr>
    <w:tblStylePr w:type="band1Vert">
      <w:tblPr/>
      <w:tcPr>
        <w:shd w:val="clear" w:color="auto" w:fill="FEFCF2" w:themeFill="accent3" w:themeFillTint="3F"/>
      </w:tcPr>
    </w:tblStylePr>
    <w:tblStylePr w:type="band1Horz">
      <w:tblPr/>
      <w:tcPr>
        <w:shd w:val="clear" w:color="auto" w:fill="FEFCF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FDBB63" w:themeColor="accent4"/>
        <w:bottom w:val="single" w:sz="8" w:space="0" w:color="FDBB6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BB63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FDBB63" w:themeColor="accent4"/>
          <w:bottom w:val="single" w:sz="8" w:space="0" w:color="FDBB6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BB63" w:themeColor="accent4"/>
          <w:bottom w:val="single" w:sz="8" w:space="0" w:color="FDBB63" w:themeColor="accent4"/>
        </w:tcBorders>
      </w:tcPr>
    </w:tblStylePr>
    <w:tblStylePr w:type="band1Vert">
      <w:tblPr/>
      <w:tcPr>
        <w:shd w:val="clear" w:color="auto" w:fill="FEEDD8" w:themeFill="accent4" w:themeFillTint="3F"/>
      </w:tcPr>
    </w:tblStylePr>
    <w:tblStylePr w:type="band1Horz">
      <w:tblPr/>
      <w:tcPr>
        <w:shd w:val="clear" w:color="auto" w:fill="FEED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D8D8D8" w:themeColor="accent5"/>
        <w:bottom w:val="single" w:sz="8" w:space="0" w:color="D8D8D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D8D8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D8D8D8" w:themeColor="accent5"/>
          <w:bottom w:val="single" w:sz="8" w:space="0" w:color="D8D8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D8D8" w:themeColor="accent5"/>
          <w:bottom w:val="single" w:sz="8" w:space="0" w:color="D8D8D8" w:themeColor="accent5"/>
        </w:tcBorders>
      </w:tcPr>
    </w:tblStylePr>
    <w:tblStylePr w:type="band1Vert">
      <w:tblPr/>
      <w:tcPr>
        <w:shd w:val="clear" w:color="auto" w:fill="F5F5F5" w:themeFill="accent5" w:themeFillTint="3F"/>
      </w:tcPr>
    </w:tblStylePr>
    <w:tblStylePr w:type="band1Horz">
      <w:tblPr/>
      <w:tcPr>
        <w:shd w:val="clear" w:color="auto" w:fill="F5F5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Borders>
        <w:top w:val="single" w:sz="8" w:space="0" w:color="C1C1D6" w:themeColor="accent6"/>
        <w:bottom w:val="single" w:sz="8" w:space="0" w:color="C1C1D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C1D6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C1C1D6" w:themeColor="accent6"/>
          <w:bottom w:val="single" w:sz="8" w:space="0" w:color="C1C1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C1D6" w:themeColor="accent6"/>
          <w:bottom w:val="single" w:sz="8" w:space="0" w:color="C1C1D6" w:themeColor="accent6"/>
        </w:tcBorders>
      </w:tcPr>
    </w:tblStylePr>
    <w:tblStylePr w:type="band1Vert">
      <w:tblPr/>
      <w:tcPr>
        <w:shd w:val="clear" w:color="auto" w:fill="EFEFF4" w:themeFill="accent6" w:themeFillTint="3F"/>
      </w:tcPr>
    </w:tblStylePr>
    <w:tblStylePr w:type="band1Horz">
      <w:tblPr/>
      <w:tcPr>
        <w:shd w:val="clear" w:color="auto" w:fill="EFEF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D1D6B" w:themeColor="accent2"/>
        <w:left w:val="single" w:sz="8" w:space="0" w:color="6D1D6B" w:themeColor="accent2"/>
        <w:bottom w:val="single" w:sz="8" w:space="0" w:color="6D1D6B" w:themeColor="accent2"/>
        <w:right w:val="single" w:sz="8" w:space="0" w:color="6D1D6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D1D6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D1D6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D1D6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6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B6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F6CD" w:themeColor="accent3"/>
        <w:left w:val="single" w:sz="8" w:space="0" w:color="FBF6CD" w:themeColor="accent3"/>
        <w:bottom w:val="single" w:sz="8" w:space="0" w:color="FBF6CD" w:themeColor="accent3"/>
        <w:right w:val="single" w:sz="8" w:space="0" w:color="FBF6C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F6C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F6C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F6C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C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C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DBB63" w:themeColor="accent4"/>
        <w:left w:val="single" w:sz="8" w:space="0" w:color="FDBB63" w:themeColor="accent4"/>
        <w:bottom w:val="single" w:sz="8" w:space="0" w:color="FDBB63" w:themeColor="accent4"/>
        <w:right w:val="single" w:sz="8" w:space="0" w:color="FDBB6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BB6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BB6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BB6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D8D8" w:themeColor="accent5"/>
        <w:left w:val="single" w:sz="8" w:space="0" w:color="D8D8D8" w:themeColor="accent5"/>
        <w:bottom w:val="single" w:sz="8" w:space="0" w:color="D8D8D8" w:themeColor="accent5"/>
        <w:right w:val="single" w:sz="8" w:space="0" w:color="D8D8D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D8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D8D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D8D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5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5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C1D6" w:themeColor="accent6"/>
        <w:left w:val="single" w:sz="8" w:space="0" w:color="C1C1D6" w:themeColor="accent6"/>
        <w:bottom w:val="single" w:sz="8" w:space="0" w:color="C1C1D6" w:themeColor="accent6"/>
        <w:right w:val="single" w:sz="8" w:space="0" w:color="C1C1D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C1D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C1D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C1D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B630B2" w:themeColor="accent2" w:themeTint="BF"/>
        <w:left w:val="single" w:sz="8" w:space="0" w:color="B630B2" w:themeColor="accent2" w:themeTint="BF"/>
        <w:bottom w:val="single" w:sz="8" w:space="0" w:color="B630B2" w:themeColor="accent2" w:themeTint="BF"/>
        <w:right w:val="single" w:sz="8" w:space="0" w:color="B630B2" w:themeColor="accent2" w:themeTint="BF"/>
        <w:insideH w:val="single" w:sz="8" w:space="0" w:color="B630B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30B2" w:themeColor="accent2" w:themeTint="BF"/>
          <w:left w:val="single" w:sz="8" w:space="0" w:color="B630B2" w:themeColor="accent2" w:themeTint="BF"/>
          <w:bottom w:val="single" w:sz="8" w:space="0" w:color="B630B2" w:themeColor="accent2" w:themeTint="BF"/>
          <w:right w:val="single" w:sz="8" w:space="0" w:color="B630B2" w:themeColor="accent2" w:themeTint="BF"/>
          <w:insideH w:val="nil"/>
          <w:insideV w:val="nil"/>
        </w:tcBorders>
        <w:shd w:val="clear" w:color="auto" w:fill="6D1D6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30B2" w:themeColor="accent2" w:themeTint="BF"/>
          <w:left w:val="single" w:sz="8" w:space="0" w:color="B630B2" w:themeColor="accent2" w:themeTint="BF"/>
          <w:bottom w:val="single" w:sz="8" w:space="0" w:color="B630B2" w:themeColor="accent2" w:themeTint="BF"/>
          <w:right w:val="single" w:sz="8" w:space="0" w:color="B630B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6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B6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FCF8D9" w:themeColor="accent3" w:themeTint="BF"/>
        <w:left w:val="single" w:sz="8" w:space="0" w:color="FCF8D9" w:themeColor="accent3" w:themeTint="BF"/>
        <w:bottom w:val="single" w:sz="8" w:space="0" w:color="FCF8D9" w:themeColor="accent3" w:themeTint="BF"/>
        <w:right w:val="single" w:sz="8" w:space="0" w:color="FCF8D9" w:themeColor="accent3" w:themeTint="BF"/>
        <w:insideH w:val="single" w:sz="8" w:space="0" w:color="FCF8D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F8D9" w:themeColor="accent3" w:themeTint="BF"/>
          <w:left w:val="single" w:sz="8" w:space="0" w:color="FCF8D9" w:themeColor="accent3" w:themeTint="BF"/>
          <w:bottom w:val="single" w:sz="8" w:space="0" w:color="FCF8D9" w:themeColor="accent3" w:themeTint="BF"/>
          <w:right w:val="single" w:sz="8" w:space="0" w:color="FCF8D9" w:themeColor="accent3" w:themeTint="BF"/>
          <w:insideH w:val="nil"/>
          <w:insideV w:val="nil"/>
        </w:tcBorders>
        <w:shd w:val="clear" w:color="auto" w:fill="FBF6C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F8D9" w:themeColor="accent3" w:themeTint="BF"/>
          <w:left w:val="single" w:sz="8" w:space="0" w:color="FCF8D9" w:themeColor="accent3" w:themeTint="BF"/>
          <w:bottom w:val="single" w:sz="8" w:space="0" w:color="FCF8D9" w:themeColor="accent3" w:themeTint="BF"/>
          <w:right w:val="single" w:sz="8" w:space="0" w:color="FCF8D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C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C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FDCB89" w:themeColor="accent4" w:themeTint="BF"/>
        <w:left w:val="single" w:sz="8" w:space="0" w:color="FDCB89" w:themeColor="accent4" w:themeTint="BF"/>
        <w:bottom w:val="single" w:sz="8" w:space="0" w:color="FDCB89" w:themeColor="accent4" w:themeTint="BF"/>
        <w:right w:val="single" w:sz="8" w:space="0" w:color="FDCB89" w:themeColor="accent4" w:themeTint="BF"/>
        <w:insideH w:val="single" w:sz="8" w:space="0" w:color="FDCB8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CB89" w:themeColor="accent4" w:themeTint="BF"/>
          <w:left w:val="single" w:sz="8" w:space="0" w:color="FDCB89" w:themeColor="accent4" w:themeTint="BF"/>
          <w:bottom w:val="single" w:sz="8" w:space="0" w:color="FDCB89" w:themeColor="accent4" w:themeTint="BF"/>
          <w:right w:val="single" w:sz="8" w:space="0" w:color="FDCB89" w:themeColor="accent4" w:themeTint="BF"/>
          <w:insideH w:val="nil"/>
          <w:insideV w:val="nil"/>
        </w:tcBorders>
        <w:shd w:val="clear" w:color="auto" w:fill="FDBB6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B89" w:themeColor="accent4" w:themeTint="BF"/>
          <w:left w:val="single" w:sz="8" w:space="0" w:color="FDCB89" w:themeColor="accent4" w:themeTint="BF"/>
          <w:bottom w:val="single" w:sz="8" w:space="0" w:color="FDCB89" w:themeColor="accent4" w:themeTint="BF"/>
          <w:right w:val="single" w:sz="8" w:space="0" w:color="FDCB8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E1E1E1" w:themeColor="accent5" w:themeTint="BF"/>
        <w:left w:val="single" w:sz="8" w:space="0" w:color="E1E1E1" w:themeColor="accent5" w:themeTint="BF"/>
        <w:bottom w:val="single" w:sz="8" w:space="0" w:color="E1E1E1" w:themeColor="accent5" w:themeTint="BF"/>
        <w:right w:val="single" w:sz="8" w:space="0" w:color="E1E1E1" w:themeColor="accent5" w:themeTint="BF"/>
        <w:insideH w:val="single" w:sz="8" w:space="0" w:color="E1E1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E1E1" w:themeColor="accent5" w:themeTint="BF"/>
          <w:left w:val="single" w:sz="8" w:space="0" w:color="E1E1E1" w:themeColor="accent5" w:themeTint="BF"/>
          <w:bottom w:val="single" w:sz="8" w:space="0" w:color="E1E1E1" w:themeColor="accent5" w:themeTint="BF"/>
          <w:right w:val="single" w:sz="8" w:space="0" w:color="E1E1E1" w:themeColor="accent5" w:themeTint="BF"/>
          <w:insideH w:val="nil"/>
          <w:insideV w:val="nil"/>
        </w:tcBorders>
        <w:shd w:val="clear" w:color="auto" w:fill="D8D8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E1E1" w:themeColor="accent5" w:themeTint="BF"/>
          <w:left w:val="single" w:sz="8" w:space="0" w:color="E1E1E1" w:themeColor="accent5" w:themeTint="BF"/>
          <w:bottom w:val="single" w:sz="8" w:space="0" w:color="E1E1E1" w:themeColor="accent5" w:themeTint="BF"/>
          <w:right w:val="single" w:sz="8" w:space="0" w:color="E1E1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5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Borders>
        <w:top w:val="single" w:sz="8" w:space="0" w:color="D0D0E0" w:themeColor="accent6" w:themeTint="BF"/>
        <w:left w:val="single" w:sz="8" w:space="0" w:color="D0D0E0" w:themeColor="accent6" w:themeTint="BF"/>
        <w:bottom w:val="single" w:sz="8" w:space="0" w:color="D0D0E0" w:themeColor="accent6" w:themeTint="BF"/>
        <w:right w:val="single" w:sz="8" w:space="0" w:color="D0D0E0" w:themeColor="accent6" w:themeTint="BF"/>
        <w:insideH w:val="single" w:sz="8" w:space="0" w:color="D0D0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D0E0" w:themeColor="accent6" w:themeTint="BF"/>
          <w:left w:val="single" w:sz="8" w:space="0" w:color="D0D0E0" w:themeColor="accent6" w:themeTint="BF"/>
          <w:bottom w:val="single" w:sz="8" w:space="0" w:color="D0D0E0" w:themeColor="accent6" w:themeTint="BF"/>
          <w:right w:val="single" w:sz="8" w:space="0" w:color="D0D0E0" w:themeColor="accent6" w:themeTint="BF"/>
          <w:insideH w:val="nil"/>
          <w:insideV w:val="nil"/>
        </w:tcBorders>
        <w:shd w:val="clear" w:color="auto" w:fill="C1C1D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0E0" w:themeColor="accent6" w:themeTint="BF"/>
          <w:left w:val="single" w:sz="8" w:space="0" w:color="D0D0E0" w:themeColor="accent6" w:themeTint="BF"/>
          <w:bottom w:val="single" w:sz="8" w:space="0" w:color="D0D0E0" w:themeColor="accent6" w:themeTint="BF"/>
          <w:right w:val="single" w:sz="8" w:space="0" w:color="D0D0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1D6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D1D6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F6C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6C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F6C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B6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BB6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BB6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D8D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D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1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C1D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AB436C"/>
    <w:pPr>
      <w:spacing w:before="120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36C"/>
    <w:rPr>
      <w:rFonts w:asciiTheme="majorHAnsi" w:eastAsiaTheme="majorEastAsia" w:hAnsiTheme="majorHAnsi" w:cstheme="majorBidi"/>
      <w:color w:val="FFFFFF" w:themeColor="background1"/>
      <w:kern w:val="28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  <w:style w:type="paragraph" w:customStyle="1" w:styleId="Subject">
    <w:name w:val="Subject"/>
    <w:basedOn w:val="Image"/>
    <w:qFormat/>
    <w:rsid w:val="005C21D7"/>
    <w:rPr>
      <w:rFonts w:asciiTheme="majorHAnsi" w:hAnsiTheme="majorHAnsi"/>
      <w:color w:val="FFFFFF" w:themeColor="background1"/>
    </w:rPr>
  </w:style>
  <w:style w:type="paragraph" w:customStyle="1" w:styleId="Message">
    <w:name w:val="Message"/>
    <w:basedOn w:val="Normal"/>
    <w:qFormat/>
    <w:rsid w:val="005C21D7"/>
    <w:pPr>
      <w:spacing w:before="240" w:line="216" w:lineRule="auto"/>
    </w:pPr>
    <w:rPr>
      <w:color w:val="EAE5EB" w:themeColor="background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sh\AppData\Roaming\Microsoft\Templates\Congratulations%20graduate%20card.dotx" TargetMode="External"/></Relationships>
</file>

<file path=word/theme/theme1.xml><?xml version="1.0" encoding="utf-8"?>
<a:theme xmlns:a="http://schemas.openxmlformats.org/drawingml/2006/main" name="Office Theme">
  <a:themeElements>
    <a:clrScheme name="GC02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6D1D6B"/>
      </a:accent2>
      <a:accent3>
        <a:srgbClr val="FBF6CD"/>
      </a:accent3>
      <a:accent4>
        <a:srgbClr val="FDBB63"/>
      </a:accent4>
      <a:accent5>
        <a:srgbClr val="D8D8D8"/>
      </a:accent5>
      <a:accent6>
        <a:srgbClr val="C1C1D6"/>
      </a:accent6>
      <a:hlink>
        <a:srgbClr val="0066FF"/>
      </a:hlink>
      <a:folHlink>
        <a:srgbClr val="66669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182707-2ACC-40BC-A1DF-D50ED7242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E20E6-8E46-4FCD-8D63-8E8AAE5207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AC894-BE28-45E8-B2E5-52BA084A6E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38F743A3-5784-4516-901D-A1A46A21D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Congratulations graduate card.dotx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2025-06-11T11:47:00Z</dcterms:created>
  <dcterms:modified xsi:type="dcterms:W3CDTF">2025-06-11T11:48:00Z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